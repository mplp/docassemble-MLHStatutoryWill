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3. Warning! It is strongly recommended that you do not add or cross out any words on this form except for filling in the blanks because all or part of this will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6. This will </w:t>
      </w:r>
      <w:proofErr w:type="gramStart"/>
      <w:r w:rsidRPr="00C30814">
        <w:rPr>
          <w:rFonts w:asciiTheme="minorHAnsi" w:hAnsiTheme="minorHAnsi"/>
          <w:b/>
          <w:sz w:val="20"/>
          <w:szCs w:val="20"/>
        </w:rPr>
        <w:t>treats</w:t>
      </w:r>
      <w:proofErr w:type="gramEnd"/>
      <w:r w:rsidRPr="00C30814">
        <w:rPr>
          <w:rFonts w:asciiTheme="minorHAnsi" w:hAnsiTheme="minorHAnsi"/>
          <w:b/>
          <w:sz w:val="20"/>
          <w:szCs w:val="20"/>
        </w:rPr>
        <w:t xml:space="preserve">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131F907A" w:rsidR="00CC5BF9" w:rsidRPr="00CC5BF9" w:rsidRDefault="001F1AD3" w:rsidP="00781031">
      <w:pPr>
        <w:widowControl w:val="0"/>
        <w:autoSpaceDE w:val="0"/>
        <w:autoSpaceDN w:val="0"/>
        <w:adjustRightInd w:val="0"/>
        <w:jc w:val="center"/>
        <w:rPr>
          <w:b/>
          <w:bCs/>
          <w:u w:val="single"/>
        </w:rPr>
      </w:pPr>
      <w:proofErr w:type="gramStart"/>
      <w:r>
        <w:rPr>
          <w:b/>
          <w:bCs/>
          <w:u w:val="single"/>
        </w:rPr>
        <w:t>{{ users</w:t>
      </w:r>
      <w:proofErr w:type="gramEnd"/>
      <w:r>
        <w:rPr>
          <w:b/>
          <w:bCs/>
          <w:u w:val="single"/>
        </w:rPr>
        <w:t>[0].</w:t>
      </w:r>
      <w:proofErr w:type="gramStart"/>
      <w:r>
        <w:rPr>
          <w:b/>
          <w:bCs/>
          <w:u w:val="single"/>
        </w:rPr>
        <w:t>name }</w:t>
      </w:r>
      <w:proofErr w:type="gramEnd"/>
      <w:r>
        <w:rPr>
          <w:b/>
          <w:bCs/>
          <w:u w:val="single"/>
        </w:rPr>
        <w:t>}</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3858D16A" w:rsidR="008F1B2D" w:rsidRDefault="00F4594C" w:rsidP="005C11F8">
      <w:pPr>
        <w:widowControl w:val="0"/>
        <w:autoSpaceDE w:val="0"/>
        <w:autoSpaceDN w:val="0"/>
        <w:adjustRightInd w:val="0"/>
      </w:pPr>
      <w:r w:rsidRPr="005C11F8">
        <w:t>My spouse is</w:t>
      </w:r>
      <w:r w:rsidR="00F5239F">
        <w:t xml:space="preserve"> </w:t>
      </w:r>
      <w:r w:rsidR="001F1AD3">
        <w:t xml:space="preserve">{% if </w:t>
      </w:r>
      <w:proofErr w:type="spellStart"/>
      <w:r w:rsidR="001F1AD3" w:rsidRPr="001F1AD3">
        <w:t>has_spouse</w:t>
      </w:r>
      <w:proofErr w:type="spellEnd"/>
      <w:r w:rsidR="001F1AD3">
        <w:t xml:space="preserve"> </w:t>
      </w:r>
      <w:proofErr w:type="gramStart"/>
      <w:r w:rsidR="001F1AD3">
        <w:t>%}</w:t>
      </w:r>
      <w:r w:rsidR="001F1AD3">
        <w:rPr>
          <w:u w:val="single"/>
        </w:rPr>
        <w:t>{{ spouse</w:t>
      </w:r>
      <w:proofErr w:type="gramEnd"/>
      <w:r w:rsidR="001F1AD3">
        <w:rPr>
          <w:u w:val="single"/>
        </w:rPr>
        <w:t>[0].</w:t>
      </w:r>
      <w:proofErr w:type="gramStart"/>
      <w:r w:rsidR="001F1AD3">
        <w:rPr>
          <w:u w:val="single"/>
        </w:rPr>
        <w:t>name }}</w:t>
      </w:r>
      <w:r w:rsidR="001F1AD3">
        <w:rPr>
          <w:noProof/>
          <w:color w:val="000000" w:themeColor="text1"/>
        </w:rPr>
        <w:t>{</w:t>
      </w:r>
      <w:proofErr w:type="gramEnd"/>
      <w:r w:rsidR="001F1AD3">
        <w:rPr>
          <w:noProof/>
          <w:color w:val="000000" w:themeColor="text1"/>
        </w:rPr>
        <w:t xml:space="preserve">% else </w:t>
      </w:r>
      <w:proofErr w:type="gramStart"/>
      <w:r w:rsidR="001F1AD3">
        <w:rPr>
          <w:noProof/>
          <w:color w:val="000000" w:themeColor="text1"/>
        </w:rPr>
        <w:t>%}</w:t>
      </w:r>
      <w:r w:rsidR="008F1B2D" w:rsidRPr="0060675A">
        <w:rPr>
          <w:u w:val="single"/>
        </w:rPr>
        <w:t>None</w:t>
      </w:r>
      <w:proofErr w:type="gramEnd"/>
      <w:r w:rsidR="001F1AD3">
        <w:t>{% endif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4D31992A" w:rsidR="00B15757" w:rsidRPr="00AF1D27" w:rsidRDefault="00B15757" w:rsidP="005C11F8">
      <w:pPr>
        <w:widowControl w:val="0"/>
        <w:autoSpaceDE w:val="0"/>
        <w:autoSpaceDN w:val="0"/>
        <w:adjustRightInd w:val="0"/>
      </w:pPr>
      <w:r>
        <w:t xml:space="preserve">{%p if </w:t>
      </w:r>
      <w:proofErr w:type="spellStart"/>
      <w:r>
        <w:t>has_children</w:t>
      </w:r>
      <w:proofErr w:type="spell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45BCF5D4"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2DD484C2"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child.name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69B5467D" w:rsidR="00D63206" w:rsidRPr="00DD01B8" w:rsidRDefault="00CC665E" w:rsidP="00D63206">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name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553E7164" w:rsidR="00D63206" w:rsidRPr="00DD01B8" w:rsidRDefault="00CC665E" w:rsidP="00D63206">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w:t>
            </w:r>
            <w:proofErr w:type="gramStart"/>
            <w:r>
              <w:rPr>
                <w:u w:val="single"/>
              </w:rPr>
              <w:t>%}{{ giftee</w:t>
            </w:r>
            <w:proofErr w:type="gram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55A7BFF5" w:rsidR="0093518D" w:rsidRPr="00DD01B8" w:rsidRDefault="0093518D" w:rsidP="00D63206">
            <w:pPr>
              <w:widowControl w:val="0"/>
              <w:tabs>
                <w:tab w:val="left" w:pos="4385"/>
              </w:tabs>
              <w:autoSpaceDE w:val="0"/>
              <w:autoSpaceDN w:val="0"/>
              <w:adjustRightInd w:val="0"/>
            </w:pPr>
            <w:r w:rsidRPr="00DD01B8">
              <w:t>$</w:t>
            </w:r>
            <w:r w:rsidR="00CC665E">
              <w:rPr>
                <w:u w:val="single"/>
              </w:rPr>
              <w:t xml:space="preserve">{% if </w:t>
            </w:r>
            <w:proofErr w:type="spellStart"/>
            <w:r w:rsidR="00CC665E">
              <w:rPr>
                <w:u w:val="single"/>
              </w:rPr>
              <w:t>leave_cash_gifts</w:t>
            </w:r>
            <w:proofErr w:type="spellEnd"/>
            <w:r w:rsidR="00CC665E">
              <w:rPr>
                <w:u w:val="single"/>
              </w:rPr>
              <w:t xml:space="preserve"> </w:t>
            </w:r>
            <w:proofErr w:type="gramStart"/>
            <w:r w:rsidR="00CC665E">
              <w:rPr>
                <w:u w:val="single"/>
              </w:rPr>
              <w:t xml:space="preserve">%}{{ </w:t>
            </w:r>
            <w:r w:rsidR="00941938">
              <w:rPr>
                <w:u w:val="single"/>
              </w:rPr>
              <w:t>thousands</w:t>
            </w:r>
            <w:proofErr w:type="gramEnd"/>
            <w:r w:rsidR="00941938">
              <w:rPr>
                <w:u w:val="single"/>
              </w:rPr>
              <w:t>(</w:t>
            </w:r>
            <w:r w:rsidR="00CC665E">
              <w:rPr>
                <w:u w:val="single"/>
              </w:rPr>
              <w:t>giftee[0</w:t>
            </w:r>
            <w:proofErr w:type="gramStart"/>
            <w:r w:rsidR="00CC665E">
              <w:rPr>
                <w:u w:val="single"/>
              </w:rPr>
              <w:t>].gift</w:t>
            </w:r>
            <w:proofErr w:type="gramEnd"/>
            <w:r w:rsidR="00CC665E">
              <w:rPr>
                <w:u w:val="single"/>
              </w:rPr>
              <w:t>_amount</w:t>
            </w:r>
            <w:r w:rsidR="00941938">
              <w:rPr>
                <w:u w:val="single"/>
              </w:rPr>
              <w:t>,0</w:t>
            </w:r>
            <w:proofErr w:type="gramStart"/>
            <w:r w:rsidR="00941938">
              <w:rPr>
                <w:u w:val="single"/>
              </w:rPr>
              <w:t>)</w:t>
            </w:r>
            <w:r w:rsidR="00CC665E">
              <w:rPr>
                <w:u w:val="single"/>
              </w:rPr>
              <w:t xml:space="preserve"> }}{</w:t>
            </w:r>
            <w:proofErr w:type="gramEnd"/>
            <w:r w:rsidR="00CC665E">
              <w:rPr>
                <w:u w:val="single"/>
              </w:rPr>
              <w:t xml:space="preserve">% else </w:t>
            </w:r>
            <w:proofErr w:type="gramStart"/>
            <w:r w:rsidR="00CC665E">
              <w:rPr>
                <w:u w:val="single"/>
              </w:rPr>
              <w:t>%}{{ “</w:t>
            </w:r>
            <w:proofErr w:type="gramEnd"/>
            <w:r w:rsidR="00CC665E">
              <w:rPr>
                <w:u w:val="single"/>
              </w:rPr>
              <w:t>N/A</w:t>
            </w:r>
            <w:proofErr w:type="gramStart"/>
            <w:r w:rsidR="00CC665E">
              <w:rPr>
                <w:u w:val="single"/>
              </w:rPr>
              <w:t>” }}{</w:t>
            </w:r>
            <w:proofErr w:type="gramEnd"/>
            <w:r w:rsidR="00CC665E">
              <w:rPr>
                <w:u w:val="single"/>
              </w:rPr>
              <w:t>% endif %}</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0D4C53C7" w:rsidR="0093518D" w:rsidRPr="00FF6BE2" w:rsidRDefault="001556FE" w:rsidP="00D63206">
            <w:pPr>
              <w:widowControl w:val="0"/>
              <w:tabs>
                <w:tab w:val="left" w:pos="4400"/>
              </w:tabs>
              <w:autoSpaceDE w:val="0"/>
              <w:autoSpaceDN w:val="0"/>
              <w:adjustRightInd w:val="0"/>
              <w:rPr>
                <w:u w:val="single"/>
              </w:rPr>
            </w:pPr>
            <w:r w:rsidRPr="00FF6BE2">
              <w:rPr>
                <w:u w:val="single"/>
              </w:rPr>
              <w:t xml:space="preserve">{% if </w:t>
            </w:r>
            <w:proofErr w:type="spellStart"/>
            <w:r w:rsidRPr="00FF6BE2">
              <w:rPr>
                <w:u w:val="single"/>
              </w:rPr>
              <w:t>leave_cash_gifts</w:t>
            </w:r>
            <w:proofErr w:type="spellEnd"/>
            <w:r w:rsidRPr="00FF6BE2">
              <w:rPr>
                <w:u w:val="single"/>
              </w:rPr>
              <w:t xml:space="preserve"> </w:t>
            </w:r>
            <w:proofErr w:type="gramStart"/>
            <w:r w:rsidR="007A1445">
              <w:rPr>
                <w:u w:val="single"/>
              </w:rPr>
              <w:t xml:space="preserve">%}{{ </w:t>
            </w:r>
            <w:proofErr w:type="spellStart"/>
            <w:r w:rsidR="00780C1F">
              <w:rPr>
                <w:u w:val="single"/>
              </w:rPr>
              <w:t>gift</w:t>
            </w:r>
            <w:proofErr w:type="gramEnd"/>
            <w:r w:rsidR="00780C1F">
              <w:rPr>
                <w:u w:val="single"/>
              </w:rPr>
              <w:t>_amount_one_in_</w:t>
            </w:r>
            <w:proofErr w:type="gramStart"/>
            <w:r w:rsidR="00780C1F">
              <w:rPr>
                <w:u w:val="single"/>
              </w:rPr>
              <w:t>words</w:t>
            </w:r>
            <w:proofErr w:type="spellEnd"/>
            <w:r w:rsidR="007A1445">
              <w:rPr>
                <w:u w:val="single"/>
              </w:rPr>
              <w:t xml:space="preserve"> }}</w:t>
            </w:r>
            <w:r w:rsidR="00913128" w:rsidRPr="00FF6BE2">
              <w:rPr>
                <w:u w:val="single"/>
              </w:rPr>
              <w:t>{{ “</w:t>
            </w:r>
            <w:proofErr w:type="gramEnd"/>
            <w:r w:rsidR="00913128" w:rsidRPr="00FF6BE2">
              <w:rPr>
                <w:u w:val="single"/>
              </w:rPr>
              <w:t xml:space="preserve"> dollars.” </w:t>
            </w:r>
            <w:proofErr w:type="gramStart"/>
            <w:r w:rsidR="00913128" w:rsidRPr="00FF6BE2">
              <w:rPr>
                <w:u w:val="single"/>
              </w:rPr>
              <w:t>}}{</w:t>
            </w:r>
            <w:proofErr w:type="gramEnd"/>
            <w:r w:rsidR="00913128" w:rsidRPr="00FF6BE2">
              <w:rPr>
                <w:u w:val="single"/>
              </w:rPr>
              <w:t xml:space="preserve">% else </w:t>
            </w:r>
            <w:proofErr w:type="gramStart"/>
            <w:r w:rsidR="00913128" w:rsidRPr="00FF6BE2">
              <w:rPr>
                <w:u w:val="single"/>
              </w:rPr>
              <w:t>%}{{ “</w:t>
            </w:r>
            <w:proofErr w:type="gramEnd"/>
            <w:r w:rsidR="00913128" w:rsidRPr="00FF6BE2">
              <w:rPr>
                <w:u w:val="single"/>
              </w:rPr>
              <w:t>N/A</w:t>
            </w:r>
            <w:proofErr w:type="gramStart"/>
            <w:r w:rsidR="00913128" w:rsidRPr="00FF6BE2">
              <w:rPr>
                <w:u w:val="single"/>
              </w:rPr>
              <w:t>” }}{</w:t>
            </w:r>
            <w:proofErr w:type="gramEnd"/>
            <w:r w:rsidR="00913128" w:rsidRPr="00FF6BE2">
              <w:rPr>
                <w:u w:val="single"/>
              </w:rPr>
              <w:t>% endif %}</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0733D4">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lastRenderedPageBreak/>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7BBCBD8F" w:rsidR="005F2932" w:rsidRPr="00DD01B8" w:rsidRDefault="00A37D61" w:rsidP="000733D4">
            <w:pPr>
              <w:widowControl w:val="0"/>
              <w:tabs>
                <w:tab w:val="left" w:pos="573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name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0733D4">
        <w:tc>
          <w:tcPr>
            <w:tcW w:w="9576" w:type="dxa"/>
            <w:gridSpan w:val="2"/>
          </w:tcPr>
          <w:p w14:paraId="59F3A9D2" w14:textId="67079765" w:rsidR="005F2932" w:rsidRPr="00DD01B8" w:rsidRDefault="00A37D61" w:rsidP="000733D4">
            <w:pPr>
              <w:widowControl w:val="0"/>
              <w:tabs>
                <w:tab w:val="left" w:pos="5775"/>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Pr>
                <w:u w:val="single"/>
              </w:rPr>
              <w:t>%}{{ giftee</w:t>
            </w:r>
            <w:proofErr w:type="gram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5F2932" w14:paraId="0B8C9255" w14:textId="77777777" w:rsidTr="000733D4">
        <w:tc>
          <w:tcPr>
            <w:tcW w:w="3535" w:type="dxa"/>
          </w:tcPr>
          <w:p w14:paraId="73AD3E8F" w14:textId="77777777" w:rsidR="005F2932" w:rsidRPr="00DD01B8" w:rsidRDefault="005F2932" w:rsidP="000733D4">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24B629DF" w:rsidR="005F2932" w:rsidRDefault="005F2932" w:rsidP="005F2932">
            <w:pPr>
              <w:widowControl w:val="0"/>
              <w:tabs>
                <w:tab w:val="left" w:pos="4385"/>
              </w:tabs>
              <w:autoSpaceDE w:val="0"/>
              <w:autoSpaceDN w:val="0"/>
              <w:adjustRightInd w:val="0"/>
            </w:pPr>
            <w:r w:rsidRPr="00DD01B8">
              <w:t>$</w:t>
            </w:r>
            <w:r w:rsidR="00A37D61">
              <w:rPr>
                <w:u w:val="single"/>
              </w:rPr>
              <w:t xml:space="preserve">{% if </w:t>
            </w:r>
            <w:proofErr w:type="spellStart"/>
            <w:r w:rsidR="00A37D61">
              <w:rPr>
                <w:u w:val="single"/>
              </w:rPr>
              <w:t>leave_cash_gifts</w:t>
            </w:r>
            <w:proofErr w:type="spellEnd"/>
            <w:r w:rsidR="00A37D61">
              <w:rPr>
                <w:u w:val="single"/>
              </w:rPr>
              <w:t xml:space="preserve"> and giftee | length &gt; 1 </w:t>
            </w:r>
            <w:proofErr w:type="gramStart"/>
            <w:r w:rsidR="00A37D61">
              <w:rPr>
                <w:u w:val="single"/>
              </w:rPr>
              <w:t xml:space="preserve">%}{{ </w:t>
            </w:r>
            <w:r w:rsidR="00941938">
              <w:rPr>
                <w:u w:val="single"/>
              </w:rPr>
              <w:t>thousands</w:t>
            </w:r>
            <w:proofErr w:type="gramEnd"/>
            <w:r w:rsidR="00941938">
              <w:rPr>
                <w:u w:val="single"/>
              </w:rPr>
              <w:t>(</w:t>
            </w:r>
            <w:r w:rsidR="00A37D61">
              <w:rPr>
                <w:u w:val="single"/>
              </w:rPr>
              <w:t>giftee[1</w:t>
            </w:r>
            <w:proofErr w:type="gramStart"/>
            <w:r w:rsidR="00A37D61">
              <w:rPr>
                <w:u w:val="single"/>
              </w:rPr>
              <w:t>].gift</w:t>
            </w:r>
            <w:proofErr w:type="gramEnd"/>
            <w:r w:rsidR="00A37D61">
              <w:rPr>
                <w:u w:val="single"/>
              </w:rPr>
              <w:t>_amount</w:t>
            </w:r>
            <w:r w:rsidR="00941938">
              <w:rPr>
                <w:u w:val="single"/>
              </w:rPr>
              <w:t>,0</w:t>
            </w:r>
            <w:proofErr w:type="gramStart"/>
            <w:r w:rsidR="00941938">
              <w:rPr>
                <w:u w:val="single"/>
              </w:rPr>
              <w:t xml:space="preserve">) </w:t>
            </w:r>
            <w:r w:rsidR="00A37D61">
              <w:rPr>
                <w:u w:val="single"/>
              </w:rPr>
              <w:t>}}{</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Pr>
                <w:u w:val="single"/>
              </w:rPr>
              <w:tab/>
            </w:r>
          </w:p>
        </w:tc>
      </w:tr>
      <w:tr w:rsidR="005F2932" w:rsidRPr="00D63206" w14:paraId="57188D41" w14:textId="77777777" w:rsidTr="000733D4">
        <w:tc>
          <w:tcPr>
            <w:tcW w:w="3535" w:type="dxa"/>
          </w:tcPr>
          <w:p w14:paraId="2AD68EF6" w14:textId="77777777" w:rsidR="005F2932" w:rsidRDefault="005F2932" w:rsidP="000733D4">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43372456" w:rsidR="005F2932" w:rsidRPr="00D63206" w:rsidRDefault="00054F85" w:rsidP="005F2932">
            <w:pPr>
              <w:widowControl w:val="0"/>
              <w:tabs>
                <w:tab w:val="left" w:pos="4400"/>
              </w:tabs>
              <w:autoSpaceDE w:val="0"/>
              <w:autoSpaceDN w:val="0"/>
              <w:adjustRightInd w:val="0"/>
              <w:rPr>
                <w:u w:val="single"/>
              </w:rPr>
            </w:pPr>
            <w:r>
              <w:rPr>
                <w:u w:val="single"/>
              </w:rPr>
              <w:t xml:space="preserve">{% if </w:t>
            </w:r>
            <w:proofErr w:type="spellStart"/>
            <w:r>
              <w:rPr>
                <w:u w:val="single"/>
              </w:rPr>
              <w:t>leave_cash_gifts</w:t>
            </w:r>
            <w:proofErr w:type="spellEnd"/>
            <w:r>
              <w:rPr>
                <w:u w:val="single"/>
              </w:rPr>
              <w:t xml:space="preserve"> and giftee | length &gt; 1 </w:t>
            </w:r>
            <w:proofErr w:type="gramStart"/>
            <w:r w:rsidR="00F45A4D">
              <w:rPr>
                <w:u w:val="single"/>
              </w:rPr>
              <w:t xml:space="preserve">%}{{ </w:t>
            </w:r>
            <w:proofErr w:type="spellStart"/>
            <w:r w:rsidR="00F45A4D">
              <w:rPr>
                <w:u w:val="single"/>
              </w:rPr>
              <w:t>gift</w:t>
            </w:r>
            <w:proofErr w:type="gramEnd"/>
            <w:r w:rsidR="00F45A4D">
              <w:rPr>
                <w:u w:val="single"/>
              </w:rPr>
              <w:t>_amount_two_in_</w:t>
            </w:r>
            <w:proofErr w:type="gramStart"/>
            <w:r w:rsidR="00F45A4D">
              <w:rPr>
                <w:u w:val="single"/>
              </w:rPr>
              <w:t>words</w:t>
            </w:r>
            <w:proofErr w:type="spellEnd"/>
            <w:r w:rsidR="00F45A4D">
              <w:rPr>
                <w:u w:val="single"/>
              </w:rPr>
              <w:t xml:space="preserve"> }}</w:t>
            </w:r>
            <w:r w:rsidR="00CA75DD">
              <w:rPr>
                <w:u w:val="single"/>
              </w:rPr>
              <w:t>{{ “</w:t>
            </w:r>
            <w:proofErr w:type="gramEnd"/>
            <w:r w:rsidR="00CA75DD">
              <w:rPr>
                <w:u w:val="single"/>
              </w:rPr>
              <w:t xml:space="preserve"> dollars.” </w:t>
            </w:r>
            <w:proofErr w:type="gramStart"/>
            <w:r w:rsidR="00CA75DD">
              <w:rPr>
                <w:u w:val="single"/>
              </w:rPr>
              <w:t>}}</w:t>
            </w:r>
            <w:r>
              <w:rPr>
                <w:u w:val="single"/>
              </w:rPr>
              <w:t>{</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5F293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7777777" w:rsidR="0093518D" w:rsidRPr="0093518D" w:rsidRDefault="0093518D" w:rsidP="0093518D">
      <w:pPr>
        <w:widowControl w:val="0"/>
        <w:tabs>
          <w:tab w:val="left" w:pos="4320"/>
        </w:tabs>
        <w:autoSpaceDE w:val="0"/>
        <w:autoSpaceDN w:val="0"/>
        <w:adjustRightInd w:val="0"/>
        <w:rPr>
          <w:u w:val="single"/>
        </w:rPr>
      </w:pPr>
      <w:r>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77777777" w:rsidR="00C754C0" w:rsidRPr="00C93216" w:rsidRDefault="00C754C0" w:rsidP="00C754C0">
      <w:pPr>
        <w:widowControl w:val="0"/>
        <w:tabs>
          <w:tab w:val="left" w:pos="5040"/>
          <w:tab w:val="left" w:pos="8640"/>
        </w:tabs>
        <w:autoSpaceDE w:val="0"/>
        <w:autoSpaceDN w:val="0"/>
        <w:adjustRightInd w:val="0"/>
        <w:rPr>
          <w:u w:val="single"/>
        </w:rPr>
      </w:pPr>
      <w:r>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77777777" w:rsidR="00C93216" w:rsidRPr="00C93216" w:rsidRDefault="00C93216" w:rsidP="00C93216">
      <w:pPr>
        <w:widowControl w:val="0"/>
        <w:tabs>
          <w:tab w:val="left" w:pos="5040"/>
          <w:tab w:val="left" w:pos="8640"/>
        </w:tabs>
        <w:autoSpaceDE w:val="0"/>
        <w:autoSpaceDN w:val="0"/>
        <w:adjustRightInd w:val="0"/>
        <w:rPr>
          <w:u w:val="single"/>
        </w:rPr>
      </w:pPr>
      <w:r>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43D7077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69BA93DE"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w:t>
      </w:r>
      <w:proofErr w:type="gramStart"/>
      <w:r w:rsidR="00A37D61">
        <w:rPr>
          <w:u w:val="single"/>
        </w:rPr>
        <w:t xml:space="preserve">%}{{ </w:t>
      </w:r>
      <w:r w:rsidR="00A37D61" w:rsidRPr="00A37D61">
        <w:rPr>
          <w:u w:val="single"/>
        </w:rPr>
        <w:t>representatives</w:t>
      </w:r>
      <w:proofErr w:type="gramEnd"/>
      <w:r w:rsidR="00A37D61" w:rsidRPr="00A37D61">
        <w:rPr>
          <w:u w:val="single"/>
        </w:rPr>
        <w:t>[0</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19A068E7"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r w:rsidR="00A37D61" w:rsidRPr="00A37D61">
        <w:rPr>
          <w:u w:val="single"/>
        </w:rPr>
        <w:t>].</w:t>
      </w:r>
      <w:proofErr w:type="gramStart"/>
      <w:r w:rsidR="00A37D61" w:rsidRPr="00A37D61">
        <w:rPr>
          <w:u w:val="single"/>
        </w:rPr>
        <w:t>name</w:t>
      </w:r>
      <w:r w:rsidR="00A37D61">
        <w:rPr>
          <w:u w:val="single"/>
        </w:rPr>
        <w:t xml:space="preserve"> }}{</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37C6CEDD"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personal_representatives</w:t>
      </w:r>
      <w:proofErr w:type="spellEnd"/>
      <w:r w:rsidR="00A37D61">
        <w:rPr>
          <w:u w:val="single"/>
        </w:rPr>
        <w:t xml:space="preserve"> and representatives | length &gt; 1 </w:t>
      </w:r>
      <w:proofErr w:type="gramStart"/>
      <w:r w:rsidR="00A37D61">
        <w:rPr>
          <w:u w:val="single"/>
        </w:rPr>
        <w:t xml:space="preserve">%}{{ </w:t>
      </w:r>
      <w:r w:rsidR="00A37D61" w:rsidRPr="00A37D61">
        <w:rPr>
          <w:u w:val="single"/>
        </w:rPr>
        <w:t>representatives</w:t>
      </w:r>
      <w:proofErr w:type="gramEnd"/>
      <w:r w:rsidR="00A37D61" w:rsidRPr="00A37D61">
        <w:rPr>
          <w:u w:val="single"/>
        </w:rPr>
        <w:t>[</w:t>
      </w:r>
      <w:r w:rsidR="00A37D61">
        <w:rPr>
          <w:u w:val="single"/>
        </w:rPr>
        <w:t>1</w:t>
      </w:r>
      <w:proofErr w:type="gramStart"/>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 }}{</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3C6FEF1E" w:rsidR="009E696D" w:rsidRPr="00907A7C" w:rsidRDefault="00A37D61" w:rsidP="00907A7C">
      <w:pPr>
        <w:widowControl w:val="0"/>
        <w:tabs>
          <w:tab w:val="left" w:pos="9270"/>
        </w:tabs>
        <w:autoSpaceDE w:val="0"/>
        <w:autoSpaceDN w:val="0"/>
        <w:adjustRightInd w:val="0"/>
        <w:rPr>
          <w:u w:val="single"/>
        </w:rPr>
      </w:pPr>
      <w:r>
        <w:rPr>
          <w:u w:val="single"/>
        </w:rPr>
        <w:t xml:space="preserve">{% if </w:t>
      </w:r>
      <w:proofErr w:type="spellStart"/>
      <w:r>
        <w:rPr>
          <w:u w:val="single"/>
        </w:rPr>
        <w:t>serve_as_guardian</w:t>
      </w:r>
      <w:proofErr w:type="spellEnd"/>
      <w:r>
        <w:rPr>
          <w:u w:val="single"/>
        </w:rPr>
        <w:t xml:space="preserve"> </w:t>
      </w:r>
      <w:proofErr w:type="gramStart"/>
      <w:r>
        <w:rPr>
          <w:u w:val="single"/>
        </w:rPr>
        <w:t>%}{{ guardians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1E0392ED"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if </w:t>
      </w:r>
      <w:proofErr w:type="spellStart"/>
      <w:r w:rsidR="00A37D61">
        <w:rPr>
          <w:u w:val="single"/>
        </w:rPr>
        <w:t>serve_as_guardian</w:t>
      </w:r>
      <w:proofErr w:type="spellEnd"/>
      <w:r w:rsidR="00A37D61">
        <w:rPr>
          <w:u w:val="single"/>
        </w:rPr>
        <w:t xml:space="preserve"> </w:t>
      </w:r>
      <w:proofErr w:type="gramStart"/>
      <w:r w:rsidR="00A37D61">
        <w:rPr>
          <w:u w:val="single"/>
        </w:rPr>
        <w:t>%}{{ guardians</w:t>
      </w:r>
      <w:proofErr w:type="gramEnd"/>
      <w:r w:rsidR="00A37D61" w:rsidRPr="00A37D61">
        <w:rPr>
          <w:u w:val="single"/>
        </w:rPr>
        <w:t>[</w:t>
      </w:r>
      <w:r w:rsidR="00A37D61">
        <w:rPr>
          <w:u w:val="single"/>
        </w:rPr>
        <w:t>0</w:t>
      </w:r>
      <w:proofErr w:type="gramStart"/>
      <w:r w:rsidR="00A37D6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xml:space="preserve">() </w:t>
      </w:r>
      <w:r w:rsidR="00A37D61">
        <w:rPr>
          <w:u w:val="single"/>
        </w:rPr>
        <w:t>}}{</w:t>
      </w:r>
      <w:proofErr w:type="gramEnd"/>
      <w:r w:rsidR="00A37D61">
        <w:rPr>
          <w:u w:val="single"/>
        </w:rPr>
        <w:t xml:space="preserve">% else </w:t>
      </w:r>
      <w:proofErr w:type="gramStart"/>
      <w:r w:rsidR="00A37D61">
        <w:rPr>
          <w:u w:val="single"/>
        </w:rPr>
        <w:t>%}{{ “</w:t>
      </w:r>
      <w:proofErr w:type="gramEnd"/>
      <w:r w:rsidR="00A37D61">
        <w:rPr>
          <w:u w:val="single"/>
        </w:rPr>
        <w:t>N/A</w:t>
      </w:r>
      <w:proofErr w:type="gramStart"/>
      <w:r w:rsidR="00A37D61">
        <w:rPr>
          <w:u w:val="single"/>
        </w:rPr>
        <w:t>” }}{</w:t>
      </w:r>
      <w:proofErr w:type="gramEnd"/>
      <w:r w:rsidR="00A37D61">
        <w:rPr>
          <w:u w:val="single"/>
        </w:rPr>
        <w:t>% endif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2B473165" w:rsidR="00F4594C" w:rsidRPr="00907A7C" w:rsidRDefault="008268E1" w:rsidP="00907A7C">
      <w:pPr>
        <w:widowControl w:val="0"/>
        <w:tabs>
          <w:tab w:val="left" w:pos="9360"/>
        </w:tabs>
        <w:autoSpaceDE w:val="0"/>
        <w:autoSpaceDN w:val="0"/>
        <w:adjustRightInd w:val="0"/>
        <w:rPr>
          <w:u w:val="single"/>
        </w:rPr>
      </w:pPr>
      <w:r>
        <w:rPr>
          <w:u w:val="single"/>
        </w:rPr>
        <w:t xml:space="preserve">{% if </w:t>
      </w:r>
      <w:proofErr w:type="spellStart"/>
      <w:r>
        <w:rPr>
          <w:u w:val="single"/>
        </w:rPr>
        <w:t>conservators_status</w:t>
      </w:r>
      <w:proofErr w:type="spellEnd"/>
      <w:r>
        <w:rPr>
          <w:u w:val="single"/>
        </w:rPr>
        <w:t xml:space="preserve"> </w:t>
      </w:r>
      <w:proofErr w:type="gramStart"/>
      <w:r>
        <w:rPr>
          <w:u w:val="single"/>
        </w:rPr>
        <w:t>%}{{ conservators</w:t>
      </w:r>
      <w:proofErr w:type="gramEnd"/>
      <w:r w:rsidRPr="00A37D61">
        <w:rPr>
          <w:u w:val="single"/>
        </w:rPr>
        <w:t>[</w:t>
      </w:r>
      <w:r>
        <w:rPr>
          <w:u w:val="single"/>
        </w:rPr>
        <w:t>0</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07CF23C8" w:rsidR="009E696D" w:rsidRPr="005C11F8" w:rsidRDefault="00F4594C" w:rsidP="009E696D">
      <w:pPr>
        <w:widowControl w:val="0"/>
        <w:autoSpaceDE w:val="0"/>
        <w:autoSpaceDN w:val="0"/>
        <w:adjustRightInd w:val="0"/>
      </w:pPr>
      <w:r w:rsidRPr="005C11F8">
        <w:t>of</w:t>
      </w:r>
      <w:r w:rsidR="00F5239F">
        <w:t xml:space="preserve"> </w:t>
      </w:r>
      <w:r w:rsidR="008268E1">
        <w:rPr>
          <w:u w:val="single"/>
        </w:rPr>
        <w:t xml:space="preserve">{% if </w:t>
      </w:r>
      <w:proofErr w:type="spellStart"/>
      <w:r w:rsidR="008268E1">
        <w:rPr>
          <w:u w:val="single"/>
        </w:rPr>
        <w:t>conservators_status</w:t>
      </w:r>
      <w:proofErr w:type="spellEnd"/>
      <w:r w:rsidR="008268E1">
        <w:rPr>
          <w:u w:val="single"/>
        </w:rPr>
        <w:t xml:space="preserve"> </w:t>
      </w:r>
      <w:proofErr w:type="gramStart"/>
      <w:r w:rsidR="008268E1">
        <w:rPr>
          <w:u w:val="single"/>
        </w:rPr>
        <w:t>%}{{ conservators</w:t>
      </w:r>
      <w:proofErr w:type="gramEnd"/>
      <w:r w:rsidR="008268E1" w:rsidRPr="00A37D61">
        <w:rPr>
          <w:u w:val="single"/>
        </w:rPr>
        <w:t>[</w:t>
      </w:r>
      <w:r w:rsidR="008268E1">
        <w:rPr>
          <w:u w:val="single"/>
        </w:rPr>
        <w:t>0</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8268E1">
        <w:rPr>
          <w:u w:val="single"/>
        </w:rPr>
        <w:t>N/A</w:t>
      </w:r>
      <w:proofErr w:type="gramStart"/>
      <w:r w:rsidR="008268E1">
        <w:rPr>
          <w:u w:val="single"/>
        </w:rPr>
        <w:t>” }}{</w:t>
      </w:r>
      <w:proofErr w:type="gramEnd"/>
      <w:r w:rsidR="008268E1">
        <w:rPr>
          <w:u w:val="single"/>
        </w:rPr>
        <w:t>% endif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09457DF" w:rsidR="00F4594C" w:rsidRPr="00907A7C" w:rsidRDefault="00A37D61" w:rsidP="00F4594C">
      <w:pPr>
        <w:widowControl w:val="0"/>
        <w:tabs>
          <w:tab w:val="left" w:pos="9270"/>
        </w:tabs>
        <w:autoSpaceDE w:val="0"/>
        <w:autoSpaceDN w:val="0"/>
        <w:adjustRightInd w:val="0"/>
        <w:rPr>
          <w:u w:val="single"/>
        </w:rPr>
      </w:pPr>
      <w:r>
        <w:rPr>
          <w:u w:val="single"/>
        </w:rPr>
        <w:t xml:space="preserve">{% if </w:t>
      </w:r>
      <w:proofErr w:type="spellStart"/>
      <w:r>
        <w:rPr>
          <w:u w:val="single"/>
        </w:rPr>
        <w:t>serve_as_guardian</w:t>
      </w:r>
      <w:proofErr w:type="spellEnd"/>
      <w:r>
        <w:rPr>
          <w:u w:val="single"/>
        </w:rPr>
        <w:t xml:space="preserve"> and guardians | length &gt; 1 </w:t>
      </w:r>
      <w:proofErr w:type="gramStart"/>
      <w:r>
        <w:rPr>
          <w:u w:val="single"/>
        </w:rPr>
        <w:t>%}{{ guardians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C1FB29A"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8268E1">
        <w:rPr>
          <w:u w:val="single"/>
        </w:rPr>
        <w:t>serve_as_guardian</w:t>
      </w:r>
      <w:proofErr w:type="spellEnd"/>
      <w:r w:rsidR="008268E1">
        <w:rPr>
          <w:u w:val="single"/>
        </w:rPr>
        <w:t xml:space="preserve"> and guardians | length &gt; 1 </w:t>
      </w:r>
      <w:proofErr w:type="gramStart"/>
      <w:r w:rsidR="008268E1">
        <w:rPr>
          <w:u w:val="single"/>
        </w:rPr>
        <w:t>%}{{ guardians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8268E1">
        <w:rPr>
          <w:u w:val="single"/>
        </w:rPr>
        <w:t>N/A</w:t>
      </w:r>
      <w:proofErr w:type="gramStart"/>
      <w:r w:rsidR="008268E1">
        <w:rPr>
          <w:u w:val="single"/>
        </w:rPr>
        <w:t>” }}{</w:t>
      </w:r>
      <w:proofErr w:type="gramEnd"/>
      <w:r w:rsidR="008268E1">
        <w:rPr>
          <w:u w:val="single"/>
        </w:rPr>
        <w:t>% endif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5174A483" w:rsidR="00F4594C" w:rsidRPr="00907A7C" w:rsidRDefault="008268E1" w:rsidP="00F4594C">
      <w:pPr>
        <w:widowControl w:val="0"/>
        <w:tabs>
          <w:tab w:val="left" w:pos="9360"/>
        </w:tabs>
        <w:autoSpaceDE w:val="0"/>
        <w:autoSpaceDN w:val="0"/>
        <w:adjustRightInd w:val="0"/>
        <w:rPr>
          <w:u w:val="single"/>
        </w:rPr>
      </w:pPr>
      <w:r>
        <w:rPr>
          <w:u w:val="single"/>
        </w:rPr>
        <w:t xml:space="preserve">{% if </w:t>
      </w:r>
      <w:proofErr w:type="spellStart"/>
      <w:r>
        <w:rPr>
          <w:u w:val="single"/>
        </w:rPr>
        <w:t>conservators_status</w:t>
      </w:r>
      <w:proofErr w:type="spellEnd"/>
      <w:r>
        <w:rPr>
          <w:u w:val="single"/>
        </w:rPr>
        <w:t xml:space="preserve"> and conservators | length &gt; 1 </w:t>
      </w:r>
      <w:proofErr w:type="gramStart"/>
      <w:r>
        <w:rPr>
          <w:u w:val="single"/>
        </w:rPr>
        <w:t>%}{{ conservators</w:t>
      </w:r>
      <w:proofErr w:type="gramEnd"/>
      <w:r w:rsidRPr="00A37D61">
        <w:rPr>
          <w:u w:val="single"/>
        </w:rPr>
        <w:t>[</w:t>
      </w:r>
      <w:r>
        <w:rPr>
          <w:u w:val="single"/>
        </w:rPr>
        <w:t>1</w:t>
      </w:r>
      <w:r w:rsidRPr="00A37D61">
        <w:rPr>
          <w:u w:val="single"/>
        </w:rPr>
        <w:t>].</w:t>
      </w:r>
      <w:proofErr w:type="gramStart"/>
      <w:r w:rsidRPr="00A37D61">
        <w:rPr>
          <w:u w:val="single"/>
        </w:rPr>
        <w:t>name</w:t>
      </w:r>
      <w:r>
        <w:rPr>
          <w:u w:val="single"/>
        </w:rPr>
        <w:t xml:space="preserve"> }}{</w:t>
      </w:r>
      <w:proofErr w:type="gramEnd"/>
      <w:r>
        <w:rPr>
          <w:u w:val="single"/>
        </w:rPr>
        <w:t xml:space="preserve">% else </w:t>
      </w:r>
      <w:proofErr w:type="gramStart"/>
      <w:r>
        <w:rPr>
          <w:u w:val="single"/>
        </w:rPr>
        <w:t>%}{{ “</w:t>
      </w:r>
      <w:proofErr w:type="gramEnd"/>
      <w:r>
        <w:rPr>
          <w:u w:val="single"/>
        </w:rPr>
        <w:t>N/A</w:t>
      </w:r>
      <w:proofErr w:type="gramStart"/>
      <w:r>
        <w:rPr>
          <w:u w:val="single"/>
        </w:rPr>
        <w:t>” }}{</w:t>
      </w:r>
      <w:proofErr w:type="gramEnd"/>
      <w:r>
        <w:rPr>
          <w:u w:val="single"/>
        </w:rPr>
        <w:t>% endif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2B9C2CC4" w:rsidR="00F4594C" w:rsidRPr="005C11F8" w:rsidRDefault="00F4594C" w:rsidP="00F4594C">
      <w:pPr>
        <w:widowControl w:val="0"/>
        <w:autoSpaceDE w:val="0"/>
        <w:autoSpaceDN w:val="0"/>
        <w:adjustRightInd w:val="0"/>
      </w:pPr>
      <w:r w:rsidRPr="005C11F8">
        <w:t>of</w:t>
      </w:r>
      <w:r>
        <w:t xml:space="preserve"> </w:t>
      </w:r>
      <w:r w:rsidR="008268E1">
        <w:rPr>
          <w:u w:val="single"/>
        </w:rPr>
        <w:t xml:space="preserve">{% if </w:t>
      </w:r>
      <w:proofErr w:type="spellStart"/>
      <w:r w:rsidR="008268E1">
        <w:rPr>
          <w:u w:val="single"/>
        </w:rPr>
        <w:t>conservators_status</w:t>
      </w:r>
      <w:proofErr w:type="spellEnd"/>
      <w:r w:rsidR="008268E1">
        <w:rPr>
          <w:u w:val="single"/>
        </w:rPr>
        <w:t xml:space="preserve"> and conservators | length &gt; 1 </w:t>
      </w:r>
      <w:proofErr w:type="gramStart"/>
      <w:r w:rsidR="008268E1">
        <w:rPr>
          <w:u w:val="single"/>
        </w:rPr>
        <w:t>%}{{ conservators</w:t>
      </w:r>
      <w:proofErr w:type="gramEnd"/>
      <w:r w:rsidR="008268E1" w:rsidRPr="00A37D61">
        <w:rPr>
          <w:u w:val="single"/>
        </w:rPr>
        <w:t>[</w:t>
      </w:r>
      <w:r w:rsidR="008268E1">
        <w:rPr>
          <w:u w:val="single"/>
        </w:rPr>
        <w:t>1</w:t>
      </w:r>
      <w:proofErr w:type="gramStart"/>
      <w:r w:rsidR="008268E1" w:rsidRPr="00A37D61">
        <w:rPr>
          <w:u w:val="single"/>
        </w:rPr>
        <w:t>].</w:t>
      </w:r>
      <w:proofErr w:type="spellStart"/>
      <w:r w:rsidR="008268E1">
        <w:rPr>
          <w:u w:val="single"/>
        </w:rPr>
        <w:t>address</w:t>
      </w:r>
      <w:proofErr w:type="gramEnd"/>
      <w:r w:rsidR="008268E1">
        <w:rPr>
          <w:u w:val="single"/>
        </w:rPr>
        <w:t>.on_one_</w:t>
      </w:r>
      <w:proofErr w:type="gramStart"/>
      <w:r w:rsidR="008268E1">
        <w:rPr>
          <w:u w:val="single"/>
        </w:rPr>
        <w:t>line</w:t>
      </w:r>
      <w:proofErr w:type="spellEnd"/>
      <w:r w:rsidR="008268E1">
        <w:rPr>
          <w:u w:val="single"/>
        </w:rPr>
        <w:t>() }}{</w:t>
      </w:r>
      <w:proofErr w:type="gramEnd"/>
      <w:r w:rsidR="008268E1">
        <w:rPr>
          <w:u w:val="single"/>
        </w:rPr>
        <w:t xml:space="preserve">% else </w:t>
      </w:r>
      <w:proofErr w:type="gramStart"/>
      <w:r w:rsidR="008268E1">
        <w:rPr>
          <w:u w:val="single"/>
        </w:rPr>
        <w:t>%}{{ “</w:t>
      </w:r>
      <w:proofErr w:type="gramEnd"/>
      <w:r w:rsidR="008268E1">
        <w:rPr>
          <w:u w:val="single"/>
        </w:rPr>
        <w:t>N/A</w:t>
      </w:r>
      <w:proofErr w:type="gramStart"/>
      <w:r w:rsidR="008268E1">
        <w:rPr>
          <w:u w:val="single"/>
        </w:rPr>
        <w:t>” }}{</w:t>
      </w:r>
      <w:proofErr w:type="gramEnd"/>
      <w:r w:rsidR="008268E1">
        <w:rPr>
          <w:u w:val="single"/>
        </w:rPr>
        <w:t>% endif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77777777" w:rsidR="000801CA" w:rsidRPr="00C93216" w:rsidRDefault="000801CA" w:rsidP="000801CA">
      <w:pPr>
        <w:widowControl w:val="0"/>
        <w:tabs>
          <w:tab w:val="left" w:pos="5040"/>
          <w:tab w:val="left" w:pos="8640"/>
        </w:tabs>
        <w:autoSpaceDE w:val="0"/>
        <w:autoSpaceDN w:val="0"/>
        <w:adjustRightInd w:val="0"/>
        <w:rPr>
          <w:u w:val="single"/>
        </w:rPr>
      </w:pPr>
      <w:r>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lastRenderedPageBreak/>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6EA585" w14:textId="77777777" w:rsidR="00F4594C" w:rsidRDefault="00F4594C" w:rsidP="00F4594C">
      <w:pPr>
        <w:widowControl w:val="0"/>
        <w:autoSpaceDE w:val="0"/>
        <w:autoSpaceDN w:val="0"/>
        <w:adjustRightInd w:val="0"/>
      </w:pPr>
    </w:p>
    <w:p w14:paraId="00D09292" w14:textId="77777777" w:rsidR="00F4594C" w:rsidRPr="005C11F8" w:rsidRDefault="00F4594C" w:rsidP="005C11F8">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proofErr w:type="spellStart"/>
      <w:r w:rsidR="00617CEF" w:rsidRPr="00617CEF">
        <w:t>tangible_</w:t>
      </w:r>
      <w:proofErr w:type="gramStart"/>
      <w:r w:rsidR="00617CEF" w:rsidRPr="00617CEF">
        <w:t>property.there</w:t>
      </w:r>
      <w:proofErr w:type="gramEnd"/>
      <w:r w:rsidR="00617CEF" w:rsidRPr="00617CEF">
        <w:t>_are_any</w:t>
      </w:r>
      <w:proofErr w:type="spellEnd"/>
      <w:r>
        <w:t>%}</w:t>
      </w:r>
    </w:p>
    <w:p w14:paraId="59D27F50" w14:textId="6FD8BE65" w:rsidR="008B7901" w:rsidRDefault="00E42814" w:rsidP="008B7901">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r w:rsidR="007940B3">
              <w:rPr>
                <w:u w:val="single"/>
              </w:rPr>
              <w:tab/>
            </w:r>
            <w:proofErr w:type="gramEnd"/>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w:t>
            </w:r>
            <w:r w:rsidR="00575A24">
              <w:rPr>
                <w:u w:val="single"/>
              </w:rPr>
              <w:t>recipient_</w:t>
            </w:r>
            <w:proofErr w:type="gramStart"/>
            <w:r w:rsidR="00575A24">
              <w:rPr>
                <w:u w:val="single"/>
              </w:rPr>
              <w:t>name</w:t>
            </w:r>
            <w:proofErr w:type="spellEnd"/>
            <w:r>
              <w:rPr>
                <w:u w:val="single"/>
              </w:rPr>
              <w:t xml:space="preserve"> }}</w:t>
            </w:r>
            <w:r w:rsidR="007940B3">
              <w:rPr>
                <w:u w:val="single"/>
              </w:rPr>
              <w:tab/>
            </w:r>
            <w:proofErr w:type="gramEnd"/>
          </w:p>
        </w:tc>
      </w:tr>
    </w:tbl>
    <w:p w14:paraId="38AA591E" w14:textId="77777777" w:rsidR="00E42814" w:rsidRDefault="00E42814">
      <w:r>
        <w:t xml:space="preserve">{%p </w:t>
      </w:r>
      <w:proofErr w:type="spellStart"/>
      <w:r>
        <w:t>endfor</w:t>
      </w:r>
      <w:proofErr w:type="spellEnd"/>
      <w:r>
        <w:t xml:space="preserve"> %}</w:t>
      </w:r>
    </w:p>
    <w:p w14:paraId="6D276720" w14:textId="7A29B60D" w:rsidR="008B7901" w:rsidRDefault="00E42814">
      <w:r>
        <w:t>{%p endif %}</w:t>
      </w:r>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2E377" w14:textId="77777777" w:rsidR="00EA70F7" w:rsidRDefault="00EA70F7">
      <w:r>
        <w:separator/>
      </w:r>
    </w:p>
  </w:endnote>
  <w:endnote w:type="continuationSeparator" w:id="0">
    <w:p w14:paraId="4BB43FC7" w14:textId="77777777" w:rsidR="00EA70F7" w:rsidRDefault="00EA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0974F" w14:textId="77777777" w:rsidR="00EA70F7" w:rsidRDefault="00EA70F7">
      <w:r>
        <w:separator/>
      </w:r>
    </w:p>
  </w:footnote>
  <w:footnote w:type="continuationSeparator" w:id="0">
    <w:p w14:paraId="7D63D63A" w14:textId="77777777" w:rsidR="00EA70F7" w:rsidRDefault="00EA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97C16"/>
    <w:rsid w:val="000D36C4"/>
    <w:rsid w:val="000D5DE7"/>
    <w:rsid w:val="000F7382"/>
    <w:rsid w:val="001376A5"/>
    <w:rsid w:val="00150FA7"/>
    <w:rsid w:val="001556FE"/>
    <w:rsid w:val="001637EF"/>
    <w:rsid w:val="00173558"/>
    <w:rsid w:val="00194511"/>
    <w:rsid w:val="001B35AE"/>
    <w:rsid w:val="001C6D9F"/>
    <w:rsid w:val="001D04D5"/>
    <w:rsid w:val="001D4991"/>
    <w:rsid w:val="001F1AD3"/>
    <w:rsid w:val="002239CD"/>
    <w:rsid w:val="00223A8A"/>
    <w:rsid w:val="002327F7"/>
    <w:rsid w:val="00233159"/>
    <w:rsid w:val="00272021"/>
    <w:rsid w:val="00282A0E"/>
    <w:rsid w:val="002C5894"/>
    <w:rsid w:val="002E1674"/>
    <w:rsid w:val="002F3B58"/>
    <w:rsid w:val="0030433C"/>
    <w:rsid w:val="00304D8D"/>
    <w:rsid w:val="00336499"/>
    <w:rsid w:val="00351C6D"/>
    <w:rsid w:val="00366EF4"/>
    <w:rsid w:val="00385746"/>
    <w:rsid w:val="0039097F"/>
    <w:rsid w:val="003B5080"/>
    <w:rsid w:val="003B6F41"/>
    <w:rsid w:val="003D7BD5"/>
    <w:rsid w:val="003F51D9"/>
    <w:rsid w:val="004027B7"/>
    <w:rsid w:val="004049C6"/>
    <w:rsid w:val="00410F2C"/>
    <w:rsid w:val="00423406"/>
    <w:rsid w:val="004259AD"/>
    <w:rsid w:val="00444955"/>
    <w:rsid w:val="00446153"/>
    <w:rsid w:val="004518FE"/>
    <w:rsid w:val="00473308"/>
    <w:rsid w:val="00477956"/>
    <w:rsid w:val="00492A7A"/>
    <w:rsid w:val="004B4BC0"/>
    <w:rsid w:val="004C014E"/>
    <w:rsid w:val="004D36A8"/>
    <w:rsid w:val="004E2D04"/>
    <w:rsid w:val="00543372"/>
    <w:rsid w:val="005534CD"/>
    <w:rsid w:val="00554383"/>
    <w:rsid w:val="00556D35"/>
    <w:rsid w:val="00565C67"/>
    <w:rsid w:val="00570CD4"/>
    <w:rsid w:val="00575A24"/>
    <w:rsid w:val="00577F2A"/>
    <w:rsid w:val="00591981"/>
    <w:rsid w:val="005A227D"/>
    <w:rsid w:val="005B7448"/>
    <w:rsid w:val="005C11F8"/>
    <w:rsid w:val="005E1FDE"/>
    <w:rsid w:val="005F2932"/>
    <w:rsid w:val="005F3568"/>
    <w:rsid w:val="005F638F"/>
    <w:rsid w:val="00605C7C"/>
    <w:rsid w:val="0060675A"/>
    <w:rsid w:val="00614706"/>
    <w:rsid w:val="00617CEF"/>
    <w:rsid w:val="00620DFE"/>
    <w:rsid w:val="00627A5A"/>
    <w:rsid w:val="00633AA0"/>
    <w:rsid w:val="00635BE4"/>
    <w:rsid w:val="00636B8A"/>
    <w:rsid w:val="00654B75"/>
    <w:rsid w:val="006611C1"/>
    <w:rsid w:val="0066400F"/>
    <w:rsid w:val="00671CB8"/>
    <w:rsid w:val="00685D65"/>
    <w:rsid w:val="006C7592"/>
    <w:rsid w:val="006E05D9"/>
    <w:rsid w:val="007022C9"/>
    <w:rsid w:val="007153D3"/>
    <w:rsid w:val="00733CE5"/>
    <w:rsid w:val="0076426A"/>
    <w:rsid w:val="00766BB3"/>
    <w:rsid w:val="00772147"/>
    <w:rsid w:val="00780C1F"/>
    <w:rsid w:val="00781031"/>
    <w:rsid w:val="007940B3"/>
    <w:rsid w:val="00797E0A"/>
    <w:rsid w:val="007A1445"/>
    <w:rsid w:val="007A2D5A"/>
    <w:rsid w:val="007A5C57"/>
    <w:rsid w:val="007C567F"/>
    <w:rsid w:val="007D18F2"/>
    <w:rsid w:val="007D3E17"/>
    <w:rsid w:val="007D7C66"/>
    <w:rsid w:val="007E7247"/>
    <w:rsid w:val="008038DC"/>
    <w:rsid w:val="008048E9"/>
    <w:rsid w:val="00825B45"/>
    <w:rsid w:val="008268E1"/>
    <w:rsid w:val="00827C08"/>
    <w:rsid w:val="00830F15"/>
    <w:rsid w:val="00831401"/>
    <w:rsid w:val="00831777"/>
    <w:rsid w:val="00835297"/>
    <w:rsid w:val="008461AC"/>
    <w:rsid w:val="008613BB"/>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31EC"/>
    <w:rsid w:val="00AA7EE3"/>
    <w:rsid w:val="00AB497F"/>
    <w:rsid w:val="00AD1CBB"/>
    <w:rsid w:val="00AE6A8F"/>
    <w:rsid w:val="00AF1D27"/>
    <w:rsid w:val="00AF535A"/>
    <w:rsid w:val="00B06EB5"/>
    <w:rsid w:val="00B10A61"/>
    <w:rsid w:val="00B15757"/>
    <w:rsid w:val="00B202B6"/>
    <w:rsid w:val="00B5794E"/>
    <w:rsid w:val="00B67D58"/>
    <w:rsid w:val="00B74499"/>
    <w:rsid w:val="00B829BD"/>
    <w:rsid w:val="00BA5BCC"/>
    <w:rsid w:val="00BB53B1"/>
    <w:rsid w:val="00BD4436"/>
    <w:rsid w:val="00BF4257"/>
    <w:rsid w:val="00C15A58"/>
    <w:rsid w:val="00C1675A"/>
    <w:rsid w:val="00C21BD2"/>
    <w:rsid w:val="00C30814"/>
    <w:rsid w:val="00C324C6"/>
    <w:rsid w:val="00C40C16"/>
    <w:rsid w:val="00C754C0"/>
    <w:rsid w:val="00C93216"/>
    <w:rsid w:val="00C9670C"/>
    <w:rsid w:val="00CA75DD"/>
    <w:rsid w:val="00CC4346"/>
    <w:rsid w:val="00CC5BF9"/>
    <w:rsid w:val="00CC665E"/>
    <w:rsid w:val="00CD3E37"/>
    <w:rsid w:val="00D029A6"/>
    <w:rsid w:val="00D07FF1"/>
    <w:rsid w:val="00D22B21"/>
    <w:rsid w:val="00D36DAA"/>
    <w:rsid w:val="00D4047F"/>
    <w:rsid w:val="00D51C1C"/>
    <w:rsid w:val="00D63206"/>
    <w:rsid w:val="00D80500"/>
    <w:rsid w:val="00D96322"/>
    <w:rsid w:val="00DB5148"/>
    <w:rsid w:val="00DD01B8"/>
    <w:rsid w:val="00DF4535"/>
    <w:rsid w:val="00E143EE"/>
    <w:rsid w:val="00E17ED9"/>
    <w:rsid w:val="00E33918"/>
    <w:rsid w:val="00E42814"/>
    <w:rsid w:val="00E72AF8"/>
    <w:rsid w:val="00E86617"/>
    <w:rsid w:val="00E91281"/>
    <w:rsid w:val="00EA6D3C"/>
    <w:rsid w:val="00EA70F7"/>
    <w:rsid w:val="00EB3F5F"/>
    <w:rsid w:val="00EB7EAA"/>
    <w:rsid w:val="00EC12B0"/>
    <w:rsid w:val="00ED3C72"/>
    <w:rsid w:val="00EF0B28"/>
    <w:rsid w:val="00F04492"/>
    <w:rsid w:val="00F1355B"/>
    <w:rsid w:val="00F4594C"/>
    <w:rsid w:val="00F45A4D"/>
    <w:rsid w:val="00F51922"/>
    <w:rsid w:val="00F5239F"/>
    <w:rsid w:val="00F57875"/>
    <w:rsid w:val="00F57C9E"/>
    <w:rsid w:val="00F6720D"/>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316</TotalTime>
  <Pages>10</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162</cp:revision>
  <dcterms:created xsi:type="dcterms:W3CDTF">2016-06-19T14:06:00Z</dcterms:created>
  <dcterms:modified xsi:type="dcterms:W3CDTF">2025-05-02T16:58:00Z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