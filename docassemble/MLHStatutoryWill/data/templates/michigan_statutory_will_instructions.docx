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28981" w14:textId="77777777" w:rsidR="000E3B01" w:rsidRPr="00596FC1" w:rsidRDefault="000E3B01" w:rsidP="000E3B01">
      <w:pPr>
        <w:rPr>
          <w:rFonts w:ascii="Aptos" w:hAnsi="Aptos"/>
        </w:rPr>
      </w:pPr>
      <w:r w:rsidRPr="00596FC1">
        <w:rPr>
          <w:rFonts w:ascii="Aptos" w:hAnsi="Aptos"/>
        </w:rPr>
        <w:t>{{p include_docx_template('</w:t>
      </w:r>
      <w:proofErr w:type="gramStart"/>
      <w:r w:rsidRPr="00596FC1">
        <w:rPr>
          <w:rFonts w:ascii="Aptos" w:hAnsi="Aptos"/>
        </w:rPr>
        <w:t>docassemble.mlhframework</w:t>
      </w:r>
      <w:proofErr w:type="gramEnd"/>
      <w:r w:rsidRPr="00596FC1">
        <w:rPr>
          <w:rFonts w:ascii="Aptos" w:hAnsi="Aptos"/>
        </w:rPr>
        <w:t>:data/templates/cover_sheet_2.0.docx'</w:t>
      </w:r>
      <w:proofErr w:type="gramStart"/>
      <w:r w:rsidRPr="00596FC1">
        <w:rPr>
          <w:rFonts w:ascii="Aptos" w:hAnsi="Aptos"/>
        </w:rPr>
        <w:t>) }</w:t>
      </w:r>
      <w:proofErr w:type="gramEnd"/>
      <w:r w:rsidRPr="00596FC1">
        <w:rPr>
          <w:rFonts w:ascii="Aptos" w:hAnsi="Aptos"/>
        </w:rPr>
        <w:t>}</w:t>
      </w:r>
    </w:p>
    <w:p w14:paraId="39F1FE0B" w14:textId="77777777" w:rsidR="000E3B01" w:rsidRPr="00596FC1" w:rsidRDefault="000E3B01" w:rsidP="000E3B01">
      <w:pPr>
        <w:rPr>
          <w:rFonts w:ascii="Aptos" w:hAnsi="Aptos"/>
        </w:rPr>
      </w:pPr>
    </w:p>
    <w:p w14:paraId="13ABCBAF" w14:textId="77777777" w:rsidR="000E3B01" w:rsidRPr="00596FC1" w:rsidRDefault="000E3B01" w:rsidP="000E3B01">
      <w:pPr>
        <w:jc w:val="center"/>
        <w:rPr>
          <w:rFonts w:ascii="Aptos" w:hAnsi="Aptos"/>
        </w:rPr>
      </w:pPr>
      <w:r w:rsidRPr="00596FC1">
        <w:rPr>
          <w:rFonts w:ascii="Aptos" w:hAnsi="Aptos"/>
          <w:noProof/>
        </w:rPr>
        <w:drawing>
          <wp:inline distT="0" distB="0" distL="0" distR="0" wp14:anchorId="06EB8B58" wp14:editId="2A7DDD8D">
            <wp:extent cx="1188720" cy="1188720"/>
            <wp:effectExtent l="0" t="0" r="0" b="0"/>
            <wp:docPr id="641192483" name="Picture 2" descr="Survey 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92483" name="Picture 2" descr="Survey QR Code"/>
                    <pic:cNvPicPr>
                      <a:picLocks noChangeAspect="1" noChangeArrowheads="1"/>
                    </pic:cNvPicPr>
                  </pic:nvPicPr>
                  <pic:blipFill>
                    <a:blip r:embed="rId11"/>
                    <a:stretch>
                      <a:fillRect/>
                    </a:stretch>
                  </pic:blipFill>
                  <pic:spPr bwMode="auto">
                    <a:xfrm flipV="1">
                      <a:off x="0" y="0"/>
                      <a:ext cx="1188720" cy="1188720"/>
                    </a:xfrm>
                    <a:prstGeom prst="rect">
                      <a:avLst/>
                    </a:prstGeom>
                    <a:noFill/>
                    <a:ln>
                      <a:noFill/>
                    </a:ln>
                  </pic:spPr>
                </pic:pic>
              </a:graphicData>
            </a:graphic>
          </wp:inline>
        </w:drawing>
      </w:r>
    </w:p>
    <w:p w14:paraId="40B1AA54" w14:textId="77777777" w:rsidR="000E3B01" w:rsidRPr="00596FC1" w:rsidRDefault="000E3B01" w:rsidP="000E3B01">
      <w:pPr>
        <w:jc w:val="center"/>
        <w:rPr>
          <w:rFonts w:ascii="Aptos" w:hAnsi="Aptos"/>
        </w:rPr>
      </w:pPr>
    </w:p>
    <w:p w14:paraId="7AE0235E" w14:textId="77777777" w:rsidR="000E3B01" w:rsidRPr="00596FC1" w:rsidRDefault="000E3B01" w:rsidP="000E3B01">
      <w:pPr>
        <w:jc w:val="center"/>
        <w:rPr>
          <w:rFonts w:ascii="Aptos" w:hAnsi="Aptos"/>
        </w:rPr>
      </w:pPr>
    </w:p>
    <w:p w14:paraId="03B9B89A" w14:textId="77777777" w:rsidR="000E3B01" w:rsidRPr="00596FC1" w:rsidRDefault="000E3B01" w:rsidP="000E3B01">
      <w:pPr>
        <w:rPr>
          <w:rStyle w:val="Hyperlink"/>
          <w:rFonts w:ascii="Aptos" w:hAnsi="Aptos"/>
        </w:rPr>
      </w:pPr>
      <w:proofErr w:type="gramStart"/>
      <w:r w:rsidRPr="00596FC1">
        <w:rPr>
          <w:rFonts w:ascii="Aptos" w:hAnsi="Aptos"/>
          <w:szCs w:val="28"/>
        </w:rPr>
        <w:t>{{</w:t>
      </w:r>
      <w:r w:rsidRPr="00596FC1">
        <w:rPr>
          <w:rFonts w:ascii="Aptos" w:hAnsi="Aptos"/>
          <w:noProof/>
          <w:szCs w:val="28"/>
        </w:rPr>
        <w:t xml:space="preserve"> cover</w:t>
      </w:r>
      <w:proofErr w:type="gramEnd"/>
      <w:r w:rsidRPr="00596FC1">
        <w:rPr>
          <w:rFonts w:ascii="Aptos" w:hAnsi="Aptos"/>
          <w:noProof/>
          <w:szCs w:val="28"/>
        </w:rPr>
        <w:t xml:space="preserve">_sheet_thanks </w:t>
      </w:r>
      <w:r w:rsidRPr="00596FC1">
        <w:rPr>
          <w:rFonts w:ascii="Aptos" w:hAnsi="Aptos"/>
          <w:szCs w:val="28"/>
        </w:rPr>
        <w:t>}}</w:t>
      </w:r>
      <w:r w:rsidRPr="00596FC1">
        <w:rPr>
          <w:rFonts w:ascii="Aptos" w:hAnsi="Aptos"/>
        </w:rPr>
        <w:br w:type="page"/>
      </w:r>
    </w:p>
    <w:p w14:paraId="5EA7F7E7" w14:textId="100A1852" w:rsidR="00B91AB4" w:rsidRPr="00BB2AE3" w:rsidRDefault="00B91AB4" w:rsidP="00B91AB4">
      <w:pPr>
        <w:pStyle w:val="Heading2"/>
        <w:rPr>
          <w:rFonts w:ascii="Aptos" w:hAnsi="Aptos"/>
        </w:rPr>
      </w:pPr>
      <w:r w:rsidRPr="00BB2AE3">
        <w:rPr>
          <w:rFonts w:ascii="Aptos" w:hAnsi="Aptos"/>
        </w:rPr>
        <w:lastRenderedPageBreak/>
        <w:t>Instructions</w:t>
      </w:r>
      <w:r w:rsidR="006B155E" w:rsidRPr="00BB2AE3">
        <w:rPr>
          <w:rFonts w:ascii="Aptos" w:hAnsi="Aptos"/>
        </w:rPr>
        <w:t xml:space="preserve"> - </w:t>
      </w:r>
      <w:r w:rsidRPr="00BB2AE3">
        <w:rPr>
          <w:rFonts w:ascii="Aptos" w:hAnsi="Aptos"/>
        </w:rPr>
        <w:t>How to create a Michigan statutory will</w:t>
      </w:r>
    </w:p>
    <w:p w14:paraId="6FCFFEBD" w14:textId="77777777" w:rsidR="00BB2AE3" w:rsidRPr="00BB2AE3" w:rsidRDefault="00BB2AE3" w:rsidP="00BB2AE3">
      <w:pPr>
        <w:pStyle w:val="Heading3"/>
        <w:rPr>
          <w:rFonts w:ascii="Aptos" w:hAnsi="Aptos"/>
        </w:rPr>
      </w:pPr>
      <w:r w:rsidRPr="00BB2AE3">
        <w:rPr>
          <w:rFonts w:ascii="Aptos" w:hAnsi="Aptos"/>
        </w:rPr>
        <w:t>Step 1: Prepare your form</w:t>
      </w:r>
    </w:p>
    <w:p w14:paraId="7276D2F7" w14:textId="1001B53E" w:rsidR="00BB2AE3" w:rsidRPr="00BB2AE3" w:rsidRDefault="00BB2AE3" w:rsidP="00BB2AE3">
      <w:pPr>
        <w:shd w:val="clear" w:color="auto" w:fill="FFFFFF"/>
        <w:spacing w:after="280"/>
        <w:rPr>
          <w:rFonts w:ascii="Aptos" w:hAnsi="Aptos"/>
        </w:rPr>
      </w:pPr>
      <w:r w:rsidRPr="00BB2AE3">
        <w:rPr>
          <w:rFonts w:ascii="Aptos" w:hAnsi="Aptos"/>
        </w:rPr>
        <w:t xml:space="preserve">Use the </w:t>
      </w:r>
      <w:r w:rsidRPr="00BB2AE3">
        <w:rPr>
          <w:rStyle w:val="Hyperlink"/>
          <w:rFonts w:ascii="Aptos" w:hAnsi="Aptos"/>
        </w:rPr>
        <w:t xml:space="preserve">Do-It-Yourself Will </w:t>
      </w:r>
      <w:r w:rsidRPr="00BB2AE3">
        <w:rPr>
          <w:rFonts w:ascii="Aptos" w:hAnsi="Aptos"/>
        </w:rPr>
        <w:t>tool to prepare your Michigan Statutory Will</w:t>
      </w:r>
      <w:r>
        <w:rPr>
          <w:rFonts w:ascii="Aptos" w:hAnsi="Aptos"/>
        </w:rPr>
        <w:t>.</w:t>
      </w:r>
    </w:p>
    <w:p w14:paraId="53884790" w14:textId="77777777" w:rsidR="00BB2AE3" w:rsidRPr="00BB2AE3" w:rsidRDefault="00BB2AE3" w:rsidP="00BB2AE3">
      <w:pPr>
        <w:pStyle w:val="Heading3"/>
        <w:rPr>
          <w:rFonts w:ascii="Aptos" w:hAnsi="Aptos"/>
        </w:rPr>
      </w:pPr>
      <w:r w:rsidRPr="00BB2AE3">
        <w:rPr>
          <w:rFonts w:ascii="Aptos" w:hAnsi="Aptos"/>
        </w:rPr>
        <w:t xml:space="preserve">Step 2: </w:t>
      </w:r>
      <w:proofErr w:type="gramStart"/>
      <w:r w:rsidRPr="00BB2AE3">
        <w:rPr>
          <w:rFonts w:ascii="Aptos" w:hAnsi="Aptos"/>
        </w:rPr>
        <w:t>Make a Plan</w:t>
      </w:r>
      <w:proofErr w:type="gramEnd"/>
      <w:r w:rsidRPr="00BB2AE3">
        <w:rPr>
          <w:rFonts w:ascii="Aptos" w:hAnsi="Aptos"/>
        </w:rPr>
        <w:t xml:space="preserve"> to Sign Your Will: Find Witnesses</w:t>
      </w:r>
    </w:p>
    <w:p w14:paraId="2E2E46A4" w14:textId="77777777" w:rsidR="00BB2AE3" w:rsidRPr="00BB2AE3" w:rsidRDefault="00BB2AE3" w:rsidP="00BB2AE3">
      <w:pPr>
        <w:shd w:val="clear" w:color="auto" w:fill="FFFFFF"/>
        <w:spacing w:after="280"/>
        <w:rPr>
          <w:rFonts w:ascii="Aptos" w:hAnsi="Aptos"/>
        </w:rPr>
      </w:pPr>
      <w:r w:rsidRPr="00BB2AE3">
        <w:rPr>
          <w:rFonts w:ascii="Aptos" w:hAnsi="Aptos"/>
        </w:rPr>
        <w:t xml:space="preserve">At least two witnesses must watch you sign your will and then sign themselves. If you have a third person who is willing to be a witness, three witnesses </w:t>
      </w:r>
      <w:proofErr w:type="gramStart"/>
      <w:r w:rsidRPr="00BB2AE3">
        <w:rPr>
          <w:rFonts w:ascii="Aptos" w:hAnsi="Aptos"/>
        </w:rPr>
        <w:t>is</w:t>
      </w:r>
      <w:proofErr w:type="gramEnd"/>
      <w:r w:rsidRPr="00BB2AE3">
        <w:rPr>
          <w:rFonts w:ascii="Aptos" w:hAnsi="Aptos"/>
        </w:rPr>
        <w:t xml:space="preserve"> even better. </w:t>
      </w:r>
    </w:p>
    <w:p w14:paraId="4058C790" w14:textId="77777777" w:rsidR="00BB2AE3" w:rsidRPr="00BB2AE3" w:rsidRDefault="00BB2AE3" w:rsidP="00BB2AE3">
      <w:pPr>
        <w:shd w:val="clear" w:color="auto" w:fill="FFFFFF"/>
        <w:spacing w:after="280"/>
        <w:rPr>
          <w:rFonts w:ascii="Aptos" w:hAnsi="Aptos"/>
        </w:rPr>
      </w:pPr>
      <w:r w:rsidRPr="00BB2AE3">
        <w:rPr>
          <w:rFonts w:ascii="Aptos" w:hAnsi="Aptos"/>
        </w:rPr>
        <w:t>Witnesses must be 18 or older. You should choose responsible adults. If someone challenges your will later, witnesses may need to confirm you were mentally capable and signed freely.</w:t>
      </w:r>
    </w:p>
    <w:p w14:paraId="28ECABD1" w14:textId="77777777" w:rsidR="00BB2AE3" w:rsidRPr="00BB2AE3" w:rsidRDefault="00BB2AE3" w:rsidP="00BB2AE3">
      <w:pPr>
        <w:pStyle w:val="Heading3"/>
        <w:rPr>
          <w:rFonts w:ascii="Aptos" w:hAnsi="Aptos"/>
        </w:rPr>
      </w:pPr>
      <w:r w:rsidRPr="00BB2AE3">
        <w:rPr>
          <w:rFonts w:ascii="Aptos" w:hAnsi="Aptos"/>
        </w:rPr>
        <w:t>Step 3: Sign Your Will in Front of Your Witnesses</w:t>
      </w:r>
    </w:p>
    <w:p w14:paraId="1A8835DD" w14:textId="77777777" w:rsidR="00BB2AE3" w:rsidRPr="00BB2AE3" w:rsidRDefault="00BB2AE3" w:rsidP="00BB2AE3">
      <w:pPr>
        <w:shd w:val="clear" w:color="auto" w:fill="FFFFFF"/>
        <w:spacing w:after="280"/>
        <w:rPr>
          <w:rFonts w:ascii="Aptos" w:hAnsi="Aptos"/>
        </w:rPr>
      </w:pPr>
      <w:r w:rsidRPr="00BB2AE3">
        <w:rPr>
          <w:rFonts w:ascii="Aptos" w:hAnsi="Aptos"/>
        </w:rPr>
        <w:t xml:space="preserve">You may need to sign your will in several places, depending on the choices you made in the form. </w:t>
      </w:r>
      <w:r w:rsidRPr="00BB2AE3">
        <w:rPr>
          <w:rFonts w:ascii="Aptos" w:hAnsi="Aptos"/>
          <w:b/>
          <w:bCs/>
        </w:rPr>
        <w:t>Your witnesses must watch you sign the will</w:t>
      </w:r>
      <w:r w:rsidRPr="00BB2AE3">
        <w:rPr>
          <w:rFonts w:ascii="Aptos" w:hAnsi="Aptos"/>
        </w:rPr>
        <w:t xml:space="preserve"> in each of the following places:</w:t>
      </w:r>
    </w:p>
    <w:p w14:paraId="768716F4" w14:textId="77777777" w:rsidR="00BB2AE3" w:rsidRPr="00BB2AE3" w:rsidRDefault="00BB2AE3" w:rsidP="00BB2AE3">
      <w:pPr>
        <w:pStyle w:val="ListParagraph"/>
        <w:numPr>
          <w:ilvl w:val="0"/>
          <w:numId w:val="2"/>
        </w:numPr>
        <w:shd w:val="clear" w:color="auto" w:fill="FFFFFF"/>
        <w:spacing w:after="280"/>
        <w:rPr>
          <w:rFonts w:ascii="Aptos" w:hAnsi="Aptos"/>
          <w:sz w:val="24"/>
          <w:szCs w:val="24"/>
        </w:rPr>
      </w:pPr>
      <w:r w:rsidRPr="00BB2AE3">
        <w:rPr>
          <w:rFonts w:ascii="Aptos" w:hAnsi="Aptos"/>
          <w:b/>
          <w:bCs/>
          <w:sz w:val="24"/>
          <w:szCs w:val="24"/>
        </w:rPr>
        <w:t>Cash Gifts to Persons or Charities (Section 2.1)</w:t>
      </w:r>
      <w:r w:rsidRPr="00BB2AE3">
        <w:rPr>
          <w:rFonts w:ascii="Aptos" w:hAnsi="Aptos"/>
          <w:sz w:val="24"/>
          <w:szCs w:val="24"/>
        </w:rPr>
        <w:t>: If your will includes specific cash gifts, sign on the line in this section to confirm those gifts. If you did not include cash gifts, leave the signature lines blank.</w:t>
      </w:r>
    </w:p>
    <w:p w14:paraId="37888D45" w14:textId="1666D278" w:rsidR="00BB2AE3" w:rsidRPr="00BB2AE3" w:rsidRDefault="00BB2AE3" w:rsidP="00BB2AE3">
      <w:pPr>
        <w:pStyle w:val="ListParagraph"/>
        <w:numPr>
          <w:ilvl w:val="0"/>
          <w:numId w:val="2"/>
        </w:numPr>
        <w:shd w:val="clear" w:color="auto" w:fill="FFFFFF"/>
        <w:spacing w:after="280"/>
        <w:rPr>
          <w:rFonts w:ascii="Aptos" w:hAnsi="Aptos"/>
          <w:sz w:val="24"/>
          <w:szCs w:val="24"/>
        </w:rPr>
      </w:pPr>
      <w:r w:rsidRPr="00BB2AE3">
        <w:rPr>
          <w:rFonts w:ascii="Aptos" w:hAnsi="Aptos"/>
          <w:b/>
          <w:bCs/>
          <w:sz w:val="24"/>
          <w:szCs w:val="24"/>
        </w:rPr>
        <w:t>All Other Assets (Section 2.3)</w:t>
      </w:r>
      <w:r w:rsidRPr="00BB2AE3">
        <w:rPr>
          <w:rFonts w:ascii="Aptos" w:hAnsi="Aptos"/>
          <w:sz w:val="24"/>
          <w:szCs w:val="24"/>
        </w:rPr>
        <w:t>: Sign next to your selected option for how your remaining property should pass after specific gifts are distributed. You chose one of two options when completing the form: either all remaining property goes to your heirs, or it splits equally between your heirs and your spouse's heirs. An arrow shows which signature line to use based on the choices you made in the DIY Will tool.</w:t>
      </w:r>
    </w:p>
    <w:p w14:paraId="0CA06902" w14:textId="01A5164C" w:rsidR="00BB2AE3" w:rsidRPr="00BB2AE3" w:rsidRDefault="00BB2AE3" w:rsidP="00BB2AE3">
      <w:pPr>
        <w:pStyle w:val="ListParagraph"/>
        <w:numPr>
          <w:ilvl w:val="0"/>
          <w:numId w:val="2"/>
        </w:numPr>
        <w:shd w:val="clear" w:color="auto" w:fill="FFFFFF"/>
        <w:spacing w:after="280"/>
        <w:rPr>
          <w:rFonts w:ascii="Aptos" w:hAnsi="Aptos"/>
          <w:sz w:val="24"/>
          <w:szCs w:val="24"/>
        </w:rPr>
      </w:pPr>
      <w:r w:rsidRPr="00BB2AE3">
        <w:rPr>
          <w:rFonts w:ascii="Aptos" w:hAnsi="Aptos"/>
          <w:b/>
          <w:bCs/>
          <w:sz w:val="24"/>
          <w:szCs w:val="24"/>
        </w:rPr>
        <w:t>Bond (Section 3.3)</w:t>
      </w:r>
      <w:r w:rsidRPr="00BB2AE3">
        <w:rPr>
          <w:rFonts w:ascii="Aptos" w:hAnsi="Aptos"/>
          <w:sz w:val="24"/>
          <w:szCs w:val="24"/>
        </w:rPr>
        <w:t>: Sign next to your selected option for whether your personal representative must post a bond. A bond is money that protects your estate if your personal representative or conservator mishandles your money or property. An arrow shows which signature line to use based on the choices you made in the DIY Will tool.</w:t>
      </w:r>
    </w:p>
    <w:p w14:paraId="00E93C82" w14:textId="77777777" w:rsidR="00BB2AE3" w:rsidRPr="00BB2AE3" w:rsidRDefault="00BB2AE3" w:rsidP="00BB2AE3">
      <w:pPr>
        <w:pStyle w:val="ListParagraph"/>
        <w:numPr>
          <w:ilvl w:val="0"/>
          <w:numId w:val="2"/>
        </w:numPr>
        <w:shd w:val="clear" w:color="auto" w:fill="FFFFFF"/>
        <w:spacing w:after="280"/>
        <w:rPr>
          <w:rFonts w:ascii="Aptos" w:hAnsi="Aptos"/>
          <w:sz w:val="24"/>
          <w:szCs w:val="24"/>
        </w:rPr>
      </w:pPr>
      <w:r w:rsidRPr="00BB2AE3">
        <w:rPr>
          <w:rFonts w:ascii="Aptos" w:hAnsi="Aptos"/>
          <w:b/>
          <w:bCs/>
          <w:sz w:val="24"/>
          <w:szCs w:val="24"/>
        </w:rPr>
        <w:t>Definitions and Additional Clauses (Section 3.4)</w:t>
      </w:r>
      <w:r w:rsidRPr="00BB2AE3">
        <w:rPr>
          <w:rFonts w:ascii="Aptos" w:hAnsi="Aptos"/>
          <w:sz w:val="24"/>
          <w:szCs w:val="24"/>
        </w:rPr>
        <w:t>:</w:t>
      </w:r>
      <w:r w:rsidRPr="00BB2AE3">
        <w:rPr>
          <w:rFonts w:ascii="Aptos" w:hAnsi="Aptos"/>
          <w:b/>
          <w:bCs/>
          <w:sz w:val="24"/>
          <w:szCs w:val="24"/>
        </w:rPr>
        <w:t xml:space="preserve"> </w:t>
      </w:r>
      <w:r w:rsidRPr="00BB2AE3">
        <w:rPr>
          <w:rFonts w:ascii="Aptos" w:hAnsi="Aptos"/>
          <w:sz w:val="24"/>
          <w:szCs w:val="24"/>
        </w:rPr>
        <w:t>Sign and date your will in this section. This signature confirms that the entire document represents your final wishes.</w:t>
      </w:r>
    </w:p>
    <w:p w14:paraId="0EC30558" w14:textId="77777777" w:rsidR="00BB2AE3" w:rsidRPr="00BB2AE3" w:rsidRDefault="00BB2AE3" w:rsidP="00BB2AE3">
      <w:pPr>
        <w:pStyle w:val="ListParagraph"/>
        <w:numPr>
          <w:ilvl w:val="0"/>
          <w:numId w:val="2"/>
        </w:numPr>
        <w:shd w:val="clear" w:color="auto" w:fill="FFFFFF"/>
        <w:spacing w:after="280"/>
        <w:rPr>
          <w:rFonts w:ascii="Aptos" w:hAnsi="Aptos"/>
          <w:sz w:val="24"/>
          <w:szCs w:val="24"/>
        </w:rPr>
      </w:pPr>
      <w:r w:rsidRPr="00BB2AE3">
        <w:rPr>
          <w:rFonts w:ascii="Aptos" w:hAnsi="Aptos"/>
          <w:b/>
          <w:bCs/>
          <w:sz w:val="24"/>
          <w:szCs w:val="24"/>
        </w:rPr>
        <w:t>List Disposing of Tangible Personal Property</w:t>
      </w:r>
      <w:r w:rsidRPr="00BB2AE3">
        <w:rPr>
          <w:rFonts w:ascii="Aptos" w:hAnsi="Aptos"/>
          <w:sz w:val="24"/>
          <w:szCs w:val="24"/>
        </w:rPr>
        <w:t>: If you completed the separate "List Disposing of Tangible Personal Property" page, sign and date the bottom of that page as well. Note: This list does not require witness signatures.</w:t>
      </w:r>
    </w:p>
    <w:p w14:paraId="6AB0CAB2" w14:textId="77777777" w:rsidR="00BB2AE3" w:rsidRPr="00BB2AE3" w:rsidRDefault="00BB2AE3" w:rsidP="00BB2AE3">
      <w:pPr>
        <w:pStyle w:val="Heading3"/>
        <w:rPr>
          <w:rFonts w:ascii="Aptos" w:hAnsi="Aptos"/>
        </w:rPr>
      </w:pPr>
      <w:r w:rsidRPr="00BB2AE3">
        <w:rPr>
          <w:rFonts w:ascii="Aptos" w:hAnsi="Aptos"/>
        </w:rPr>
        <w:lastRenderedPageBreak/>
        <w:t>Step 4: Have Your Witnesses Sign the Will</w:t>
      </w:r>
    </w:p>
    <w:p w14:paraId="1B5D102E" w14:textId="77777777" w:rsidR="00BB2AE3" w:rsidRPr="00BB2AE3" w:rsidRDefault="00BB2AE3" w:rsidP="00BB2AE3">
      <w:pPr>
        <w:shd w:val="clear" w:color="auto" w:fill="FFFFFF"/>
        <w:spacing w:after="280"/>
        <w:rPr>
          <w:rFonts w:ascii="Aptos" w:hAnsi="Aptos"/>
        </w:rPr>
      </w:pPr>
      <w:r w:rsidRPr="00BB2AE3">
        <w:rPr>
          <w:rFonts w:ascii="Aptos" w:hAnsi="Aptos"/>
        </w:rPr>
        <w:t xml:space="preserve">Your witnesses should sign immediately after watching you sign. You must have at least two witnesses. It is better to have three witnesses. </w:t>
      </w:r>
    </w:p>
    <w:p w14:paraId="5C427A18" w14:textId="77777777" w:rsidR="00BB2AE3" w:rsidRPr="00BB2AE3" w:rsidRDefault="00BB2AE3" w:rsidP="00BB2AE3">
      <w:pPr>
        <w:shd w:val="clear" w:color="auto" w:fill="FFFFFF"/>
        <w:spacing w:after="280"/>
        <w:rPr>
          <w:rFonts w:ascii="Aptos" w:hAnsi="Aptos"/>
        </w:rPr>
      </w:pPr>
      <w:r w:rsidRPr="00BB2AE3">
        <w:rPr>
          <w:rFonts w:ascii="Aptos" w:hAnsi="Aptos"/>
        </w:rPr>
        <w:t>The witnesses must print their name, sign, and write their address. They do not need to review and understand the will. Their signature means that they believe you have mental capacity and signed the will freely without anyone unfairly influencing you. Ask them to make sure their printed name and address are neat so that a judge can read it and contact them, if needed.</w:t>
      </w:r>
    </w:p>
    <w:p w14:paraId="7D52CC32" w14:textId="77777777" w:rsidR="00BB2AE3" w:rsidRPr="00BB2AE3" w:rsidRDefault="00BB2AE3" w:rsidP="00BB2AE3">
      <w:pPr>
        <w:pStyle w:val="Heading3"/>
        <w:rPr>
          <w:rFonts w:ascii="Aptos" w:hAnsi="Aptos"/>
        </w:rPr>
      </w:pPr>
      <w:r w:rsidRPr="00BB2AE3">
        <w:rPr>
          <w:rFonts w:ascii="Aptos" w:hAnsi="Aptos"/>
        </w:rPr>
        <w:t>Step 5: Destroy Your Old Will, If You Had One</w:t>
      </w:r>
    </w:p>
    <w:p w14:paraId="6C70A66D" w14:textId="77777777" w:rsidR="00BB2AE3" w:rsidRPr="00BB2AE3" w:rsidRDefault="00BB2AE3" w:rsidP="00BB2AE3">
      <w:pPr>
        <w:shd w:val="clear" w:color="auto" w:fill="FFFFFF"/>
        <w:spacing w:after="280"/>
        <w:rPr>
          <w:rFonts w:ascii="Aptos" w:hAnsi="Aptos"/>
        </w:rPr>
      </w:pPr>
      <w:r w:rsidRPr="00BB2AE3">
        <w:rPr>
          <w:rFonts w:ascii="Aptos" w:hAnsi="Aptos"/>
        </w:rPr>
        <w:t xml:space="preserve">If you have an older will, signing the new will makes the old will invalid. To be clear about </w:t>
      </w:r>
      <w:proofErr w:type="gramStart"/>
      <w:r w:rsidRPr="00BB2AE3">
        <w:rPr>
          <w:rFonts w:ascii="Aptos" w:hAnsi="Aptos"/>
        </w:rPr>
        <w:t>which will</w:t>
      </w:r>
      <w:proofErr w:type="gramEnd"/>
      <w:r w:rsidRPr="00BB2AE3">
        <w:rPr>
          <w:rFonts w:ascii="Aptos" w:hAnsi="Aptos"/>
        </w:rPr>
        <w:t xml:space="preserve"> you want to use, destroy the old one or write "Void" on every page. If you filed your old will with your county probate court, remove the old will and file the new one there in its place.  Some courts may allow you to remove the old will and replace it with the updated will without charging again. Other courts may charge a new filing fee. </w:t>
      </w:r>
    </w:p>
    <w:p w14:paraId="38ADA500" w14:textId="77777777" w:rsidR="00BB2AE3" w:rsidRPr="00BB2AE3" w:rsidRDefault="00BB2AE3" w:rsidP="00BB2AE3">
      <w:pPr>
        <w:shd w:val="clear" w:color="auto" w:fill="FFFFFF"/>
        <w:spacing w:after="280"/>
        <w:rPr>
          <w:rFonts w:ascii="Aptos" w:hAnsi="Aptos"/>
        </w:rPr>
      </w:pPr>
      <w:r w:rsidRPr="00BB2AE3">
        <w:rPr>
          <w:rFonts w:ascii="Aptos" w:hAnsi="Aptos"/>
        </w:rPr>
        <w:t>If anyone has a copy of your old will, give them copies of your new will and destroy the old copies.</w:t>
      </w:r>
    </w:p>
    <w:p w14:paraId="789FBF26" w14:textId="77777777" w:rsidR="00BB2AE3" w:rsidRPr="00BB2AE3" w:rsidRDefault="00BB2AE3" w:rsidP="00BB2AE3">
      <w:pPr>
        <w:pStyle w:val="Heading3"/>
        <w:rPr>
          <w:rFonts w:ascii="Aptos" w:hAnsi="Aptos"/>
        </w:rPr>
      </w:pPr>
      <w:r w:rsidRPr="00BB2AE3">
        <w:rPr>
          <w:rFonts w:ascii="Aptos" w:hAnsi="Aptos"/>
        </w:rPr>
        <w:t>Step 6: Keep Your Will in a Safe Place and Tell Family and Loved Ones Where to Find It</w:t>
      </w:r>
    </w:p>
    <w:p w14:paraId="2374FFF4" w14:textId="77777777" w:rsidR="00BB2AE3" w:rsidRPr="00BB2AE3" w:rsidRDefault="00BB2AE3" w:rsidP="00BB2AE3">
      <w:pPr>
        <w:shd w:val="clear" w:color="auto" w:fill="FFFFFF"/>
        <w:spacing w:after="280"/>
        <w:rPr>
          <w:rFonts w:ascii="Aptos" w:hAnsi="Aptos"/>
        </w:rPr>
      </w:pPr>
      <w:r w:rsidRPr="00BB2AE3">
        <w:rPr>
          <w:rFonts w:ascii="Aptos" w:hAnsi="Aptos"/>
        </w:rPr>
        <w:t>Store your will securely and make sure your family knows where it is. Your loved ones can only follow your wishes after you die if they know about your will and can find it.</w:t>
      </w:r>
    </w:p>
    <w:p w14:paraId="5A8C03E3" w14:textId="77777777" w:rsidR="00BB2AE3" w:rsidRPr="00BB2AE3" w:rsidRDefault="00BB2AE3" w:rsidP="00BB2AE3">
      <w:pPr>
        <w:shd w:val="clear" w:color="auto" w:fill="FFFFFF"/>
        <w:spacing w:after="280"/>
        <w:rPr>
          <w:rFonts w:ascii="Aptos" w:hAnsi="Aptos"/>
        </w:rPr>
      </w:pPr>
      <w:r w:rsidRPr="00BB2AE3">
        <w:rPr>
          <w:rFonts w:ascii="Aptos" w:hAnsi="Aptos"/>
        </w:rPr>
        <w:t>You can file your will with the county probate court where you live for $25. The court can’t give copies of the will to anyone except you while you are living. After you die, your family can bring your death certificate to get a copy.</w:t>
      </w:r>
    </w:p>
    <w:p w14:paraId="487E09E9" w14:textId="77777777" w:rsidR="00BB2AE3" w:rsidRPr="00BB2AE3" w:rsidRDefault="00BB2AE3" w:rsidP="00BB2AE3">
      <w:pPr>
        <w:shd w:val="clear" w:color="auto" w:fill="FFFFFF"/>
        <w:spacing w:after="280"/>
        <w:rPr>
          <w:rFonts w:ascii="Aptos" w:hAnsi="Aptos"/>
        </w:rPr>
      </w:pPr>
      <w:r w:rsidRPr="00BB2AE3">
        <w:rPr>
          <w:rFonts w:ascii="Aptos" w:hAnsi="Aptos"/>
        </w:rPr>
        <w:t>If you don't file with the court, put your will somewhere safe and tell your family where it is. Some people use bank safe-deposit boxes but be aware that banks need a court order before letting anyone open your box after you die. This means extra paperwork.</w:t>
      </w:r>
    </w:p>
    <w:p w14:paraId="3A9F5860" w14:textId="3963C6A7" w:rsidR="00925A47" w:rsidRPr="00BB2AE3" w:rsidRDefault="00BB2AE3" w:rsidP="00BB2AE3">
      <w:pPr>
        <w:shd w:val="clear" w:color="auto" w:fill="FFFFFF"/>
        <w:spacing w:after="280"/>
        <w:rPr>
          <w:rFonts w:ascii="Aptos" w:hAnsi="Aptos"/>
        </w:rPr>
      </w:pPr>
      <w:r w:rsidRPr="00BB2AE3">
        <w:rPr>
          <w:rFonts w:ascii="Aptos" w:hAnsi="Aptos"/>
        </w:rPr>
        <w:t>No matter where you choose to store your will, you might also want to give a copy to the person you named as personal representative.</w:t>
      </w:r>
    </w:p>
    <w:sectPr w:rsidR="00925A47" w:rsidRPr="00BB2AE3">
      <w:pgSz w:w="12240" w:h="15840"/>
      <w:pgMar w:top="1440" w:right="1440" w:bottom="1440" w:left="1440" w:header="720" w:footer="720" w:gutter="0"/>
      <w:cols w:space="720"/>
      <w:noEndnote/>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F8A163" w14:textId="77777777" w:rsidR="00875C87" w:rsidRDefault="00875C87">
      <w:r>
        <w:separator/>
      </w:r>
    </w:p>
  </w:endnote>
  <w:endnote w:type="continuationSeparator" w:id="0">
    <w:p w14:paraId="64903750" w14:textId="77777777" w:rsidR="00875C87" w:rsidRDefault="00875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Light">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FAFAA" w14:textId="77777777" w:rsidR="00875C87" w:rsidRDefault="00875C87">
      <w:r>
        <w:separator/>
      </w:r>
    </w:p>
  </w:footnote>
  <w:footnote w:type="continuationSeparator" w:id="0">
    <w:p w14:paraId="03D334A2" w14:textId="77777777" w:rsidR="00875C87" w:rsidRDefault="00875C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806B4"/>
    <w:multiLevelType w:val="hybridMultilevel"/>
    <w:tmpl w:val="AD00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55F53"/>
    <w:multiLevelType w:val="hybridMultilevel"/>
    <w:tmpl w:val="6A70B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0175799">
    <w:abstractNumId w:val="1"/>
  </w:num>
  <w:num w:numId="2" w16cid:durableId="434596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1F8"/>
    <w:rsid w:val="00004477"/>
    <w:rsid w:val="0000452F"/>
    <w:rsid w:val="000469D9"/>
    <w:rsid w:val="000502E4"/>
    <w:rsid w:val="00074CB1"/>
    <w:rsid w:val="000801CA"/>
    <w:rsid w:val="00082E44"/>
    <w:rsid w:val="00083BE2"/>
    <w:rsid w:val="00097C16"/>
    <w:rsid w:val="000D36C4"/>
    <w:rsid w:val="000D5DE7"/>
    <w:rsid w:val="000E3B01"/>
    <w:rsid w:val="001376A5"/>
    <w:rsid w:val="00150FA7"/>
    <w:rsid w:val="00173558"/>
    <w:rsid w:val="00194511"/>
    <w:rsid w:val="001C6D9F"/>
    <w:rsid w:val="001D04D5"/>
    <w:rsid w:val="001D29C0"/>
    <w:rsid w:val="00223A8A"/>
    <w:rsid w:val="002327F7"/>
    <w:rsid w:val="00233159"/>
    <w:rsid w:val="00272021"/>
    <w:rsid w:val="00282A0E"/>
    <w:rsid w:val="002C5894"/>
    <w:rsid w:val="002E1674"/>
    <w:rsid w:val="002F3B58"/>
    <w:rsid w:val="0030433C"/>
    <w:rsid w:val="00313064"/>
    <w:rsid w:val="00336499"/>
    <w:rsid w:val="00350F74"/>
    <w:rsid w:val="00351C6D"/>
    <w:rsid w:val="00366EF4"/>
    <w:rsid w:val="00377797"/>
    <w:rsid w:val="00385746"/>
    <w:rsid w:val="0039097F"/>
    <w:rsid w:val="003B5080"/>
    <w:rsid w:val="003B6F41"/>
    <w:rsid w:val="004049C6"/>
    <w:rsid w:val="00417DBE"/>
    <w:rsid w:val="00423406"/>
    <w:rsid w:val="004259AD"/>
    <w:rsid w:val="00444955"/>
    <w:rsid w:val="00446153"/>
    <w:rsid w:val="004518FE"/>
    <w:rsid w:val="00453559"/>
    <w:rsid w:val="00473308"/>
    <w:rsid w:val="00477956"/>
    <w:rsid w:val="00492A7A"/>
    <w:rsid w:val="004D36A8"/>
    <w:rsid w:val="004E1E6C"/>
    <w:rsid w:val="004E2D04"/>
    <w:rsid w:val="00502758"/>
    <w:rsid w:val="00543372"/>
    <w:rsid w:val="005534CD"/>
    <w:rsid w:val="00554383"/>
    <w:rsid w:val="00565C67"/>
    <w:rsid w:val="00570CD4"/>
    <w:rsid w:val="00577F2A"/>
    <w:rsid w:val="00596FC1"/>
    <w:rsid w:val="005A227D"/>
    <w:rsid w:val="005B7448"/>
    <w:rsid w:val="005C11F8"/>
    <w:rsid w:val="005E1FDE"/>
    <w:rsid w:val="005F2932"/>
    <w:rsid w:val="005F3568"/>
    <w:rsid w:val="005F5D40"/>
    <w:rsid w:val="005F638F"/>
    <w:rsid w:val="00605C7C"/>
    <w:rsid w:val="0060675A"/>
    <w:rsid w:val="00614706"/>
    <w:rsid w:val="00620DFE"/>
    <w:rsid w:val="00633AA0"/>
    <w:rsid w:val="00635BE4"/>
    <w:rsid w:val="00636B8A"/>
    <w:rsid w:val="00654B75"/>
    <w:rsid w:val="006611C1"/>
    <w:rsid w:val="00671CB8"/>
    <w:rsid w:val="006801F6"/>
    <w:rsid w:val="00685D65"/>
    <w:rsid w:val="006B155E"/>
    <w:rsid w:val="006C7592"/>
    <w:rsid w:val="006E05D9"/>
    <w:rsid w:val="006F1E7D"/>
    <w:rsid w:val="007022C9"/>
    <w:rsid w:val="007153D3"/>
    <w:rsid w:val="00733CE5"/>
    <w:rsid w:val="0076426A"/>
    <w:rsid w:val="00772147"/>
    <w:rsid w:val="00781031"/>
    <w:rsid w:val="007940B3"/>
    <w:rsid w:val="00797E0A"/>
    <w:rsid w:val="007A5C57"/>
    <w:rsid w:val="007C567F"/>
    <w:rsid w:val="007D18F2"/>
    <w:rsid w:val="007D7C66"/>
    <w:rsid w:val="007E7247"/>
    <w:rsid w:val="008048E9"/>
    <w:rsid w:val="0080568A"/>
    <w:rsid w:val="00825B45"/>
    <w:rsid w:val="00830F15"/>
    <w:rsid w:val="00831401"/>
    <w:rsid w:val="00835297"/>
    <w:rsid w:val="008461AC"/>
    <w:rsid w:val="008613BB"/>
    <w:rsid w:val="008649F7"/>
    <w:rsid w:val="00875C87"/>
    <w:rsid w:val="008A745C"/>
    <w:rsid w:val="008B6EDF"/>
    <w:rsid w:val="008B7901"/>
    <w:rsid w:val="008D0CC3"/>
    <w:rsid w:val="008D211B"/>
    <w:rsid w:val="008F19AC"/>
    <w:rsid w:val="008F1B2D"/>
    <w:rsid w:val="008F49BC"/>
    <w:rsid w:val="00907A7C"/>
    <w:rsid w:val="00910FA0"/>
    <w:rsid w:val="00917789"/>
    <w:rsid w:val="00925A47"/>
    <w:rsid w:val="0093518D"/>
    <w:rsid w:val="009418F7"/>
    <w:rsid w:val="00955797"/>
    <w:rsid w:val="00962203"/>
    <w:rsid w:val="00966902"/>
    <w:rsid w:val="0096725C"/>
    <w:rsid w:val="0098001F"/>
    <w:rsid w:val="0099477C"/>
    <w:rsid w:val="00995E65"/>
    <w:rsid w:val="009B4FE4"/>
    <w:rsid w:val="009C5502"/>
    <w:rsid w:val="009C7333"/>
    <w:rsid w:val="009D0F38"/>
    <w:rsid w:val="009E696D"/>
    <w:rsid w:val="009E7824"/>
    <w:rsid w:val="00A05AEB"/>
    <w:rsid w:val="00A35362"/>
    <w:rsid w:val="00A36720"/>
    <w:rsid w:val="00A40467"/>
    <w:rsid w:val="00A4693A"/>
    <w:rsid w:val="00A53493"/>
    <w:rsid w:val="00A931EC"/>
    <w:rsid w:val="00AB497F"/>
    <w:rsid w:val="00AE6A8F"/>
    <w:rsid w:val="00B0585D"/>
    <w:rsid w:val="00B06EB5"/>
    <w:rsid w:val="00B202B6"/>
    <w:rsid w:val="00B5794E"/>
    <w:rsid w:val="00B67D58"/>
    <w:rsid w:val="00B74499"/>
    <w:rsid w:val="00B74679"/>
    <w:rsid w:val="00B829BD"/>
    <w:rsid w:val="00B91AB4"/>
    <w:rsid w:val="00BA5BCC"/>
    <w:rsid w:val="00BB2AE3"/>
    <w:rsid w:val="00BB53B1"/>
    <w:rsid w:val="00C15A58"/>
    <w:rsid w:val="00C1675A"/>
    <w:rsid w:val="00C21BD2"/>
    <w:rsid w:val="00C30814"/>
    <w:rsid w:val="00C324C6"/>
    <w:rsid w:val="00C431A7"/>
    <w:rsid w:val="00C63A5C"/>
    <w:rsid w:val="00C754C0"/>
    <w:rsid w:val="00C93216"/>
    <w:rsid w:val="00CC4346"/>
    <w:rsid w:val="00CC5BF9"/>
    <w:rsid w:val="00CD3E37"/>
    <w:rsid w:val="00CD5290"/>
    <w:rsid w:val="00D07FF1"/>
    <w:rsid w:val="00D13B47"/>
    <w:rsid w:val="00D22B21"/>
    <w:rsid w:val="00D36DAA"/>
    <w:rsid w:val="00D4047F"/>
    <w:rsid w:val="00D51C1C"/>
    <w:rsid w:val="00D54DA8"/>
    <w:rsid w:val="00D54FD5"/>
    <w:rsid w:val="00D55CDE"/>
    <w:rsid w:val="00D63206"/>
    <w:rsid w:val="00D80500"/>
    <w:rsid w:val="00D84845"/>
    <w:rsid w:val="00D96322"/>
    <w:rsid w:val="00DB5148"/>
    <w:rsid w:val="00DD01B8"/>
    <w:rsid w:val="00DE664E"/>
    <w:rsid w:val="00DF4535"/>
    <w:rsid w:val="00E143EE"/>
    <w:rsid w:val="00E72AF8"/>
    <w:rsid w:val="00E86617"/>
    <w:rsid w:val="00EA6D3C"/>
    <w:rsid w:val="00EB7EAA"/>
    <w:rsid w:val="00ED3C72"/>
    <w:rsid w:val="00EF0B28"/>
    <w:rsid w:val="00F04492"/>
    <w:rsid w:val="00F104FF"/>
    <w:rsid w:val="00F1355B"/>
    <w:rsid w:val="00F4594C"/>
    <w:rsid w:val="00F51922"/>
    <w:rsid w:val="00F5239F"/>
    <w:rsid w:val="00F57875"/>
    <w:rsid w:val="00F6720D"/>
    <w:rsid w:val="00F70165"/>
    <w:rsid w:val="00F812AA"/>
    <w:rsid w:val="00FB2763"/>
    <w:rsid w:val="00FC649C"/>
    <w:rsid w:val="00FC64FB"/>
    <w:rsid w:val="00FE0325"/>
    <w:rsid w:val="00FE3467"/>
    <w:rsid w:val="00FE7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D04C70"/>
  <w14:defaultImageDpi w14:val="96"/>
  <w15:docId w15:val="{B4B6BDEA-8FFE-4389-8DEA-98E1E583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AB4"/>
    <w:pPr>
      <w:spacing w:after="0" w:line="240" w:lineRule="auto"/>
    </w:pPr>
    <w:rPr>
      <w:sz w:val="24"/>
      <w:szCs w:val="24"/>
    </w:rPr>
  </w:style>
  <w:style w:type="paragraph" w:styleId="Heading1">
    <w:name w:val="heading 1"/>
    <w:basedOn w:val="Normal"/>
    <w:next w:val="Normal"/>
    <w:link w:val="Heading1Char"/>
    <w:qFormat/>
    <w:rsid w:val="000E3B01"/>
    <w:pPr>
      <w:spacing w:before="120" w:after="320" w:line="276" w:lineRule="auto"/>
      <w:outlineLvl w:val="0"/>
    </w:pPr>
    <w:rPr>
      <w:rFonts w:ascii="Aptos" w:eastAsia="Calibri" w:hAnsi="Aptos"/>
      <w:b/>
      <w:color w:val="000000" w:themeColor="text1"/>
      <w:sz w:val="30"/>
      <w:szCs w:val="22"/>
    </w:rPr>
  </w:style>
  <w:style w:type="paragraph" w:styleId="Heading2">
    <w:name w:val="heading 2"/>
    <w:basedOn w:val="Heading3"/>
    <w:next w:val="Normal"/>
    <w:link w:val="Heading2Char"/>
    <w:uiPriority w:val="9"/>
    <w:unhideWhenUsed/>
    <w:qFormat/>
    <w:rsid w:val="00B91AB4"/>
    <w:pPr>
      <w:outlineLvl w:val="1"/>
    </w:pPr>
    <w:rPr>
      <w:sz w:val="32"/>
      <w:szCs w:val="32"/>
    </w:rPr>
  </w:style>
  <w:style w:type="paragraph" w:styleId="Heading3">
    <w:name w:val="heading 3"/>
    <w:basedOn w:val="Normal"/>
    <w:next w:val="Normal"/>
    <w:link w:val="Heading3Char"/>
    <w:autoRedefine/>
    <w:uiPriority w:val="9"/>
    <w:unhideWhenUsed/>
    <w:qFormat/>
    <w:rsid w:val="00B91AB4"/>
    <w:pPr>
      <w:shd w:val="clear" w:color="auto" w:fill="FFFFFF"/>
      <w:spacing w:after="280"/>
      <w:outlineLvl w:val="2"/>
    </w:pPr>
    <w:rPr>
      <w:rFonts w:ascii="Aptos Light" w:hAnsi="Aptos Light"/>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Pr>
      <w:rFonts w:cs="Times New Roman"/>
    </w:rPr>
  </w:style>
  <w:style w:type="character" w:customStyle="1" w:styleId="Heading1Char">
    <w:name w:val="Heading 1 Char"/>
    <w:basedOn w:val="DefaultParagraphFont"/>
    <w:link w:val="Heading1"/>
    <w:rsid w:val="000E3B01"/>
    <w:rPr>
      <w:rFonts w:ascii="Aptos" w:eastAsia="Calibri" w:hAnsi="Aptos"/>
      <w:b/>
      <w:color w:val="000000" w:themeColor="text1"/>
      <w:sz w:val="30"/>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character" w:styleId="CommentReference">
    <w:name w:val="annotation reference"/>
    <w:basedOn w:val="DefaultParagraphFont"/>
    <w:uiPriority w:val="99"/>
    <w:semiHidden/>
    <w:unhideWhenUsed/>
    <w:rsid w:val="00377797"/>
    <w:rPr>
      <w:sz w:val="16"/>
      <w:szCs w:val="16"/>
    </w:rPr>
  </w:style>
  <w:style w:type="paragraph" w:styleId="CommentText">
    <w:name w:val="annotation text"/>
    <w:basedOn w:val="Normal"/>
    <w:link w:val="CommentTextChar"/>
    <w:uiPriority w:val="99"/>
    <w:unhideWhenUsed/>
    <w:rsid w:val="00377797"/>
    <w:rPr>
      <w:sz w:val="20"/>
      <w:szCs w:val="20"/>
    </w:rPr>
  </w:style>
  <w:style w:type="character" w:customStyle="1" w:styleId="CommentTextChar">
    <w:name w:val="Comment Text Char"/>
    <w:basedOn w:val="DefaultParagraphFont"/>
    <w:link w:val="CommentText"/>
    <w:uiPriority w:val="99"/>
    <w:rsid w:val="00377797"/>
    <w:rPr>
      <w:sz w:val="20"/>
      <w:szCs w:val="20"/>
    </w:rPr>
  </w:style>
  <w:style w:type="paragraph" w:styleId="CommentSubject">
    <w:name w:val="annotation subject"/>
    <w:basedOn w:val="CommentText"/>
    <w:next w:val="CommentText"/>
    <w:link w:val="CommentSubjectChar"/>
    <w:uiPriority w:val="99"/>
    <w:semiHidden/>
    <w:unhideWhenUsed/>
    <w:rsid w:val="00377797"/>
    <w:rPr>
      <w:b/>
      <w:bCs/>
    </w:rPr>
  </w:style>
  <w:style w:type="character" w:customStyle="1" w:styleId="CommentSubjectChar">
    <w:name w:val="Comment Subject Char"/>
    <w:basedOn w:val="CommentTextChar"/>
    <w:link w:val="CommentSubject"/>
    <w:uiPriority w:val="99"/>
    <w:semiHidden/>
    <w:rsid w:val="00377797"/>
    <w:rPr>
      <w:b/>
      <w:bCs/>
      <w:sz w:val="20"/>
      <w:szCs w:val="20"/>
    </w:rPr>
  </w:style>
  <w:style w:type="character" w:customStyle="1" w:styleId="Heading3Char">
    <w:name w:val="Heading 3 Char"/>
    <w:basedOn w:val="DefaultParagraphFont"/>
    <w:link w:val="Heading3"/>
    <w:uiPriority w:val="9"/>
    <w:rsid w:val="00B91AB4"/>
    <w:rPr>
      <w:rFonts w:ascii="Aptos Light" w:hAnsi="Aptos Light"/>
      <w:b/>
      <w:bCs/>
      <w:sz w:val="24"/>
      <w:szCs w:val="24"/>
      <w:shd w:val="clear" w:color="auto" w:fill="FFFFFF"/>
    </w:rPr>
  </w:style>
  <w:style w:type="character" w:customStyle="1" w:styleId="Heading2Char">
    <w:name w:val="Heading 2 Char"/>
    <w:basedOn w:val="DefaultParagraphFont"/>
    <w:link w:val="Heading2"/>
    <w:uiPriority w:val="9"/>
    <w:rsid w:val="00B91AB4"/>
    <w:rPr>
      <w:rFonts w:ascii="Aptos Light" w:hAnsi="Aptos Light"/>
      <w:b/>
      <w:bCs/>
      <w:sz w:val="32"/>
      <w:szCs w:val="32"/>
      <w:shd w:val="clear" w:color="auto" w:fill="FFFFFF"/>
    </w:rPr>
  </w:style>
  <w:style w:type="character" w:styleId="Hyperlink">
    <w:name w:val="Hyperlink"/>
    <w:basedOn w:val="DefaultParagraphFont"/>
    <w:uiPriority w:val="99"/>
    <w:unhideWhenUsed/>
    <w:rsid w:val="006B155E"/>
    <w:rPr>
      <w:color w:val="0563C1" w:themeColor="hyperlink"/>
      <w:u w:val="single"/>
    </w:rPr>
  </w:style>
  <w:style w:type="character" w:styleId="UnresolvedMention">
    <w:name w:val="Unresolved Mention"/>
    <w:basedOn w:val="DefaultParagraphFont"/>
    <w:uiPriority w:val="99"/>
    <w:semiHidden/>
    <w:unhideWhenUsed/>
    <w:rsid w:val="006B155E"/>
    <w:rPr>
      <w:color w:val="605E5C"/>
      <w:shd w:val="clear" w:color="auto" w:fill="E1DFDD"/>
    </w:rPr>
  </w:style>
  <w:style w:type="character" w:styleId="FollowedHyperlink">
    <w:name w:val="FollowedHyperlink"/>
    <w:basedOn w:val="DefaultParagraphFont"/>
    <w:uiPriority w:val="99"/>
    <w:semiHidden/>
    <w:unhideWhenUsed/>
    <w:rsid w:val="000E3B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4952323">
      <w:bodyDiv w:val="1"/>
      <w:marLeft w:val="0"/>
      <w:marRight w:val="0"/>
      <w:marTop w:val="0"/>
      <w:marBottom w:val="0"/>
      <w:divBdr>
        <w:top w:val="none" w:sz="0" w:space="0" w:color="auto"/>
        <w:left w:val="none" w:sz="0" w:space="0" w:color="auto"/>
        <w:bottom w:val="none" w:sz="0" w:space="0" w:color="auto"/>
        <w:right w:val="none" w:sz="0" w:space="0" w:color="auto"/>
      </w:divBdr>
    </w:div>
    <w:div w:id="1495995038">
      <w:bodyDiv w:val="1"/>
      <w:marLeft w:val="0"/>
      <w:marRight w:val="0"/>
      <w:marTop w:val="0"/>
      <w:marBottom w:val="0"/>
      <w:divBdr>
        <w:top w:val="none" w:sz="0" w:space="0" w:color="auto"/>
        <w:left w:val="none" w:sz="0" w:space="0" w:color="auto"/>
        <w:bottom w:val="none" w:sz="0" w:space="0" w:color="auto"/>
        <w:right w:val="none" w:sz="0" w:space="0" w:color="auto"/>
      </w:divBdr>
    </w:div>
    <w:div w:id="1981031665">
      <w:bodyDiv w:val="1"/>
      <w:marLeft w:val="0"/>
      <w:marRight w:val="0"/>
      <w:marTop w:val="0"/>
      <w:marBottom w:val="0"/>
      <w:divBdr>
        <w:top w:val="none" w:sz="0" w:space="0" w:color="auto"/>
        <w:left w:val="none" w:sz="0" w:space="0" w:color="auto"/>
        <w:bottom w:val="none" w:sz="0" w:space="0" w:color="auto"/>
        <w:right w:val="none" w:sz="0" w:space="0" w:color="auto"/>
      </w:divBdr>
    </w:div>
    <w:div w:id="21216778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0E08174F4444A833394DB3ABFDAFB" ma:contentTypeVersion="18" ma:contentTypeDescription="Create a new document." ma:contentTypeScope="" ma:versionID="cf0503467b0f3743b62c26012b0c1638">
  <xsd:schema xmlns:xsd="http://www.w3.org/2001/XMLSchema" xmlns:xs="http://www.w3.org/2001/XMLSchema" xmlns:p="http://schemas.microsoft.com/office/2006/metadata/properties" xmlns:ns2="5ba0dfcb-9306-4710-891e-56e50bd13a8a" xmlns:ns3="d6a5c049-ebe6-46eb-acef-7a6fb5cfa381" targetNamespace="http://schemas.microsoft.com/office/2006/metadata/properties" ma:root="true" ma:fieldsID="d316ca8f3084d0a0409dd21d4eaf71d3" ns2:_="" ns3:_="">
    <xsd:import namespace="5ba0dfcb-9306-4710-891e-56e50bd13a8a"/>
    <xsd:import namespace="d6a5c049-ebe6-46eb-acef-7a6fb5cfa3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a0dfcb-9306-4710-891e-56e50bd13a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bfa3749-5efd-48e6-99e8-2ad5b3bc7c3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a5c049-ebe6-46eb-acef-7a6fb5cfa38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e9421cf-3f50-4196-b1af-8705ef8697b8}" ma:internalName="TaxCatchAll" ma:showField="CatchAllData" ma:web="d6a5c049-ebe6-46eb-acef-7a6fb5cfa3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ba0dfcb-9306-4710-891e-56e50bd13a8a">
      <Terms xmlns="http://schemas.microsoft.com/office/infopath/2007/PartnerControls"/>
    </lcf76f155ced4ddcb4097134ff3c332f>
    <TaxCatchAll xmlns="d6a5c049-ebe6-46eb-acef-7a6fb5cfa38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F3D8E9-F317-4755-A37F-FE75313F60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a0dfcb-9306-4710-891e-56e50bd13a8a"/>
    <ds:schemaRef ds:uri="d6a5c049-ebe6-46eb-acef-7a6fb5cfa3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9A9B76-B0E6-4287-8DD4-635D280AFDB1}">
  <ds:schemaRefs>
    <ds:schemaRef ds:uri="http://schemas.microsoft.com/office/2006/metadata/properties"/>
    <ds:schemaRef ds:uri="http://schemas.microsoft.com/office/infopath/2007/PartnerControls"/>
    <ds:schemaRef ds:uri="5ba0dfcb-9306-4710-891e-56e50bd13a8a"/>
    <ds:schemaRef ds:uri="d6a5c049-ebe6-46eb-acef-7a6fb5cfa381"/>
  </ds:schemaRefs>
</ds:datastoreItem>
</file>

<file path=customXml/itemProps3.xml><?xml version="1.0" encoding="utf-8"?>
<ds:datastoreItem xmlns:ds="http://schemas.openxmlformats.org/officeDocument/2006/customXml" ds:itemID="{0D521B29-FE76-4C8D-8CBF-FBCDA2D498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hotdocs</Template>
  <TotalTime>0</TotalTime>
  <Pages>3</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I.R.I.S.</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Statutory Will Instructions</dc:title>
  <dc:subject>
  </dc:subject>
  <dc:creator>Bob</dc:creator>
  <cp:keywords>
  </cp:keywords>
  <dc:description>
  </dc:description>
  <cp:lastModifiedBy>Emily Kress Miller</cp:lastModifiedBy>
  <cp:revision>2</cp:revision>
  <dcterms:created xsi:type="dcterms:W3CDTF">2025-10-16T21:33:00Z</dcterms:created>
  <dcterms:modified xsi:type="dcterms:W3CDTF">2025-10-16T21:33:00Z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Readiris</vt:lpwstr>
  </property>
  <property fmtid="{D5CDD505-2E9C-101B-9397-08002B2CF9AE}" pid="3" name="ContentTypeId">
    <vt:lpwstr>0x0101005080E08174F4444A833394DB3ABFDAFB</vt:lpwstr>
  </property>
</Properties>
</file>