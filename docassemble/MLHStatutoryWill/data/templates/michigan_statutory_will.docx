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43EAD" w14:textId="77777777" w:rsidR="00C30814" w:rsidRPr="00C30814" w:rsidRDefault="00C30814" w:rsidP="001F1AD3">
      <w:pPr>
        <w:pStyle w:val="Heading1"/>
        <w:jc w:val="center"/>
        <w:rPr>
          <w:rFonts w:asciiTheme="minorHAnsi" w:hAnsiTheme="minorHAnsi"/>
          <w:sz w:val="20"/>
          <w:szCs w:val="20"/>
        </w:rPr>
      </w:pPr>
      <w:r w:rsidRPr="00C30814">
        <w:rPr>
          <w:rFonts w:asciiTheme="minorHAnsi" w:hAnsiTheme="minorHAnsi"/>
          <w:sz w:val="20"/>
          <w:szCs w:val="20"/>
        </w:rPr>
        <w:t>MICHIGAN STATUTORY WILL NOTICE</w:t>
      </w:r>
    </w:p>
    <w:p w14:paraId="29C52FC4"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1. An individual age 18 or older who has sufficient mental capacity may make a will.</w:t>
      </w:r>
    </w:p>
    <w:p w14:paraId="0CC63F88"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2. There are several kinds of wills. If you choose to complete this form, you will have a Michigan statutory will. If this will does not meet your wishes in any way, you should talk with a lawyer before choosing a Michigan statutory will.</w:t>
      </w:r>
    </w:p>
    <w:p w14:paraId="2C800944"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 xml:space="preserve">3. Warning! It is strongly recommended that you do not add or cross out any words on this form except for filling in the blanks because all or part of this </w:t>
      </w:r>
      <w:proofErr w:type="gramStart"/>
      <w:r w:rsidRPr="00C30814">
        <w:rPr>
          <w:rFonts w:asciiTheme="minorHAnsi" w:hAnsiTheme="minorHAnsi"/>
          <w:b/>
          <w:sz w:val="20"/>
          <w:szCs w:val="20"/>
        </w:rPr>
        <w:t>will may</w:t>
      </w:r>
      <w:proofErr w:type="gramEnd"/>
      <w:r w:rsidRPr="00C30814">
        <w:rPr>
          <w:rFonts w:asciiTheme="minorHAnsi" w:hAnsiTheme="minorHAnsi"/>
          <w:b/>
          <w:sz w:val="20"/>
          <w:szCs w:val="20"/>
        </w:rPr>
        <w:t xml:space="preserve"> not be valid if you do so.</w:t>
      </w:r>
    </w:p>
    <w:p w14:paraId="46F04CC5"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 xml:space="preserve">4. This will </w:t>
      </w:r>
      <w:proofErr w:type="gramStart"/>
      <w:r w:rsidRPr="00C30814">
        <w:rPr>
          <w:rFonts w:asciiTheme="minorHAnsi" w:hAnsiTheme="minorHAnsi"/>
          <w:b/>
          <w:sz w:val="20"/>
          <w:szCs w:val="20"/>
        </w:rPr>
        <w:t>has</w:t>
      </w:r>
      <w:proofErr w:type="gramEnd"/>
      <w:r w:rsidRPr="00C30814">
        <w:rPr>
          <w:rFonts w:asciiTheme="minorHAnsi" w:hAnsiTheme="minorHAnsi"/>
          <w:b/>
          <w:sz w:val="20"/>
          <w:szCs w:val="20"/>
        </w:rPr>
        <w:t xml:space="preserve"> no effect on jointly held assets, on retirement plan benefits, or on life insurance on your life if you have named a beneficiary who survives you.</w:t>
      </w:r>
    </w:p>
    <w:p w14:paraId="0BBDFDF5"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 xml:space="preserve">5. This will </w:t>
      </w:r>
      <w:proofErr w:type="gramStart"/>
      <w:r w:rsidRPr="00C30814">
        <w:rPr>
          <w:rFonts w:asciiTheme="minorHAnsi" w:hAnsiTheme="minorHAnsi"/>
          <w:b/>
          <w:sz w:val="20"/>
          <w:szCs w:val="20"/>
        </w:rPr>
        <w:t>is</w:t>
      </w:r>
      <w:proofErr w:type="gramEnd"/>
      <w:r w:rsidRPr="00C30814">
        <w:rPr>
          <w:rFonts w:asciiTheme="minorHAnsi" w:hAnsiTheme="minorHAnsi"/>
          <w:b/>
          <w:sz w:val="20"/>
          <w:szCs w:val="20"/>
        </w:rPr>
        <w:t xml:space="preserve"> not designed to reduce estate taxes or fees.</w:t>
      </w:r>
    </w:p>
    <w:p w14:paraId="12C4520F"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6. This will treats adopted children and children born outside of wedlock who would inherit if their parent died without a will the same way as children born or conceived during marriage.</w:t>
      </w:r>
    </w:p>
    <w:p w14:paraId="108CC9D1"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7. You should keep this will in your safe deposit box or other safe place. By paying a small fee, you may file this will in your county's probate court for safekeeping. You should tell your family where the will is kept.</w:t>
      </w:r>
    </w:p>
    <w:p w14:paraId="04270B88" w14:textId="77777777" w:rsidR="00C30814" w:rsidRPr="00C30814" w:rsidRDefault="00C30814" w:rsidP="00C30814">
      <w:pPr>
        <w:spacing w:after="200" w:line="360" w:lineRule="auto"/>
        <w:rPr>
          <w:rFonts w:asciiTheme="minorHAnsi" w:hAnsiTheme="minorHAnsi"/>
          <w:b/>
          <w:sz w:val="20"/>
          <w:szCs w:val="20"/>
        </w:rPr>
      </w:pPr>
      <w:r w:rsidRPr="00C30814">
        <w:rPr>
          <w:rFonts w:asciiTheme="minorHAnsi" w:hAnsiTheme="minorHAnsi"/>
          <w:b/>
          <w:sz w:val="20"/>
          <w:szCs w:val="20"/>
        </w:rPr>
        <w:t>8. You may make and sign a new will at any time. If you marry or divorce after you sign this will, you should make and sign a new will.</w:t>
      </w:r>
    </w:p>
    <w:p w14:paraId="68F20126" w14:textId="77777777" w:rsidR="00C30814" w:rsidRDefault="00C30814" w:rsidP="00781031">
      <w:pPr>
        <w:widowControl w:val="0"/>
        <w:autoSpaceDE w:val="0"/>
        <w:autoSpaceDN w:val="0"/>
        <w:adjustRightInd w:val="0"/>
        <w:jc w:val="center"/>
        <w:rPr>
          <w:b/>
          <w:bCs/>
        </w:rPr>
        <w:sectPr w:rsidR="00C30814" w:rsidSect="005C11F8">
          <w:footerReference w:type="default" r:id="rId8"/>
          <w:pgSz w:w="12240" w:h="15840"/>
          <w:pgMar w:top="1440" w:right="1440" w:bottom="1440" w:left="1440" w:header="720" w:footer="720" w:gutter="0"/>
          <w:cols w:space="720"/>
          <w:noEndnote/>
        </w:sectPr>
      </w:pPr>
    </w:p>
    <w:p w14:paraId="2722F71B" w14:textId="77777777" w:rsidR="00F4594C" w:rsidRPr="00CC5BF9" w:rsidRDefault="00F4594C" w:rsidP="00781031">
      <w:pPr>
        <w:widowControl w:val="0"/>
        <w:autoSpaceDE w:val="0"/>
        <w:autoSpaceDN w:val="0"/>
        <w:adjustRightInd w:val="0"/>
        <w:jc w:val="center"/>
        <w:rPr>
          <w:b/>
          <w:bCs/>
        </w:rPr>
      </w:pPr>
      <w:r w:rsidRPr="00CC5BF9">
        <w:rPr>
          <w:b/>
          <w:bCs/>
        </w:rPr>
        <w:lastRenderedPageBreak/>
        <w:t>M</w:t>
      </w:r>
      <w:r w:rsidR="005C11F8" w:rsidRPr="00CC5BF9">
        <w:rPr>
          <w:b/>
          <w:bCs/>
        </w:rPr>
        <w:t>ICHIGAN</w:t>
      </w:r>
      <w:r w:rsidRPr="00CC5BF9">
        <w:rPr>
          <w:b/>
          <w:bCs/>
        </w:rPr>
        <w:t xml:space="preserve"> STATUTORY</w:t>
      </w:r>
      <w:r w:rsidR="005C11F8" w:rsidRPr="00CC5BF9">
        <w:rPr>
          <w:b/>
          <w:bCs/>
        </w:rPr>
        <w:t xml:space="preserve"> </w:t>
      </w:r>
      <w:r w:rsidRPr="00CC5BF9">
        <w:rPr>
          <w:b/>
          <w:bCs/>
        </w:rPr>
        <w:t>W</w:t>
      </w:r>
      <w:r w:rsidR="005C11F8" w:rsidRPr="00CC5BF9">
        <w:rPr>
          <w:b/>
          <w:bCs/>
        </w:rPr>
        <w:t>I</w:t>
      </w:r>
      <w:r w:rsidRPr="00CC5BF9">
        <w:rPr>
          <w:b/>
          <w:bCs/>
        </w:rPr>
        <w:t>LL OF</w:t>
      </w:r>
    </w:p>
    <w:p w14:paraId="036E9AA8" w14:textId="01E2C596" w:rsidR="00CC5BF9" w:rsidRPr="00CC5BF9" w:rsidRDefault="001F1AD3" w:rsidP="00781031">
      <w:pPr>
        <w:widowControl w:val="0"/>
        <w:autoSpaceDE w:val="0"/>
        <w:autoSpaceDN w:val="0"/>
        <w:adjustRightInd w:val="0"/>
        <w:jc w:val="center"/>
        <w:rPr>
          <w:b/>
          <w:bCs/>
          <w:u w:val="single"/>
        </w:rPr>
      </w:pPr>
      <w:proofErr w:type="gramStart"/>
      <w:r>
        <w:rPr>
          <w:b/>
          <w:bCs/>
          <w:u w:val="single"/>
        </w:rPr>
        <w:t>{{ user</w:t>
      </w:r>
      <w:r w:rsidR="00791660">
        <w:rPr>
          <w:b/>
          <w:bCs/>
          <w:u w:val="single"/>
        </w:rPr>
        <w:t>s</w:t>
      </w:r>
      <w:proofErr w:type="gramEnd"/>
      <w:r>
        <w:rPr>
          <w:b/>
          <w:bCs/>
          <w:u w:val="single"/>
        </w:rPr>
        <w:t xml:space="preserve"> }}</w:t>
      </w:r>
    </w:p>
    <w:p w14:paraId="452FDC53" w14:textId="77777777" w:rsidR="00F4594C" w:rsidRPr="000D36C4" w:rsidRDefault="00F4594C" w:rsidP="00CC5BF9">
      <w:pPr>
        <w:widowControl w:val="0"/>
        <w:autoSpaceDE w:val="0"/>
        <w:autoSpaceDN w:val="0"/>
        <w:adjustRightInd w:val="0"/>
        <w:jc w:val="center"/>
        <w:rPr>
          <w:b/>
          <w:bCs/>
          <w:sz w:val="16"/>
          <w:szCs w:val="16"/>
        </w:rPr>
      </w:pPr>
      <w:r w:rsidRPr="000D36C4">
        <w:rPr>
          <w:b/>
          <w:bCs/>
          <w:sz w:val="16"/>
          <w:szCs w:val="16"/>
        </w:rPr>
        <w:t>(Print or type your full name)</w:t>
      </w:r>
    </w:p>
    <w:p w14:paraId="582425F5" w14:textId="77777777" w:rsidR="00F4594C" w:rsidRPr="005C11F8" w:rsidRDefault="00F4594C" w:rsidP="005C11F8">
      <w:pPr>
        <w:widowControl w:val="0"/>
        <w:autoSpaceDE w:val="0"/>
        <w:autoSpaceDN w:val="0"/>
        <w:adjustRightInd w:val="0"/>
      </w:pPr>
    </w:p>
    <w:p w14:paraId="7DD0FE9E" w14:textId="77777777" w:rsidR="00F4594C" w:rsidRPr="00CC5BF9" w:rsidRDefault="00F4594C" w:rsidP="00CC5BF9">
      <w:pPr>
        <w:widowControl w:val="0"/>
        <w:autoSpaceDE w:val="0"/>
        <w:autoSpaceDN w:val="0"/>
        <w:adjustRightInd w:val="0"/>
        <w:jc w:val="center"/>
        <w:rPr>
          <w:b/>
          <w:bCs/>
        </w:rPr>
      </w:pPr>
      <w:r w:rsidRPr="00CC5BF9">
        <w:rPr>
          <w:b/>
          <w:bCs/>
        </w:rPr>
        <w:t>ARTICLE 1. DECLARATIONS</w:t>
      </w:r>
    </w:p>
    <w:p w14:paraId="55C4F2B3" w14:textId="77777777" w:rsidR="00F4594C" w:rsidRPr="005C11F8" w:rsidRDefault="00F4594C" w:rsidP="005C11F8">
      <w:pPr>
        <w:widowControl w:val="0"/>
        <w:autoSpaceDE w:val="0"/>
        <w:autoSpaceDN w:val="0"/>
        <w:adjustRightInd w:val="0"/>
      </w:pPr>
    </w:p>
    <w:p w14:paraId="7F9FAE3E" w14:textId="77777777" w:rsidR="00F4594C" w:rsidRPr="005C11F8" w:rsidRDefault="00F4594C" w:rsidP="00CC5BF9">
      <w:pPr>
        <w:widowControl w:val="0"/>
        <w:autoSpaceDE w:val="0"/>
        <w:autoSpaceDN w:val="0"/>
        <w:adjustRightInd w:val="0"/>
        <w:ind w:firstLine="720"/>
      </w:pPr>
      <w:r w:rsidRPr="005C11F8">
        <w:t xml:space="preserve">This is my </w:t>
      </w:r>
      <w:proofErr w:type="gramStart"/>
      <w:r w:rsidRPr="005C11F8">
        <w:t>will</w:t>
      </w:r>
      <w:proofErr w:type="gramEnd"/>
      <w:r w:rsidRPr="005C11F8">
        <w:t xml:space="preserve"> and I revoke any prior wills and codicils.</w:t>
      </w:r>
    </w:p>
    <w:p w14:paraId="2BEC6BF9" w14:textId="77777777" w:rsidR="00F4594C" w:rsidRPr="005C11F8" w:rsidRDefault="00F4594C" w:rsidP="005C11F8">
      <w:pPr>
        <w:widowControl w:val="0"/>
        <w:autoSpaceDE w:val="0"/>
        <w:autoSpaceDN w:val="0"/>
        <w:adjustRightInd w:val="0"/>
      </w:pPr>
    </w:p>
    <w:p w14:paraId="27F6F538" w14:textId="33BEB380" w:rsidR="00F4594C" w:rsidRPr="005C11F8" w:rsidRDefault="00F4594C" w:rsidP="005C11F8">
      <w:pPr>
        <w:widowControl w:val="0"/>
        <w:autoSpaceDE w:val="0"/>
        <w:autoSpaceDN w:val="0"/>
        <w:adjustRightInd w:val="0"/>
      </w:pPr>
      <w:r w:rsidRPr="005C11F8">
        <w:t>I live in</w:t>
      </w:r>
      <w:r w:rsidR="00F5239F">
        <w:t xml:space="preserve"> </w:t>
      </w:r>
      <w:proofErr w:type="gramStart"/>
      <w:r w:rsidR="001F1AD3">
        <w:rPr>
          <w:u w:val="single"/>
        </w:rPr>
        <w:t xml:space="preserve">{{ </w:t>
      </w:r>
      <w:proofErr w:type="spellStart"/>
      <w:r w:rsidR="001F1AD3">
        <w:rPr>
          <w:u w:val="single"/>
        </w:rPr>
        <w:t>county</w:t>
      </w:r>
      <w:proofErr w:type="gramEnd"/>
      <w:r w:rsidR="001F1AD3">
        <w:rPr>
          <w:u w:val="single"/>
        </w:rPr>
        <w:t>_</w:t>
      </w:r>
      <w:proofErr w:type="gramStart"/>
      <w:r w:rsidR="001F1AD3">
        <w:rPr>
          <w:u w:val="single"/>
        </w:rPr>
        <w:t>choice</w:t>
      </w:r>
      <w:proofErr w:type="spellEnd"/>
      <w:r w:rsidR="001F1AD3">
        <w:rPr>
          <w:u w:val="single"/>
        </w:rPr>
        <w:t xml:space="preserve"> }</w:t>
      </w:r>
      <w:proofErr w:type="gramEnd"/>
      <w:r w:rsidR="001F1AD3">
        <w:rPr>
          <w:u w:val="single"/>
        </w:rPr>
        <w:t>}</w:t>
      </w:r>
      <w:r w:rsidR="00CC5BF9">
        <w:t xml:space="preserve"> </w:t>
      </w:r>
      <w:r w:rsidRPr="005C11F8">
        <w:t>County, Michigan.</w:t>
      </w:r>
    </w:p>
    <w:p w14:paraId="482A1CF1" w14:textId="77777777" w:rsidR="00F4594C" w:rsidRPr="005C11F8" w:rsidRDefault="00F4594C" w:rsidP="005C11F8">
      <w:pPr>
        <w:widowControl w:val="0"/>
        <w:autoSpaceDE w:val="0"/>
        <w:autoSpaceDN w:val="0"/>
        <w:adjustRightInd w:val="0"/>
      </w:pPr>
    </w:p>
    <w:p w14:paraId="12A51ADA" w14:textId="42F66739" w:rsidR="008F1B2D" w:rsidRDefault="00F4594C" w:rsidP="005C11F8">
      <w:pPr>
        <w:widowControl w:val="0"/>
        <w:autoSpaceDE w:val="0"/>
        <w:autoSpaceDN w:val="0"/>
        <w:adjustRightInd w:val="0"/>
      </w:pPr>
      <w:r w:rsidRPr="005C11F8">
        <w:t>My spouse is</w:t>
      </w:r>
      <w:r w:rsidR="00F5239F">
        <w:t xml:space="preserve"> </w:t>
      </w:r>
      <w:proofErr w:type="gramStart"/>
      <w:r w:rsidR="001F1AD3">
        <w:rPr>
          <w:u w:val="single"/>
        </w:rPr>
        <w:t>{{ spouse</w:t>
      </w:r>
      <w:proofErr w:type="gramEnd"/>
      <w:r w:rsidR="00791660">
        <w:rPr>
          <w:u w:val="single"/>
        </w:rPr>
        <w:t xml:space="preserve"> or “None</w:t>
      </w:r>
      <w:proofErr w:type="gramStart"/>
      <w:r w:rsidR="00791660">
        <w:rPr>
          <w:u w:val="single"/>
        </w:rPr>
        <w:t>”</w:t>
      </w:r>
      <w:r w:rsidR="001F1AD3">
        <w:rPr>
          <w:u w:val="single"/>
        </w:rPr>
        <w:t xml:space="preserve"> }</w:t>
      </w:r>
      <w:proofErr w:type="gramEnd"/>
      <w:r w:rsidR="001F1AD3">
        <w:rPr>
          <w:u w:val="single"/>
        </w:rPr>
        <w:t>}</w:t>
      </w:r>
    </w:p>
    <w:p w14:paraId="6303D3BE" w14:textId="77777777" w:rsidR="00F4594C" w:rsidRPr="000D36C4" w:rsidRDefault="00F4594C" w:rsidP="005C11F8">
      <w:pPr>
        <w:widowControl w:val="0"/>
        <w:autoSpaceDE w:val="0"/>
        <w:autoSpaceDN w:val="0"/>
        <w:adjustRightInd w:val="0"/>
        <w:rPr>
          <w:sz w:val="16"/>
          <w:szCs w:val="16"/>
        </w:rPr>
      </w:pPr>
      <w:r w:rsidRPr="000D36C4">
        <w:rPr>
          <w:sz w:val="16"/>
          <w:szCs w:val="16"/>
        </w:rPr>
        <w:t>(Insert spouse's name or write "none")</w:t>
      </w:r>
    </w:p>
    <w:p w14:paraId="24DF02DB" w14:textId="77777777" w:rsidR="00F4594C" w:rsidRPr="005C11F8" w:rsidRDefault="00F4594C" w:rsidP="005C11F8">
      <w:pPr>
        <w:widowControl w:val="0"/>
        <w:autoSpaceDE w:val="0"/>
        <w:autoSpaceDN w:val="0"/>
        <w:adjustRightInd w:val="0"/>
      </w:pPr>
    </w:p>
    <w:p w14:paraId="530F6B36" w14:textId="3E766A5A" w:rsidR="00CC665E" w:rsidRDefault="00F4594C" w:rsidP="005C11F8">
      <w:pPr>
        <w:widowControl w:val="0"/>
        <w:autoSpaceDE w:val="0"/>
        <w:autoSpaceDN w:val="0"/>
        <w:adjustRightInd w:val="0"/>
      </w:pPr>
      <w:r w:rsidRPr="005C11F8">
        <w:t>My children now living are:</w:t>
      </w:r>
    </w:p>
    <w:p w14:paraId="3102CC76" w14:textId="13325AB0" w:rsidR="00B15757" w:rsidRPr="00AF1D27" w:rsidRDefault="00B15757" w:rsidP="005C11F8">
      <w:pPr>
        <w:widowControl w:val="0"/>
        <w:autoSpaceDE w:val="0"/>
        <w:autoSpaceDN w:val="0"/>
        <w:adjustRightInd w:val="0"/>
      </w:pPr>
      <w:r>
        <w:t>{%p if children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4788"/>
        <w:gridCol w:w="4788"/>
      </w:tblGrid>
      <w:tr w:rsidR="00DF4535" w14:paraId="206CEF61" w14:textId="77777777" w:rsidTr="002239CD">
        <w:tc>
          <w:tcPr>
            <w:tcW w:w="4788" w:type="dxa"/>
            <w:vAlign w:val="bottom"/>
          </w:tcPr>
          <w:p w14:paraId="4AD769D3" w14:textId="3AF63CFE"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for child in children %}</w:t>
            </w:r>
          </w:p>
          <w:p w14:paraId="4503945A" w14:textId="50708709"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if loop.index0 is even %}</w:t>
            </w:r>
          </w:p>
          <w:p w14:paraId="355F0C39" w14:textId="0A70540F" w:rsidR="00AF1D27" w:rsidRPr="00A858B0" w:rsidRDefault="00AF1D27" w:rsidP="00A858B0">
            <w:pPr>
              <w:widowControl w:val="0"/>
              <w:autoSpaceDE w:val="0"/>
              <w:autoSpaceDN w:val="0"/>
              <w:adjustRightInd w:val="0"/>
              <w:rPr>
                <w:noProof/>
                <w:color w:val="000000" w:themeColor="text1"/>
                <w:u w:val="single"/>
              </w:rPr>
            </w:pPr>
            <w:r w:rsidRPr="00A858B0">
              <w:rPr>
                <w:noProof/>
                <w:color w:val="000000" w:themeColor="text1"/>
                <w:u w:val="single"/>
              </w:rPr>
              <w:t>{{ child }}</w:t>
            </w:r>
            <w:r w:rsidR="00A858B0" w:rsidRPr="00DD01B8">
              <w:rPr>
                <w:u w:val="single"/>
              </w:rPr>
              <w:tab/>
            </w:r>
            <w:r w:rsidR="00A858B0" w:rsidRPr="00DD01B8">
              <w:rPr>
                <w:u w:val="single"/>
              </w:rPr>
              <w:tab/>
            </w:r>
            <w:r w:rsidR="00A858B0" w:rsidRPr="00DD01B8">
              <w:rPr>
                <w:u w:val="single"/>
              </w:rPr>
              <w:tab/>
            </w:r>
            <w:r w:rsidR="00A858B0" w:rsidRPr="00DD01B8">
              <w:rPr>
                <w:u w:val="single"/>
              </w:rPr>
              <w:tab/>
            </w:r>
          </w:p>
          <w:p w14:paraId="1A64C425" w14:textId="76A96C9A"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endif %}</w:t>
            </w:r>
          </w:p>
          <w:p w14:paraId="1AA95D40" w14:textId="58408B0A" w:rsidR="00DF4535" w:rsidRPr="00B1575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endfor %}</w:t>
            </w:r>
          </w:p>
        </w:tc>
        <w:tc>
          <w:tcPr>
            <w:tcW w:w="4788" w:type="dxa"/>
            <w:vAlign w:val="bottom"/>
          </w:tcPr>
          <w:p w14:paraId="62BFAAE8" w14:textId="6DCAA449"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for child in children %}</w:t>
            </w:r>
          </w:p>
          <w:p w14:paraId="6E0C6656" w14:textId="107DF66F"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if loop.index0 is odd %}</w:t>
            </w:r>
          </w:p>
          <w:p w14:paraId="6CBEEC32" w14:textId="380741F4" w:rsidR="00AF1D27" w:rsidRPr="00A858B0" w:rsidRDefault="00AF1D27" w:rsidP="008038DC">
            <w:pPr>
              <w:widowControl w:val="0"/>
              <w:autoSpaceDE w:val="0"/>
              <w:autoSpaceDN w:val="0"/>
              <w:adjustRightInd w:val="0"/>
              <w:rPr>
                <w:noProof/>
                <w:color w:val="000000" w:themeColor="text1"/>
                <w:u w:val="single"/>
              </w:rPr>
            </w:pPr>
            <w:r w:rsidRPr="00A858B0">
              <w:rPr>
                <w:noProof/>
                <w:color w:val="000000" w:themeColor="text1"/>
                <w:u w:val="single"/>
              </w:rPr>
              <w:t>{{ child }}</w:t>
            </w:r>
            <w:r w:rsidR="00A858B0" w:rsidRPr="00DD01B8">
              <w:rPr>
                <w:u w:val="single"/>
              </w:rPr>
              <w:tab/>
            </w:r>
            <w:r w:rsidR="00A858B0" w:rsidRPr="00DD01B8">
              <w:rPr>
                <w:u w:val="single"/>
              </w:rPr>
              <w:tab/>
            </w:r>
            <w:r w:rsidR="00A858B0" w:rsidRPr="00DD01B8">
              <w:rPr>
                <w:u w:val="single"/>
              </w:rPr>
              <w:tab/>
            </w:r>
            <w:r w:rsidR="00A858B0" w:rsidRPr="00DD01B8">
              <w:rPr>
                <w:u w:val="single"/>
              </w:rPr>
              <w:tab/>
            </w:r>
          </w:p>
          <w:p w14:paraId="73783D36" w14:textId="435EB6FF" w:rsidR="00AF1D27" w:rsidRPr="00AF1D27" w:rsidRDefault="00AF1D27" w:rsidP="008038DC">
            <w:pPr>
              <w:widowControl w:val="0"/>
              <w:autoSpaceDE w:val="0"/>
              <w:autoSpaceDN w:val="0"/>
              <w:adjustRightInd w:val="0"/>
              <w:rPr>
                <w:noProof/>
                <w:color w:val="000000" w:themeColor="text1"/>
              </w:rPr>
            </w:pPr>
            <w:r w:rsidRPr="00AF1D27">
              <w:rPr>
                <w:noProof/>
                <w:color w:val="000000" w:themeColor="text1"/>
              </w:rPr>
              <w:t>{%</w:t>
            </w:r>
            <w:r w:rsidR="009B7374">
              <w:rPr>
                <w:noProof/>
                <w:color w:val="000000" w:themeColor="text1"/>
              </w:rPr>
              <w:t>p</w:t>
            </w:r>
            <w:r w:rsidRPr="00AF1D27">
              <w:rPr>
                <w:noProof/>
                <w:color w:val="000000" w:themeColor="text1"/>
              </w:rPr>
              <w:t xml:space="preserve"> endif %}</w:t>
            </w:r>
          </w:p>
          <w:p w14:paraId="6E6B2B67" w14:textId="6577AB5F" w:rsidR="00DF4535" w:rsidRPr="00083BE2" w:rsidRDefault="00AF1D27" w:rsidP="008038DC">
            <w:pPr>
              <w:widowControl w:val="0"/>
              <w:autoSpaceDE w:val="0"/>
              <w:autoSpaceDN w:val="0"/>
              <w:adjustRightInd w:val="0"/>
              <w:rPr>
                <w:u w:val="single"/>
              </w:rPr>
            </w:pPr>
            <w:r w:rsidRPr="00AF1D27">
              <w:rPr>
                <w:noProof/>
                <w:color w:val="000000" w:themeColor="text1"/>
              </w:rPr>
              <w:t>{%</w:t>
            </w:r>
            <w:r w:rsidR="009B7374">
              <w:rPr>
                <w:noProof/>
                <w:color w:val="000000" w:themeColor="text1"/>
              </w:rPr>
              <w:t>p</w:t>
            </w:r>
            <w:r w:rsidRPr="00AF1D27">
              <w:rPr>
                <w:noProof/>
                <w:color w:val="000000" w:themeColor="text1"/>
              </w:rPr>
              <w:t xml:space="preserve"> endfor %}</w:t>
            </w:r>
          </w:p>
        </w:tc>
      </w:tr>
    </w:tbl>
    <w:p w14:paraId="3234AE0D" w14:textId="4B97DC37" w:rsidR="0093518D" w:rsidRDefault="001F1AD3" w:rsidP="005C11F8">
      <w:pPr>
        <w:widowControl w:val="0"/>
        <w:autoSpaceDE w:val="0"/>
        <w:autoSpaceDN w:val="0"/>
        <w:adjustRightInd w:val="0"/>
      </w:pPr>
      <w:r>
        <w:t>{%</w:t>
      </w:r>
      <w:r w:rsidR="00CC665E">
        <w:t>p</w:t>
      </w:r>
      <w:r>
        <w:t xml:space="preserve"> else %}</w:t>
      </w:r>
    </w:p>
    <w:p w14:paraId="2A05EBEF" w14:textId="71A4B4F3" w:rsidR="00F4594C" w:rsidRPr="00AA7EE3" w:rsidRDefault="0093518D" w:rsidP="005C11F8">
      <w:pPr>
        <w:widowControl w:val="0"/>
        <w:autoSpaceDE w:val="0"/>
        <w:autoSpaceDN w:val="0"/>
        <w:adjustRightInd w:val="0"/>
      </w:pPr>
      <w:r w:rsidRPr="00083BE2">
        <w:rPr>
          <w:u w:val="single"/>
        </w:rPr>
        <w:t>None</w:t>
      </w:r>
    </w:p>
    <w:p w14:paraId="4039070B" w14:textId="1BE7FFA0" w:rsidR="0093518D" w:rsidRDefault="001F1AD3" w:rsidP="005C11F8">
      <w:pPr>
        <w:widowControl w:val="0"/>
        <w:autoSpaceDE w:val="0"/>
        <w:autoSpaceDN w:val="0"/>
        <w:adjustRightInd w:val="0"/>
      </w:pPr>
      <w:r>
        <w:t>{%</w:t>
      </w:r>
      <w:r w:rsidR="00CC665E">
        <w:t>p</w:t>
      </w:r>
      <w:r>
        <w:t xml:space="preserve"> endif %}</w:t>
      </w:r>
    </w:p>
    <w:p w14:paraId="66CFF4F4" w14:textId="77777777" w:rsidR="00F4594C" w:rsidRPr="000D36C4" w:rsidRDefault="00F4594C" w:rsidP="005C11F8">
      <w:pPr>
        <w:widowControl w:val="0"/>
        <w:autoSpaceDE w:val="0"/>
        <w:autoSpaceDN w:val="0"/>
        <w:adjustRightInd w:val="0"/>
        <w:rPr>
          <w:sz w:val="16"/>
          <w:szCs w:val="16"/>
        </w:rPr>
      </w:pPr>
      <w:r w:rsidRPr="000D36C4">
        <w:rPr>
          <w:sz w:val="16"/>
          <w:szCs w:val="16"/>
        </w:rPr>
        <w:t>(Insert names or write "none")</w:t>
      </w:r>
    </w:p>
    <w:p w14:paraId="52F52B2D" w14:textId="77777777" w:rsidR="00F4594C" w:rsidRPr="005C11F8" w:rsidRDefault="00F4594C" w:rsidP="005C11F8">
      <w:pPr>
        <w:widowControl w:val="0"/>
        <w:autoSpaceDE w:val="0"/>
        <w:autoSpaceDN w:val="0"/>
        <w:adjustRightInd w:val="0"/>
      </w:pPr>
    </w:p>
    <w:p w14:paraId="228644D3" w14:textId="77777777" w:rsidR="00F4594C" w:rsidRPr="0093518D" w:rsidRDefault="00F4594C" w:rsidP="003B5080">
      <w:pPr>
        <w:keepNext/>
        <w:autoSpaceDE w:val="0"/>
        <w:autoSpaceDN w:val="0"/>
        <w:adjustRightInd w:val="0"/>
        <w:jc w:val="center"/>
        <w:rPr>
          <w:b/>
          <w:bCs/>
        </w:rPr>
      </w:pPr>
      <w:r w:rsidRPr="0093518D">
        <w:rPr>
          <w:b/>
          <w:bCs/>
        </w:rPr>
        <w:t>ARTICLE 2. DISPOSITION OF MY ASSETS</w:t>
      </w:r>
    </w:p>
    <w:p w14:paraId="140B2693" w14:textId="77777777" w:rsidR="00F4594C" w:rsidRPr="005C11F8" w:rsidRDefault="00F4594C" w:rsidP="003B5080">
      <w:pPr>
        <w:keepNext/>
        <w:autoSpaceDE w:val="0"/>
        <w:autoSpaceDN w:val="0"/>
        <w:adjustRightInd w:val="0"/>
      </w:pPr>
    </w:p>
    <w:p w14:paraId="0AD399AA" w14:textId="77777777" w:rsidR="00F4594C" w:rsidRPr="0093518D" w:rsidRDefault="00F4594C" w:rsidP="00083BE2">
      <w:pPr>
        <w:keepNext/>
        <w:autoSpaceDE w:val="0"/>
        <w:autoSpaceDN w:val="0"/>
        <w:adjustRightInd w:val="0"/>
        <w:jc w:val="center"/>
        <w:rPr>
          <w:b/>
          <w:bCs/>
        </w:rPr>
      </w:pPr>
      <w:r w:rsidRPr="0093518D">
        <w:rPr>
          <w:b/>
          <w:bCs/>
        </w:rPr>
        <w:t>2.1 CASH GIFTS TO PERSONS OR CHARITIES.</w:t>
      </w:r>
    </w:p>
    <w:p w14:paraId="72BAD470" w14:textId="77777777" w:rsidR="00F4594C" w:rsidRPr="005C11F8" w:rsidRDefault="00F4594C" w:rsidP="003B5080">
      <w:pPr>
        <w:keepNext/>
        <w:autoSpaceDE w:val="0"/>
        <w:autoSpaceDN w:val="0"/>
        <w:adjustRightInd w:val="0"/>
      </w:pPr>
    </w:p>
    <w:p w14:paraId="0474CA0C" w14:textId="77777777" w:rsidR="00F4594C" w:rsidRPr="000D36C4" w:rsidRDefault="00F4594C" w:rsidP="000D36C4">
      <w:pPr>
        <w:keepNext/>
        <w:autoSpaceDE w:val="0"/>
        <w:autoSpaceDN w:val="0"/>
        <w:adjustRightInd w:val="0"/>
        <w:jc w:val="center"/>
        <w:rPr>
          <w:sz w:val="16"/>
          <w:szCs w:val="16"/>
        </w:rPr>
      </w:pPr>
      <w:r w:rsidRPr="000D36C4">
        <w:rPr>
          <w:sz w:val="16"/>
          <w:szCs w:val="16"/>
        </w:rPr>
        <w:t>(Optional)</w:t>
      </w:r>
    </w:p>
    <w:p w14:paraId="0F77DD7E" w14:textId="77777777" w:rsidR="00F4594C" w:rsidRPr="005C11F8" w:rsidRDefault="00F4594C" w:rsidP="003B5080">
      <w:pPr>
        <w:keepNext/>
        <w:autoSpaceDE w:val="0"/>
        <w:autoSpaceDN w:val="0"/>
        <w:adjustRightInd w:val="0"/>
      </w:pPr>
    </w:p>
    <w:p w14:paraId="0478E7EB" w14:textId="77777777" w:rsidR="00F4594C" w:rsidRPr="005C11F8" w:rsidRDefault="00F4594C" w:rsidP="00083BE2">
      <w:pPr>
        <w:widowControl w:val="0"/>
        <w:autoSpaceDE w:val="0"/>
        <w:autoSpaceDN w:val="0"/>
        <w:adjustRightInd w:val="0"/>
        <w:ind w:firstLine="720"/>
      </w:pPr>
      <w:r w:rsidRPr="005C11F8">
        <w:t>I can leave no more than two (2) cash gifts. I make the following cash gifts to the persons or charities in the amount stated here. Any transfer tax due upon my death shall be paid from the balance of my estate and not from these gifts.</w:t>
      </w:r>
    </w:p>
    <w:p w14:paraId="325FFD02" w14:textId="77777777" w:rsidR="008F49BC" w:rsidRPr="00DD01B8" w:rsidRDefault="008F49BC" w:rsidP="005C11F8">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3535"/>
        <w:gridCol w:w="6041"/>
      </w:tblGrid>
      <w:tr w:rsidR="00D63206" w:rsidRPr="00DD01B8" w14:paraId="04A45699" w14:textId="77777777">
        <w:tc>
          <w:tcPr>
            <w:tcW w:w="9576" w:type="dxa"/>
            <w:gridSpan w:val="2"/>
          </w:tcPr>
          <w:p w14:paraId="277A078D" w14:textId="77777777" w:rsidR="008F1B2D" w:rsidRPr="00DD01B8" w:rsidRDefault="008F1B2D" w:rsidP="00083BE2">
            <w:pPr>
              <w:widowControl w:val="0"/>
              <w:autoSpaceDE w:val="0"/>
              <w:autoSpaceDN w:val="0"/>
              <w:adjustRightInd w:val="0"/>
              <w:ind w:firstLine="695"/>
            </w:pPr>
            <w:r w:rsidRPr="00DD01B8">
              <w:t xml:space="preserve">Full name and address of person or charity to receive cash gift </w:t>
            </w:r>
            <w:r w:rsidRPr="000D36C4">
              <w:rPr>
                <w:sz w:val="16"/>
                <w:szCs w:val="16"/>
              </w:rPr>
              <w:t>(name only 1 person or charity here)</w:t>
            </w:r>
            <w:r w:rsidRPr="00DD01B8">
              <w:t>:</w:t>
            </w:r>
          </w:p>
          <w:p w14:paraId="0F806D30" w14:textId="77777777" w:rsidR="008F1B2D" w:rsidRPr="00DD01B8" w:rsidRDefault="008F1B2D" w:rsidP="00D63206">
            <w:pPr>
              <w:widowControl w:val="0"/>
              <w:tabs>
                <w:tab w:val="left" w:pos="5730"/>
              </w:tabs>
              <w:autoSpaceDE w:val="0"/>
              <w:autoSpaceDN w:val="0"/>
              <w:adjustRightInd w:val="0"/>
              <w:rPr>
                <w:u w:val="single"/>
              </w:rPr>
            </w:pPr>
          </w:p>
          <w:p w14:paraId="4CE9906C" w14:textId="08AD413C" w:rsidR="00D63206" w:rsidRPr="00DD01B8" w:rsidRDefault="00CC665E" w:rsidP="00D63206">
            <w:pPr>
              <w:widowControl w:val="0"/>
              <w:tabs>
                <w:tab w:val="left" w:pos="5730"/>
              </w:tabs>
              <w:autoSpaceDE w:val="0"/>
              <w:autoSpaceDN w:val="0"/>
              <w:adjustRightInd w:val="0"/>
              <w:rPr>
                <w:u w:val="single"/>
              </w:rPr>
            </w:pPr>
            <w:proofErr w:type="gramStart"/>
            <w:r>
              <w:rPr>
                <w:u w:val="single"/>
              </w:rPr>
              <w:t xml:space="preserve">{{ </w:t>
            </w:r>
            <w:proofErr w:type="spellStart"/>
            <w:r w:rsidR="005E64D6">
              <w:rPr>
                <w:u w:val="single"/>
              </w:rPr>
              <w:t>giftee</w:t>
            </w:r>
            <w:proofErr w:type="gramEnd"/>
            <w:r w:rsidR="005E64D6">
              <w:rPr>
                <w:u w:val="single"/>
              </w:rPr>
              <w:t>.</w:t>
            </w:r>
            <w:proofErr w:type="gramStart"/>
            <w:r w:rsidR="005E64D6">
              <w:rPr>
                <w:u w:val="single"/>
              </w:rPr>
              <w:t>item</w:t>
            </w:r>
            <w:proofErr w:type="spellEnd"/>
            <w:r w:rsidR="005E64D6">
              <w:rPr>
                <w:u w:val="single"/>
              </w:rPr>
              <w:t>(</w:t>
            </w:r>
            <w:proofErr w:type="gramEnd"/>
            <w:r w:rsidR="005E64D6">
              <w:rPr>
                <w:u w:val="single"/>
              </w:rPr>
              <w:t>0).name or “NOT APPLICABLE.</w:t>
            </w:r>
            <w:proofErr w:type="gramStart"/>
            <w:r w:rsidR="005E64D6">
              <w:rPr>
                <w:u w:val="single"/>
              </w:rPr>
              <w:t>”</w:t>
            </w:r>
            <w:r>
              <w:rPr>
                <w:u w:val="single"/>
              </w:rPr>
              <w:t xml:space="preserve"> }</w:t>
            </w:r>
            <w:proofErr w:type="gramEnd"/>
            <w:r>
              <w:rPr>
                <w:u w:val="single"/>
              </w:rPr>
              <w:t>}</w:t>
            </w:r>
            <w:r w:rsidR="00D63206" w:rsidRPr="00DD01B8">
              <w:rPr>
                <w:u w:val="single"/>
              </w:rPr>
              <w:tab/>
            </w:r>
          </w:p>
          <w:p w14:paraId="37564BBD" w14:textId="77777777" w:rsidR="00D63206" w:rsidRPr="000D36C4" w:rsidRDefault="00D63206" w:rsidP="005C11F8">
            <w:pPr>
              <w:widowControl w:val="0"/>
              <w:autoSpaceDE w:val="0"/>
              <w:autoSpaceDN w:val="0"/>
              <w:adjustRightInd w:val="0"/>
              <w:rPr>
                <w:sz w:val="16"/>
                <w:szCs w:val="16"/>
              </w:rPr>
            </w:pPr>
            <w:r w:rsidRPr="000D36C4">
              <w:rPr>
                <w:sz w:val="16"/>
                <w:szCs w:val="16"/>
              </w:rPr>
              <w:t>(Insert name of person or charity)</w:t>
            </w:r>
          </w:p>
        </w:tc>
      </w:tr>
      <w:tr w:rsidR="00D63206" w:rsidRPr="00DD01B8" w14:paraId="63B3EC87" w14:textId="77777777">
        <w:tc>
          <w:tcPr>
            <w:tcW w:w="9576" w:type="dxa"/>
            <w:gridSpan w:val="2"/>
          </w:tcPr>
          <w:p w14:paraId="2F9AE341" w14:textId="31854E29" w:rsidR="00D63206" w:rsidRPr="00DD01B8" w:rsidRDefault="00CC665E" w:rsidP="00D63206">
            <w:pPr>
              <w:widowControl w:val="0"/>
              <w:tabs>
                <w:tab w:val="left" w:pos="5775"/>
              </w:tabs>
              <w:autoSpaceDE w:val="0"/>
              <w:autoSpaceDN w:val="0"/>
              <w:adjustRightInd w:val="0"/>
              <w:rPr>
                <w:u w:val="single"/>
              </w:rPr>
            </w:pPr>
            <w:proofErr w:type="gramStart"/>
            <w:r>
              <w:rPr>
                <w:u w:val="single"/>
              </w:rPr>
              <w:t xml:space="preserve">{{ </w:t>
            </w:r>
            <w:proofErr w:type="spellStart"/>
            <w:r>
              <w:rPr>
                <w:u w:val="single"/>
              </w:rPr>
              <w:t>giftee</w:t>
            </w:r>
            <w:proofErr w:type="gramEnd"/>
            <w:r w:rsidR="005E64D6">
              <w:rPr>
                <w:u w:val="single"/>
              </w:rPr>
              <w:t>.item</w:t>
            </w:r>
            <w:proofErr w:type="spellEnd"/>
            <w:r w:rsidR="005E64D6">
              <w:rPr>
                <w:u w:val="single"/>
              </w:rPr>
              <w:t>(0</w:t>
            </w:r>
            <w:proofErr w:type="gramStart"/>
            <w:r w:rsidR="005E64D6">
              <w:rPr>
                <w:u w:val="single"/>
              </w:rPr>
              <w:t>)</w:t>
            </w:r>
            <w:r>
              <w:rPr>
                <w:u w:val="single"/>
              </w:rPr>
              <w:t>.</w:t>
            </w:r>
            <w:proofErr w:type="spellStart"/>
            <w:r>
              <w:rPr>
                <w:u w:val="single"/>
              </w:rPr>
              <w:t>address</w:t>
            </w:r>
            <w:proofErr w:type="gramEnd"/>
            <w:r>
              <w:rPr>
                <w:u w:val="single"/>
              </w:rPr>
              <w:t>.on_one_</w:t>
            </w:r>
            <w:proofErr w:type="gramStart"/>
            <w:r>
              <w:rPr>
                <w:u w:val="single"/>
              </w:rPr>
              <w:t>line</w:t>
            </w:r>
            <w:proofErr w:type="spellEnd"/>
            <w:r>
              <w:rPr>
                <w:u w:val="single"/>
              </w:rPr>
              <w:t>(</w:t>
            </w:r>
            <w:proofErr w:type="gramEnd"/>
            <w:r>
              <w:rPr>
                <w:u w:val="single"/>
              </w:rPr>
              <w:t xml:space="preserve">) </w:t>
            </w:r>
            <w:r w:rsidR="005E64D6">
              <w:rPr>
                <w:u w:val="single"/>
              </w:rPr>
              <w:t>or</w:t>
            </w:r>
            <w:r>
              <w:rPr>
                <w:u w:val="single"/>
              </w:rPr>
              <w:t xml:space="preserve"> “</w:t>
            </w:r>
            <w:r w:rsidR="00131B93">
              <w:rPr>
                <w:u w:val="single"/>
              </w:rPr>
              <w:t>NOT APPLICABLE.</w:t>
            </w:r>
            <w:proofErr w:type="gramStart"/>
            <w:r>
              <w:rPr>
                <w:u w:val="single"/>
              </w:rPr>
              <w:t>” }</w:t>
            </w:r>
            <w:proofErr w:type="gramEnd"/>
            <w:r>
              <w:rPr>
                <w:u w:val="single"/>
              </w:rPr>
              <w:t>}</w:t>
            </w:r>
            <w:r w:rsidR="00D63206" w:rsidRPr="00DD01B8">
              <w:rPr>
                <w:u w:val="single"/>
              </w:rPr>
              <w:tab/>
            </w:r>
          </w:p>
          <w:p w14:paraId="640D0CE0" w14:textId="77777777" w:rsidR="00D63206" w:rsidRPr="000D36C4" w:rsidRDefault="00D63206" w:rsidP="005C11F8">
            <w:pPr>
              <w:widowControl w:val="0"/>
              <w:autoSpaceDE w:val="0"/>
              <w:autoSpaceDN w:val="0"/>
              <w:adjustRightInd w:val="0"/>
              <w:rPr>
                <w:sz w:val="16"/>
                <w:szCs w:val="16"/>
              </w:rPr>
            </w:pPr>
            <w:r w:rsidRPr="000D36C4">
              <w:rPr>
                <w:sz w:val="16"/>
                <w:szCs w:val="16"/>
              </w:rPr>
              <w:t>(Insert address)</w:t>
            </w:r>
          </w:p>
        </w:tc>
      </w:tr>
      <w:tr w:rsidR="0093518D" w:rsidRPr="00DD01B8" w14:paraId="6D1C1CA6" w14:textId="77777777" w:rsidTr="00D63206">
        <w:tc>
          <w:tcPr>
            <w:tcW w:w="3535" w:type="dxa"/>
          </w:tcPr>
          <w:p w14:paraId="0885DA40" w14:textId="77777777" w:rsidR="0093518D" w:rsidRPr="00DD01B8" w:rsidRDefault="0093518D" w:rsidP="005C11F8">
            <w:pPr>
              <w:widowControl w:val="0"/>
              <w:autoSpaceDE w:val="0"/>
              <w:autoSpaceDN w:val="0"/>
              <w:adjustRightInd w:val="0"/>
            </w:pPr>
            <w:r w:rsidRPr="00DD01B8">
              <w:t>AMOUNT OF GIFT</w:t>
            </w:r>
            <w:r w:rsidRPr="00DD01B8">
              <w:rPr>
                <w:sz w:val="20"/>
                <w:szCs w:val="20"/>
              </w:rPr>
              <w:t xml:space="preserve"> </w:t>
            </w:r>
            <w:r w:rsidRPr="000D36C4">
              <w:rPr>
                <w:sz w:val="16"/>
                <w:szCs w:val="16"/>
              </w:rPr>
              <w:t>(In figures)</w:t>
            </w:r>
            <w:r w:rsidRPr="000D36C4">
              <w:rPr>
                <w:sz w:val="20"/>
                <w:szCs w:val="20"/>
              </w:rPr>
              <w:t>:</w:t>
            </w:r>
          </w:p>
        </w:tc>
        <w:tc>
          <w:tcPr>
            <w:tcW w:w="6041" w:type="dxa"/>
          </w:tcPr>
          <w:p w14:paraId="12128F9C" w14:textId="374F8631" w:rsidR="0093518D" w:rsidRPr="00DD01B8" w:rsidRDefault="00CE0A86" w:rsidP="00D63206">
            <w:pPr>
              <w:widowControl w:val="0"/>
              <w:tabs>
                <w:tab w:val="left" w:pos="4385"/>
              </w:tabs>
              <w:autoSpaceDE w:val="0"/>
              <w:autoSpaceDN w:val="0"/>
              <w:adjustRightInd w:val="0"/>
            </w:pPr>
            <w:proofErr w:type="gramStart"/>
            <w:r>
              <w:rPr>
                <w:u w:val="single"/>
              </w:rPr>
              <w:t>{{ “</w:t>
            </w:r>
            <w:proofErr w:type="gramEnd"/>
            <w:r>
              <w:rPr>
                <w:u w:val="single"/>
              </w:rPr>
              <w:t xml:space="preserve">$” </w:t>
            </w:r>
            <w:r w:rsidR="001B6A46">
              <w:rPr>
                <w:u w:val="single"/>
              </w:rPr>
              <w:t>~</w:t>
            </w:r>
            <w:r w:rsidR="00CC665E">
              <w:rPr>
                <w:u w:val="single"/>
              </w:rPr>
              <w:t xml:space="preserve"> </w:t>
            </w:r>
            <w:r w:rsidR="00941938">
              <w:rPr>
                <w:u w:val="single"/>
              </w:rPr>
              <w:t>thousands(</w:t>
            </w:r>
            <w:proofErr w:type="gramStart"/>
            <w:r w:rsidR="00CC665E">
              <w:rPr>
                <w:u w:val="single"/>
              </w:rPr>
              <w:t>giftee[</w:t>
            </w:r>
            <w:proofErr w:type="gramEnd"/>
            <w:r w:rsidR="00CC665E">
              <w:rPr>
                <w:u w:val="single"/>
              </w:rPr>
              <w:t>0</w:t>
            </w:r>
            <w:proofErr w:type="gramStart"/>
            <w:r w:rsidR="00CC665E">
              <w:rPr>
                <w:u w:val="single"/>
              </w:rPr>
              <w:t>].</w:t>
            </w:r>
            <w:proofErr w:type="spellStart"/>
            <w:r w:rsidR="00CC665E">
              <w:rPr>
                <w:u w:val="single"/>
              </w:rPr>
              <w:t>gift</w:t>
            </w:r>
            <w:proofErr w:type="gramEnd"/>
            <w:r w:rsidR="00CC665E">
              <w:rPr>
                <w:u w:val="single"/>
              </w:rPr>
              <w:t>_amount</w:t>
            </w:r>
            <w:proofErr w:type="spellEnd"/>
            <w:r w:rsidR="00941938">
              <w:rPr>
                <w:u w:val="single"/>
              </w:rPr>
              <w:t>,</w:t>
            </w:r>
            <w:r w:rsidR="001B6A46">
              <w:rPr>
                <w:u w:val="single"/>
              </w:rPr>
              <w:t xml:space="preserve"> </w:t>
            </w:r>
            <w:r w:rsidR="00941938">
              <w:rPr>
                <w:u w:val="single"/>
              </w:rPr>
              <w:t>0)</w:t>
            </w:r>
            <w:r w:rsidR="00CC665E">
              <w:rPr>
                <w:u w:val="single"/>
              </w:rPr>
              <w:t xml:space="preserve"> </w:t>
            </w:r>
            <w:r w:rsidR="001B6A46">
              <w:rPr>
                <w:u w:val="single"/>
              </w:rPr>
              <w:t xml:space="preserve">if </w:t>
            </w:r>
            <w:proofErr w:type="spellStart"/>
            <w:proofErr w:type="gramStart"/>
            <w:r w:rsidR="001B6A46">
              <w:rPr>
                <w:u w:val="single"/>
              </w:rPr>
              <w:t>giftee.item</w:t>
            </w:r>
            <w:proofErr w:type="spellEnd"/>
            <w:proofErr w:type="gramEnd"/>
            <w:r w:rsidR="001B6A46">
              <w:rPr>
                <w:u w:val="single"/>
              </w:rPr>
              <w:t xml:space="preserve">(0) </w:t>
            </w:r>
            <w:r w:rsidR="00CC665E">
              <w:rPr>
                <w:u w:val="single"/>
              </w:rPr>
              <w:t>else “</w:t>
            </w:r>
            <w:r w:rsidR="00131B93">
              <w:rPr>
                <w:u w:val="single"/>
              </w:rPr>
              <w:t>NOT APPLICABLE.</w:t>
            </w:r>
            <w:proofErr w:type="gramStart"/>
            <w:r w:rsidR="00CC665E">
              <w:rPr>
                <w:u w:val="single"/>
              </w:rPr>
              <w:t>” }</w:t>
            </w:r>
            <w:proofErr w:type="gramEnd"/>
            <w:r w:rsidR="00CC665E">
              <w:rPr>
                <w:u w:val="single"/>
              </w:rPr>
              <w:t>}</w:t>
            </w:r>
            <w:r w:rsidR="00D63206" w:rsidRPr="00DD01B8">
              <w:rPr>
                <w:u w:val="single"/>
              </w:rPr>
              <w:tab/>
            </w:r>
          </w:p>
        </w:tc>
      </w:tr>
      <w:tr w:rsidR="0093518D" w:rsidRPr="00DD01B8" w14:paraId="3C31D968" w14:textId="77777777" w:rsidTr="00D63206">
        <w:tc>
          <w:tcPr>
            <w:tcW w:w="3535" w:type="dxa"/>
          </w:tcPr>
          <w:p w14:paraId="6A84095C" w14:textId="77777777" w:rsidR="0093518D" w:rsidRPr="00DD01B8" w:rsidRDefault="0093518D" w:rsidP="005C11F8">
            <w:pPr>
              <w:widowControl w:val="0"/>
              <w:autoSpaceDE w:val="0"/>
              <w:autoSpaceDN w:val="0"/>
              <w:adjustRightInd w:val="0"/>
            </w:pPr>
            <w:r w:rsidRPr="00DD01B8">
              <w:t>AMOUNT OF GIFT</w:t>
            </w:r>
            <w:r w:rsidRPr="00DD01B8">
              <w:rPr>
                <w:sz w:val="20"/>
                <w:szCs w:val="20"/>
              </w:rPr>
              <w:t xml:space="preserve"> </w:t>
            </w:r>
            <w:r w:rsidRPr="000D36C4">
              <w:rPr>
                <w:sz w:val="16"/>
                <w:szCs w:val="16"/>
              </w:rPr>
              <w:t>(In words)</w:t>
            </w:r>
            <w:r w:rsidRPr="00DD01B8">
              <w:t>:</w:t>
            </w:r>
          </w:p>
        </w:tc>
        <w:tc>
          <w:tcPr>
            <w:tcW w:w="6041" w:type="dxa"/>
          </w:tcPr>
          <w:p w14:paraId="6667EE67" w14:textId="3A9945D6" w:rsidR="0093518D" w:rsidRPr="00FF6BE2" w:rsidRDefault="007A1445" w:rsidP="00D63206">
            <w:pPr>
              <w:widowControl w:val="0"/>
              <w:tabs>
                <w:tab w:val="left" w:pos="4400"/>
              </w:tabs>
              <w:autoSpaceDE w:val="0"/>
              <w:autoSpaceDN w:val="0"/>
              <w:adjustRightInd w:val="0"/>
              <w:rPr>
                <w:u w:val="single"/>
              </w:rPr>
            </w:pPr>
            <w:proofErr w:type="gramStart"/>
            <w:r>
              <w:rPr>
                <w:u w:val="single"/>
              </w:rPr>
              <w:t xml:space="preserve">{{ </w:t>
            </w:r>
            <w:r w:rsidR="00BE2A8E">
              <w:rPr>
                <w:u w:val="single"/>
              </w:rPr>
              <w:t>giftee</w:t>
            </w:r>
            <w:proofErr w:type="gramEnd"/>
            <w:r w:rsidR="00BE2A8E">
              <w:rPr>
                <w:u w:val="single"/>
              </w:rPr>
              <w:t>[0</w:t>
            </w:r>
            <w:proofErr w:type="gramStart"/>
            <w:r w:rsidR="00BE2A8E">
              <w:rPr>
                <w:u w:val="single"/>
              </w:rPr>
              <w:t>].</w:t>
            </w:r>
            <w:proofErr w:type="spellStart"/>
            <w:r w:rsidR="00780C1F">
              <w:rPr>
                <w:u w:val="single"/>
              </w:rPr>
              <w:t>gift</w:t>
            </w:r>
            <w:proofErr w:type="gramEnd"/>
            <w:r w:rsidR="00780C1F">
              <w:rPr>
                <w:u w:val="single"/>
              </w:rPr>
              <w:t>_amount_in_words</w:t>
            </w:r>
            <w:proofErr w:type="spellEnd"/>
            <w:r>
              <w:rPr>
                <w:u w:val="single"/>
              </w:rPr>
              <w:t xml:space="preserve"> </w:t>
            </w:r>
            <w:r w:rsidR="00BE2A8E">
              <w:rPr>
                <w:u w:val="single"/>
              </w:rPr>
              <w:t xml:space="preserve">~ </w:t>
            </w:r>
            <w:proofErr w:type="gramStart"/>
            <w:r w:rsidR="00913128" w:rsidRPr="00FF6BE2">
              <w:rPr>
                <w:u w:val="single"/>
              </w:rPr>
              <w:t>“ dollars</w:t>
            </w:r>
            <w:proofErr w:type="gramEnd"/>
            <w:r w:rsidR="00913128" w:rsidRPr="00FF6BE2">
              <w:rPr>
                <w:u w:val="single"/>
              </w:rPr>
              <w:t>.”</w:t>
            </w:r>
            <w:r w:rsidR="00BE2A8E">
              <w:rPr>
                <w:u w:val="single"/>
              </w:rPr>
              <w:t xml:space="preserve"> if </w:t>
            </w:r>
            <w:proofErr w:type="spellStart"/>
            <w:proofErr w:type="gramStart"/>
            <w:r w:rsidR="00BE2A8E">
              <w:rPr>
                <w:u w:val="single"/>
              </w:rPr>
              <w:t>giftee.item</w:t>
            </w:r>
            <w:proofErr w:type="spellEnd"/>
            <w:proofErr w:type="gramEnd"/>
            <w:r w:rsidR="00BE2A8E">
              <w:rPr>
                <w:u w:val="single"/>
              </w:rPr>
              <w:t>(0)</w:t>
            </w:r>
            <w:r w:rsidR="00913128" w:rsidRPr="00FF6BE2">
              <w:rPr>
                <w:u w:val="single"/>
              </w:rPr>
              <w:t xml:space="preserve"> else “</w:t>
            </w:r>
            <w:r w:rsidR="00131B93">
              <w:rPr>
                <w:u w:val="single"/>
              </w:rPr>
              <w:t>NOT APPLICABLE.</w:t>
            </w:r>
            <w:proofErr w:type="gramStart"/>
            <w:r w:rsidR="00913128" w:rsidRPr="00FF6BE2">
              <w:rPr>
                <w:u w:val="single"/>
              </w:rPr>
              <w:t>” }</w:t>
            </w:r>
            <w:proofErr w:type="gramEnd"/>
            <w:r w:rsidR="00913128" w:rsidRPr="00FF6BE2">
              <w:rPr>
                <w:u w:val="single"/>
              </w:rPr>
              <w:t>}</w:t>
            </w:r>
            <w:r w:rsidR="00D63206" w:rsidRPr="00FF6BE2">
              <w:rPr>
                <w:u w:val="single"/>
              </w:rPr>
              <w:tab/>
            </w:r>
          </w:p>
        </w:tc>
      </w:tr>
    </w:tbl>
    <w:p w14:paraId="1B00DEA8" w14:textId="77777777" w:rsidR="008F49BC" w:rsidRPr="00DD01B8" w:rsidRDefault="008F49BC" w:rsidP="0093518D">
      <w:pPr>
        <w:widowControl w:val="0"/>
        <w:tabs>
          <w:tab w:val="left" w:pos="4320"/>
        </w:tabs>
        <w:autoSpaceDE w:val="0"/>
        <w:autoSpaceDN w:val="0"/>
        <w:adjustRightInd w:val="0"/>
      </w:pP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3535"/>
        <w:gridCol w:w="6041"/>
      </w:tblGrid>
      <w:tr w:rsidR="005F2932" w:rsidRPr="00DD01B8" w14:paraId="754B045F" w14:textId="77777777" w:rsidTr="00BE2A8E">
        <w:tc>
          <w:tcPr>
            <w:tcW w:w="9576" w:type="dxa"/>
            <w:gridSpan w:val="2"/>
          </w:tcPr>
          <w:p w14:paraId="0B6A9D5D" w14:textId="77777777" w:rsidR="005F2932" w:rsidRPr="000D36C4" w:rsidRDefault="005F2932" w:rsidP="000733D4">
            <w:pPr>
              <w:widowControl w:val="0"/>
              <w:autoSpaceDE w:val="0"/>
              <w:autoSpaceDN w:val="0"/>
              <w:adjustRightInd w:val="0"/>
              <w:ind w:firstLine="695"/>
              <w:rPr>
                <w:sz w:val="16"/>
                <w:szCs w:val="16"/>
              </w:rPr>
            </w:pPr>
            <w:r w:rsidRPr="00DD01B8">
              <w:t xml:space="preserve">Full name and address of person or charity to receive cash gift </w:t>
            </w:r>
            <w:r w:rsidRPr="000D36C4">
              <w:rPr>
                <w:sz w:val="16"/>
                <w:szCs w:val="16"/>
              </w:rPr>
              <w:t>(name only 1 person or charity here):</w:t>
            </w:r>
          </w:p>
          <w:p w14:paraId="1423B375" w14:textId="77777777" w:rsidR="005F2932" w:rsidRPr="00DD01B8" w:rsidRDefault="005F2932" w:rsidP="000733D4">
            <w:pPr>
              <w:widowControl w:val="0"/>
              <w:tabs>
                <w:tab w:val="left" w:pos="5730"/>
              </w:tabs>
              <w:autoSpaceDE w:val="0"/>
              <w:autoSpaceDN w:val="0"/>
              <w:adjustRightInd w:val="0"/>
              <w:rPr>
                <w:u w:val="single"/>
              </w:rPr>
            </w:pPr>
          </w:p>
          <w:p w14:paraId="38A84B99" w14:textId="544F96FC" w:rsidR="005F2932" w:rsidRPr="00DD01B8" w:rsidRDefault="00A37D61" w:rsidP="000733D4">
            <w:pPr>
              <w:widowControl w:val="0"/>
              <w:tabs>
                <w:tab w:val="left" w:pos="5730"/>
              </w:tabs>
              <w:autoSpaceDE w:val="0"/>
              <w:autoSpaceDN w:val="0"/>
              <w:adjustRightInd w:val="0"/>
              <w:rPr>
                <w:u w:val="single"/>
              </w:rPr>
            </w:pPr>
            <w:proofErr w:type="gramStart"/>
            <w:r>
              <w:rPr>
                <w:u w:val="single"/>
              </w:rPr>
              <w:lastRenderedPageBreak/>
              <w:t xml:space="preserve">{{ </w:t>
            </w:r>
            <w:proofErr w:type="spellStart"/>
            <w:r>
              <w:rPr>
                <w:u w:val="single"/>
              </w:rPr>
              <w:t>giftee</w:t>
            </w:r>
            <w:proofErr w:type="gramEnd"/>
            <w:r w:rsidR="005E64D6">
              <w:rPr>
                <w:u w:val="single"/>
              </w:rPr>
              <w:t>.</w:t>
            </w:r>
            <w:proofErr w:type="gramStart"/>
            <w:r w:rsidR="005E64D6">
              <w:rPr>
                <w:u w:val="single"/>
              </w:rPr>
              <w:t>item</w:t>
            </w:r>
            <w:proofErr w:type="spellEnd"/>
            <w:r w:rsidR="005E64D6">
              <w:rPr>
                <w:u w:val="single"/>
              </w:rPr>
              <w:t>(</w:t>
            </w:r>
            <w:proofErr w:type="gramEnd"/>
            <w:r w:rsidR="005E64D6">
              <w:rPr>
                <w:u w:val="single"/>
              </w:rPr>
              <w:t>1)</w:t>
            </w:r>
            <w:r>
              <w:rPr>
                <w:u w:val="single"/>
              </w:rPr>
              <w:t xml:space="preserve">.name </w:t>
            </w:r>
            <w:r w:rsidR="005E64D6">
              <w:rPr>
                <w:u w:val="single"/>
              </w:rPr>
              <w:t>or</w:t>
            </w:r>
            <w:r>
              <w:rPr>
                <w:u w:val="single"/>
              </w:rPr>
              <w:t xml:space="preserve"> “</w:t>
            </w:r>
            <w:r w:rsidR="00131B93">
              <w:rPr>
                <w:u w:val="single"/>
              </w:rPr>
              <w:t>NOT APPLICABLE.</w:t>
            </w:r>
            <w:proofErr w:type="gramStart"/>
            <w:r>
              <w:rPr>
                <w:u w:val="single"/>
              </w:rPr>
              <w:t>” }</w:t>
            </w:r>
            <w:proofErr w:type="gramEnd"/>
            <w:r>
              <w:rPr>
                <w:u w:val="single"/>
              </w:rPr>
              <w:t>}</w:t>
            </w:r>
            <w:r w:rsidR="005F2932" w:rsidRPr="00DD01B8">
              <w:rPr>
                <w:u w:val="single"/>
              </w:rPr>
              <w:tab/>
            </w:r>
          </w:p>
          <w:p w14:paraId="2B68F9FC" w14:textId="77777777" w:rsidR="005F2932" w:rsidRPr="000D36C4" w:rsidRDefault="005F2932" w:rsidP="000733D4">
            <w:pPr>
              <w:widowControl w:val="0"/>
              <w:autoSpaceDE w:val="0"/>
              <w:autoSpaceDN w:val="0"/>
              <w:adjustRightInd w:val="0"/>
              <w:rPr>
                <w:sz w:val="16"/>
                <w:szCs w:val="16"/>
              </w:rPr>
            </w:pPr>
            <w:r w:rsidRPr="000D36C4">
              <w:rPr>
                <w:sz w:val="16"/>
                <w:szCs w:val="16"/>
              </w:rPr>
              <w:t>(Insert name of person or charity)</w:t>
            </w:r>
          </w:p>
        </w:tc>
      </w:tr>
      <w:tr w:rsidR="005F2932" w:rsidRPr="00DD01B8" w14:paraId="29DF397D" w14:textId="77777777" w:rsidTr="00BE2A8E">
        <w:tc>
          <w:tcPr>
            <w:tcW w:w="9576" w:type="dxa"/>
            <w:gridSpan w:val="2"/>
          </w:tcPr>
          <w:p w14:paraId="59F3A9D2" w14:textId="5879E1B9" w:rsidR="005F2932" w:rsidRPr="00DD01B8" w:rsidRDefault="00BE2A8E" w:rsidP="000733D4">
            <w:pPr>
              <w:widowControl w:val="0"/>
              <w:tabs>
                <w:tab w:val="left" w:pos="5775"/>
              </w:tabs>
              <w:autoSpaceDE w:val="0"/>
              <w:autoSpaceDN w:val="0"/>
              <w:adjustRightInd w:val="0"/>
              <w:rPr>
                <w:u w:val="single"/>
              </w:rPr>
            </w:pPr>
            <w:proofErr w:type="gramStart"/>
            <w:r>
              <w:rPr>
                <w:u w:val="single"/>
              </w:rPr>
              <w:lastRenderedPageBreak/>
              <w:t xml:space="preserve">{{ </w:t>
            </w:r>
            <w:proofErr w:type="spellStart"/>
            <w:r>
              <w:rPr>
                <w:u w:val="single"/>
              </w:rPr>
              <w:t>giftee</w:t>
            </w:r>
            <w:proofErr w:type="gramEnd"/>
            <w:r>
              <w:rPr>
                <w:u w:val="single"/>
              </w:rPr>
              <w:t>.item</w:t>
            </w:r>
            <w:proofErr w:type="spellEnd"/>
            <w:r>
              <w:rPr>
                <w:u w:val="single"/>
              </w:rPr>
              <w:t>(1</w:t>
            </w:r>
            <w:proofErr w:type="gramStart"/>
            <w:r>
              <w:rPr>
                <w:u w:val="single"/>
              </w:rPr>
              <w:t>).</w:t>
            </w:r>
            <w:proofErr w:type="spellStart"/>
            <w:r>
              <w:rPr>
                <w:u w:val="single"/>
              </w:rPr>
              <w:t>address</w:t>
            </w:r>
            <w:proofErr w:type="gramEnd"/>
            <w:r>
              <w:rPr>
                <w:u w:val="single"/>
              </w:rPr>
              <w:t>.on_one_</w:t>
            </w:r>
            <w:proofErr w:type="gramStart"/>
            <w:r>
              <w:rPr>
                <w:u w:val="single"/>
              </w:rPr>
              <w:t>line</w:t>
            </w:r>
            <w:proofErr w:type="spellEnd"/>
            <w:r>
              <w:rPr>
                <w:u w:val="single"/>
              </w:rPr>
              <w:t>(</w:t>
            </w:r>
            <w:proofErr w:type="gramEnd"/>
            <w:r>
              <w:rPr>
                <w:u w:val="single"/>
              </w:rPr>
              <w:t>) or “NOT APPLICABLE.</w:t>
            </w:r>
            <w:proofErr w:type="gramStart"/>
            <w:r>
              <w:rPr>
                <w:u w:val="single"/>
              </w:rPr>
              <w:t>” }</w:t>
            </w:r>
            <w:proofErr w:type="gramEnd"/>
            <w:r>
              <w:rPr>
                <w:u w:val="single"/>
              </w:rPr>
              <w:t>}</w:t>
            </w:r>
            <w:r w:rsidR="005F2932" w:rsidRPr="00DD01B8">
              <w:rPr>
                <w:u w:val="single"/>
              </w:rPr>
              <w:tab/>
            </w:r>
          </w:p>
          <w:p w14:paraId="73C6BA1F" w14:textId="77777777" w:rsidR="005F2932" w:rsidRPr="000D36C4" w:rsidRDefault="005F2932" w:rsidP="000733D4">
            <w:pPr>
              <w:widowControl w:val="0"/>
              <w:autoSpaceDE w:val="0"/>
              <w:autoSpaceDN w:val="0"/>
              <w:adjustRightInd w:val="0"/>
              <w:rPr>
                <w:sz w:val="16"/>
                <w:szCs w:val="16"/>
              </w:rPr>
            </w:pPr>
            <w:r w:rsidRPr="000D36C4">
              <w:rPr>
                <w:sz w:val="16"/>
                <w:szCs w:val="16"/>
              </w:rPr>
              <w:t>(Insert address)</w:t>
            </w:r>
          </w:p>
        </w:tc>
      </w:tr>
      <w:tr w:rsidR="00BE2A8E" w14:paraId="0B8C9255" w14:textId="77777777" w:rsidTr="00BE2A8E">
        <w:tc>
          <w:tcPr>
            <w:tcW w:w="3535" w:type="dxa"/>
          </w:tcPr>
          <w:p w14:paraId="73AD3E8F" w14:textId="77777777" w:rsidR="00BE2A8E" w:rsidRPr="00DD01B8" w:rsidRDefault="00BE2A8E" w:rsidP="00BE2A8E">
            <w:pPr>
              <w:widowControl w:val="0"/>
              <w:autoSpaceDE w:val="0"/>
              <w:autoSpaceDN w:val="0"/>
              <w:adjustRightInd w:val="0"/>
            </w:pPr>
            <w:r w:rsidRPr="00DD01B8">
              <w:t>AMOUNT OF GIFT</w:t>
            </w:r>
            <w:r w:rsidRPr="00DD01B8">
              <w:rPr>
                <w:sz w:val="20"/>
                <w:szCs w:val="20"/>
              </w:rPr>
              <w:t xml:space="preserve"> </w:t>
            </w:r>
            <w:r w:rsidRPr="000D36C4">
              <w:rPr>
                <w:sz w:val="16"/>
                <w:szCs w:val="16"/>
              </w:rPr>
              <w:t>(In figures)</w:t>
            </w:r>
            <w:r w:rsidRPr="00DD01B8">
              <w:t>:</w:t>
            </w:r>
          </w:p>
        </w:tc>
        <w:tc>
          <w:tcPr>
            <w:tcW w:w="6041" w:type="dxa"/>
          </w:tcPr>
          <w:p w14:paraId="5845DF18" w14:textId="5B0ED624" w:rsidR="00BE2A8E" w:rsidRDefault="00BE2A8E" w:rsidP="00BE2A8E">
            <w:pPr>
              <w:widowControl w:val="0"/>
              <w:tabs>
                <w:tab w:val="left" w:pos="4385"/>
              </w:tabs>
              <w:autoSpaceDE w:val="0"/>
              <w:autoSpaceDN w:val="0"/>
              <w:adjustRightInd w:val="0"/>
            </w:pPr>
            <w:proofErr w:type="gramStart"/>
            <w:r>
              <w:rPr>
                <w:u w:val="single"/>
              </w:rPr>
              <w:t>{{ “</w:t>
            </w:r>
            <w:proofErr w:type="gramEnd"/>
            <w:r>
              <w:rPr>
                <w:u w:val="single"/>
              </w:rPr>
              <w:t>$” ~ thousands(</w:t>
            </w:r>
            <w:proofErr w:type="gramStart"/>
            <w:r>
              <w:rPr>
                <w:u w:val="single"/>
              </w:rPr>
              <w:t>giftee[</w:t>
            </w:r>
            <w:proofErr w:type="gramEnd"/>
            <w:r w:rsidR="002C1DFD">
              <w:rPr>
                <w:u w:val="single"/>
              </w:rPr>
              <w:t>1</w:t>
            </w:r>
            <w:proofErr w:type="gramStart"/>
            <w:r>
              <w:rPr>
                <w:u w:val="single"/>
              </w:rPr>
              <w:t>].</w:t>
            </w:r>
            <w:proofErr w:type="spellStart"/>
            <w:r>
              <w:rPr>
                <w:u w:val="single"/>
              </w:rPr>
              <w:t>gift</w:t>
            </w:r>
            <w:proofErr w:type="gramEnd"/>
            <w:r>
              <w:rPr>
                <w:u w:val="single"/>
              </w:rPr>
              <w:t>_amount</w:t>
            </w:r>
            <w:proofErr w:type="spellEnd"/>
            <w:r>
              <w:rPr>
                <w:u w:val="single"/>
              </w:rPr>
              <w:t xml:space="preserve">, 0) if </w:t>
            </w:r>
            <w:proofErr w:type="spellStart"/>
            <w:proofErr w:type="gramStart"/>
            <w:r>
              <w:rPr>
                <w:u w:val="single"/>
              </w:rPr>
              <w:t>giftee.item</w:t>
            </w:r>
            <w:proofErr w:type="spellEnd"/>
            <w:proofErr w:type="gramEnd"/>
            <w:r>
              <w:rPr>
                <w:u w:val="single"/>
              </w:rPr>
              <w:t>(1) else “NOT APPLICABLE.</w:t>
            </w:r>
            <w:proofErr w:type="gramStart"/>
            <w:r>
              <w:rPr>
                <w:u w:val="single"/>
              </w:rPr>
              <w:t>” }</w:t>
            </w:r>
            <w:proofErr w:type="gramEnd"/>
            <w:r>
              <w:rPr>
                <w:u w:val="single"/>
              </w:rPr>
              <w:t>}</w:t>
            </w:r>
            <w:r w:rsidRPr="00DD01B8">
              <w:rPr>
                <w:u w:val="single"/>
              </w:rPr>
              <w:tab/>
            </w:r>
          </w:p>
        </w:tc>
      </w:tr>
      <w:tr w:rsidR="00BE2A8E" w:rsidRPr="00D63206" w14:paraId="57188D41" w14:textId="77777777" w:rsidTr="00BE2A8E">
        <w:tc>
          <w:tcPr>
            <w:tcW w:w="3535" w:type="dxa"/>
          </w:tcPr>
          <w:p w14:paraId="2AD68EF6" w14:textId="77777777" w:rsidR="00BE2A8E" w:rsidRDefault="00BE2A8E" w:rsidP="00BE2A8E">
            <w:pPr>
              <w:widowControl w:val="0"/>
              <w:autoSpaceDE w:val="0"/>
              <w:autoSpaceDN w:val="0"/>
              <w:adjustRightInd w:val="0"/>
            </w:pPr>
            <w:r w:rsidRPr="005C11F8">
              <w:t>AMOUNT OF GIFT</w:t>
            </w:r>
            <w:r w:rsidRPr="008F1B2D">
              <w:rPr>
                <w:sz w:val="20"/>
                <w:szCs w:val="20"/>
              </w:rPr>
              <w:t xml:space="preserve"> </w:t>
            </w:r>
            <w:r w:rsidRPr="000D36C4">
              <w:rPr>
                <w:sz w:val="16"/>
                <w:szCs w:val="16"/>
              </w:rPr>
              <w:t>(In words)</w:t>
            </w:r>
            <w:r w:rsidRPr="005C11F8">
              <w:t>:</w:t>
            </w:r>
          </w:p>
        </w:tc>
        <w:tc>
          <w:tcPr>
            <w:tcW w:w="6041" w:type="dxa"/>
          </w:tcPr>
          <w:p w14:paraId="0437432B" w14:textId="16D32597" w:rsidR="00BE2A8E" w:rsidRPr="00D63206" w:rsidRDefault="00BE2A8E" w:rsidP="00BE2A8E">
            <w:pPr>
              <w:widowControl w:val="0"/>
              <w:tabs>
                <w:tab w:val="left" w:pos="4400"/>
              </w:tabs>
              <w:autoSpaceDE w:val="0"/>
              <w:autoSpaceDN w:val="0"/>
              <w:adjustRightInd w:val="0"/>
              <w:rPr>
                <w:u w:val="single"/>
              </w:rPr>
            </w:pPr>
            <w:proofErr w:type="gramStart"/>
            <w:r>
              <w:rPr>
                <w:u w:val="single"/>
              </w:rPr>
              <w:t>{{ giftee</w:t>
            </w:r>
            <w:proofErr w:type="gramEnd"/>
            <w:r>
              <w:rPr>
                <w:u w:val="single"/>
              </w:rPr>
              <w:t>[</w:t>
            </w:r>
            <w:r w:rsidR="002C1DFD">
              <w:rPr>
                <w:u w:val="single"/>
              </w:rPr>
              <w:t>1</w:t>
            </w:r>
            <w:proofErr w:type="gramStart"/>
            <w:r>
              <w:rPr>
                <w:u w:val="single"/>
              </w:rPr>
              <w:t>].</w:t>
            </w:r>
            <w:proofErr w:type="spellStart"/>
            <w:r>
              <w:rPr>
                <w:u w:val="single"/>
              </w:rPr>
              <w:t>gift</w:t>
            </w:r>
            <w:proofErr w:type="gramEnd"/>
            <w:r>
              <w:rPr>
                <w:u w:val="single"/>
              </w:rPr>
              <w:t>_amount_in_words</w:t>
            </w:r>
            <w:proofErr w:type="spellEnd"/>
            <w:r>
              <w:rPr>
                <w:u w:val="single"/>
              </w:rPr>
              <w:t xml:space="preserve"> ~ </w:t>
            </w:r>
            <w:proofErr w:type="gramStart"/>
            <w:r w:rsidRPr="00FF6BE2">
              <w:rPr>
                <w:u w:val="single"/>
              </w:rPr>
              <w:t>“ dollars</w:t>
            </w:r>
            <w:proofErr w:type="gramEnd"/>
            <w:r w:rsidRPr="00FF6BE2">
              <w:rPr>
                <w:u w:val="single"/>
              </w:rPr>
              <w:t>.”</w:t>
            </w:r>
            <w:r>
              <w:rPr>
                <w:u w:val="single"/>
              </w:rPr>
              <w:t xml:space="preserve"> if </w:t>
            </w:r>
            <w:proofErr w:type="spellStart"/>
            <w:proofErr w:type="gramStart"/>
            <w:r>
              <w:rPr>
                <w:u w:val="single"/>
              </w:rPr>
              <w:t>giftee.item</w:t>
            </w:r>
            <w:proofErr w:type="spellEnd"/>
            <w:proofErr w:type="gramEnd"/>
            <w:r>
              <w:rPr>
                <w:u w:val="single"/>
              </w:rPr>
              <w:t>(1)</w:t>
            </w:r>
            <w:r w:rsidRPr="00FF6BE2">
              <w:rPr>
                <w:u w:val="single"/>
              </w:rPr>
              <w:t xml:space="preserve"> else “</w:t>
            </w:r>
            <w:r>
              <w:rPr>
                <w:u w:val="single"/>
              </w:rPr>
              <w:t>NOT APPLICABLE.</w:t>
            </w:r>
            <w:proofErr w:type="gramStart"/>
            <w:r w:rsidRPr="00FF6BE2">
              <w:rPr>
                <w:u w:val="single"/>
              </w:rPr>
              <w:t>” }</w:t>
            </w:r>
            <w:proofErr w:type="gramEnd"/>
            <w:r w:rsidRPr="00FF6BE2">
              <w:rPr>
                <w:u w:val="single"/>
              </w:rPr>
              <w:t>}</w:t>
            </w:r>
            <w:r w:rsidRPr="00FF6BE2">
              <w:rPr>
                <w:u w:val="single"/>
              </w:rPr>
              <w:tab/>
            </w:r>
          </w:p>
        </w:tc>
      </w:tr>
    </w:tbl>
    <w:p w14:paraId="04502A78" w14:textId="77777777" w:rsidR="00614706" w:rsidRPr="00614706" w:rsidRDefault="00614706" w:rsidP="0093518D">
      <w:pPr>
        <w:widowControl w:val="0"/>
        <w:tabs>
          <w:tab w:val="left" w:pos="4320"/>
        </w:tabs>
        <w:autoSpaceDE w:val="0"/>
        <w:autoSpaceDN w:val="0"/>
        <w:adjustRightInd w:val="0"/>
      </w:pPr>
    </w:p>
    <w:p w14:paraId="1279EE86" w14:textId="6F332539" w:rsidR="0093518D" w:rsidRPr="0093518D" w:rsidRDefault="00A91596" w:rsidP="0093518D">
      <w:pPr>
        <w:widowControl w:val="0"/>
        <w:tabs>
          <w:tab w:val="left" w:pos="4320"/>
        </w:tabs>
        <w:autoSpaceDE w:val="0"/>
        <w:autoSpaceDN w:val="0"/>
        <w:adjustRightInd w:val="0"/>
        <w:rPr>
          <w:u w:val="single"/>
        </w:rPr>
      </w:pPr>
      <w:proofErr w:type="gramStart"/>
      <w:r>
        <w:rPr>
          <w:u w:val="single"/>
        </w:rPr>
        <w:t>{</w:t>
      </w:r>
      <w:r w:rsidR="00D82AB2">
        <w:rPr>
          <w:u w:val="single"/>
        </w:rPr>
        <w:t xml:space="preserve">{ </w:t>
      </w:r>
      <w:r w:rsidR="00502A5D">
        <w:rPr>
          <w:u w:val="single"/>
        </w:rPr>
        <w:t>“</w:t>
      </w:r>
      <w:proofErr w:type="gramEnd"/>
      <w:r w:rsidR="00502A5D">
        <w:rPr>
          <w:u w:val="single"/>
        </w:rPr>
        <w:t>NOT APPLICABLE.”</w:t>
      </w:r>
      <w:r>
        <w:rPr>
          <w:u w:val="single"/>
        </w:rPr>
        <w:t xml:space="preserve"> if </w:t>
      </w:r>
      <w:r w:rsidR="00502A5D">
        <w:rPr>
          <w:u w:val="single"/>
        </w:rPr>
        <w:t xml:space="preserve">not </w:t>
      </w:r>
      <w:proofErr w:type="gramStart"/>
      <w:r w:rsidR="00D82AB2">
        <w:rPr>
          <w:u w:val="single"/>
        </w:rPr>
        <w:t>giftee</w:t>
      </w:r>
      <w:r w:rsidR="00D72A9B">
        <w:rPr>
          <w:u w:val="single"/>
        </w:rPr>
        <w:t xml:space="preserve"> }</w:t>
      </w:r>
      <w:proofErr w:type="gramEnd"/>
      <w:r w:rsidR="00D72A9B">
        <w:rPr>
          <w:u w:val="single"/>
        </w:rPr>
        <w:t>}</w:t>
      </w:r>
      <w:r w:rsidR="0093518D">
        <w:rPr>
          <w:u w:val="single"/>
        </w:rPr>
        <w:tab/>
      </w:r>
    </w:p>
    <w:p w14:paraId="6AC0559B" w14:textId="77777777" w:rsidR="00F4594C" w:rsidRPr="000D36C4" w:rsidRDefault="00F4594C" w:rsidP="005C11F8">
      <w:pPr>
        <w:widowControl w:val="0"/>
        <w:autoSpaceDE w:val="0"/>
        <w:autoSpaceDN w:val="0"/>
        <w:adjustRightInd w:val="0"/>
        <w:rPr>
          <w:sz w:val="16"/>
          <w:szCs w:val="16"/>
        </w:rPr>
      </w:pPr>
      <w:r w:rsidRPr="000D36C4">
        <w:rPr>
          <w:sz w:val="16"/>
          <w:szCs w:val="16"/>
        </w:rPr>
        <w:t>(Your signature)</w:t>
      </w:r>
    </w:p>
    <w:p w14:paraId="6FA10DB9" w14:textId="77777777" w:rsidR="00F4594C" w:rsidRPr="005C11F8" w:rsidRDefault="00F4594C" w:rsidP="005C11F8">
      <w:pPr>
        <w:widowControl w:val="0"/>
        <w:autoSpaceDE w:val="0"/>
        <w:autoSpaceDN w:val="0"/>
        <w:adjustRightInd w:val="0"/>
      </w:pPr>
    </w:p>
    <w:p w14:paraId="10985A10" w14:textId="77777777" w:rsidR="00F4594C" w:rsidRPr="00C93216" w:rsidRDefault="00F4594C" w:rsidP="00083BE2">
      <w:pPr>
        <w:keepNext/>
        <w:autoSpaceDE w:val="0"/>
        <w:autoSpaceDN w:val="0"/>
        <w:adjustRightInd w:val="0"/>
        <w:jc w:val="center"/>
        <w:rPr>
          <w:b/>
          <w:bCs/>
        </w:rPr>
      </w:pPr>
      <w:r w:rsidRPr="00C93216">
        <w:rPr>
          <w:b/>
          <w:bCs/>
        </w:rPr>
        <w:t>2.2 PERSONAL AND HOUSEHOLD ITEMS.</w:t>
      </w:r>
    </w:p>
    <w:p w14:paraId="3FC3C1FF" w14:textId="77777777" w:rsidR="00F4594C" w:rsidRPr="005C11F8" w:rsidRDefault="00F4594C" w:rsidP="003B5080">
      <w:pPr>
        <w:keepNext/>
        <w:autoSpaceDE w:val="0"/>
        <w:autoSpaceDN w:val="0"/>
        <w:adjustRightInd w:val="0"/>
      </w:pPr>
    </w:p>
    <w:p w14:paraId="53F63797" w14:textId="77777777" w:rsidR="00F4594C" w:rsidRPr="005C11F8" w:rsidRDefault="00F4594C" w:rsidP="00083BE2">
      <w:pPr>
        <w:widowControl w:val="0"/>
        <w:autoSpaceDE w:val="0"/>
        <w:autoSpaceDN w:val="0"/>
        <w:adjustRightInd w:val="0"/>
        <w:ind w:firstLine="720"/>
      </w:pPr>
      <w:r w:rsidRPr="005C11F8">
        <w:t>I may leave a separate list or statement, either in my handwriting or signed by me at the end, regarding gifts of specific books, jewelry, clothing, automobiles, furniture, and other personal and household items.</w:t>
      </w:r>
    </w:p>
    <w:p w14:paraId="27BF8189" w14:textId="77777777" w:rsidR="00F4594C" w:rsidRPr="005C11F8" w:rsidRDefault="00F4594C" w:rsidP="005C11F8">
      <w:pPr>
        <w:widowControl w:val="0"/>
        <w:autoSpaceDE w:val="0"/>
        <w:autoSpaceDN w:val="0"/>
        <w:adjustRightInd w:val="0"/>
      </w:pPr>
    </w:p>
    <w:p w14:paraId="78D92AE6" w14:textId="77777777" w:rsidR="00F4594C" w:rsidRPr="005C11F8" w:rsidRDefault="00F4594C" w:rsidP="00083BE2">
      <w:pPr>
        <w:widowControl w:val="0"/>
        <w:autoSpaceDE w:val="0"/>
        <w:autoSpaceDN w:val="0"/>
        <w:adjustRightInd w:val="0"/>
        <w:ind w:firstLine="720"/>
      </w:pPr>
      <w:r w:rsidRPr="005C11F8">
        <w:t>I give my spouse all my books, jewelry, clothing, automobiles, furniture, and other personal and household items not included on such a separate list or statement. If I am not married at the time I sign this will or if my spouse dies before me, my personal representative shall distribute those items, as equally as possible, among my children who survive me. If no children survive me, these items shall be distributed as set forth in paragraph 2.3.</w:t>
      </w:r>
    </w:p>
    <w:p w14:paraId="3E4FBA5B" w14:textId="77777777" w:rsidR="00F4594C" w:rsidRPr="005C11F8" w:rsidRDefault="00F4594C" w:rsidP="005C11F8">
      <w:pPr>
        <w:widowControl w:val="0"/>
        <w:autoSpaceDE w:val="0"/>
        <w:autoSpaceDN w:val="0"/>
        <w:adjustRightInd w:val="0"/>
      </w:pPr>
    </w:p>
    <w:p w14:paraId="13AD1831" w14:textId="77777777" w:rsidR="00F4594C" w:rsidRPr="00C93216" w:rsidRDefault="00F4594C" w:rsidP="00083BE2">
      <w:pPr>
        <w:keepNext/>
        <w:autoSpaceDE w:val="0"/>
        <w:autoSpaceDN w:val="0"/>
        <w:adjustRightInd w:val="0"/>
        <w:jc w:val="center"/>
        <w:rPr>
          <w:b/>
          <w:bCs/>
        </w:rPr>
      </w:pPr>
      <w:r w:rsidRPr="00C93216">
        <w:rPr>
          <w:b/>
          <w:bCs/>
        </w:rPr>
        <w:t>2.3 ALL OTHER ASSETS.</w:t>
      </w:r>
    </w:p>
    <w:p w14:paraId="7285CF30" w14:textId="77777777" w:rsidR="00F4594C" w:rsidRPr="005C11F8" w:rsidRDefault="00F4594C" w:rsidP="003B5080">
      <w:pPr>
        <w:keepNext/>
        <w:autoSpaceDE w:val="0"/>
        <w:autoSpaceDN w:val="0"/>
        <w:adjustRightInd w:val="0"/>
      </w:pPr>
    </w:p>
    <w:p w14:paraId="126A57E8" w14:textId="77777777" w:rsidR="00F4594C" w:rsidRPr="005C11F8" w:rsidRDefault="00F4594C" w:rsidP="00083BE2">
      <w:pPr>
        <w:widowControl w:val="0"/>
        <w:autoSpaceDE w:val="0"/>
        <w:autoSpaceDN w:val="0"/>
        <w:adjustRightInd w:val="0"/>
        <w:ind w:firstLine="720"/>
      </w:pPr>
      <w:r w:rsidRPr="005C11F8">
        <w:t>I give everything else I own to my spouse. If I am not married at the time I sign this will or if my spouse dies before me, I give these assets to my children and the descendants of any deceased child. If no spouse, children, or descendants of children survive me, I choose 1 of the following distribution clauses by signing my name on the line after that clause. If I sign on both lines, if I fail to sign on either line, or if I am not now married, these assets will go under distribution clause (b).</w:t>
      </w:r>
    </w:p>
    <w:p w14:paraId="14BB0F50" w14:textId="77777777" w:rsidR="00F4594C" w:rsidRPr="005C11F8" w:rsidRDefault="00F4594C" w:rsidP="005C11F8">
      <w:pPr>
        <w:widowControl w:val="0"/>
        <w:autoSpaceDE w:val="0"/>
        <w:autoSpaceDN w:val="0"/>
        <w:adjustRightInd w:val="0"/>
      </w:pPr>
    </w:p>
    <w:p w14:paraId="67473418" w14:textId="77777777" w:rsidR="00F4594C" w:rsidRPr="005C11F8" w:rsidRDefault="00F4594C" w:rsidP="00083BE2">
      <w:pPr>
        <w:widowControl w:val="0"/>
        <w:autoSpaceDE w:val="0"/>
        <w:autoSpaceDN w:val="0"/>
        <w:adjustRightInd w:val="0"/>
        <w:ind w:firstLine="720"/>
      </w:pPr>
      <w:r w:rsidRPr="005C11F8">
        <w:t>Distribution clause, if no spouse, children, or descendants of children survive me.</w:t>
      </w:r>
    </w:p>
    <w:p w14:paraId="31A67A3A" w14:textId="77777777" w:rsidR="00C754C0" w:rsidRPr="005C11F8" w:rsidRDefault="00C754C0" w:rsidP="00C754C0">
      <w:pPr>
        <w:widowControl w:val="0"/>
        <w:autoSpaceDE w:val="0"/>
        <w:autoSpaceDN w:val="0"/>
        <w:adjustRightInd w:val="0"/>
      </w:pPr>
    </w:p>
    <w:p w14:paraId="5AABC010" w14:textId="77777777" w:rsidR="00C754C0" w:rsidRPr="000D36C4" w:rsidRDefault="00C754C0" w:rsidP="00083BE2">
      <w:pPr>
        <w:widowControl w:val="0"/>
        <w:autoSpaceDE w:val="0"/>
        <w:autoSpaceDN w:val="0"/>
        <w:adjustRightInd w:val="0"/>
        <w:ind w:firstLine="720"/>
        <w:rPr>
          <w:sz w:val="16"/>
          <w:szCs w:val="16"/>
        </w:rPr>
      </w:pPr>
      <w:r w:rsidRPr="000D36C4">
        <w:rPr>
          <w:sz w:val="16"/>
          <w:szCs w:val="16"/>
        </w:rPr>
        <w:t>(Select only 1)</w:t>
      </w:r>
    </w:p>
    <w:p w14:paraId="09F3FA1C" w14:textId="77777777" w:rsidR="00C754C0" w:rsidRPr="005C11F8" w:rsidRDefault="00C754C0" w:rsidP="00C754C0">
      <w:pPr>
        <w:widowControl w:val="0"/>
        <w:autoSpaceDE w:val="0"/>
        <w:autoSpaceDN w:val="0"/>
        <w:adjustRightInd w:val="0"/>
      </w:pPr>
    </w:p>
    <w:p w14:paraId="6FCEC4E8" w14:textId="77777777" w:rsidR="00C754C0" w:rsidRPr="005C11F8" w:rsidRDefault="00C754C0" w:rsidP="00083BE2">
      <w:pPr>
        <w:widowControl w:val="0"/>
        <w:autoSpaceDE w:val="0"/>
        <w:autoSpaceDN w:val="0"/>
        <w:adjustRightInd w:val="0"/>
        <w:ind w:firstLine="720"/>
      </w:pPr>
      <w:r w:rsidRPr="005C11F8">
        <w:t>(a) One-half to be distributed to my heirs as if I did not have a will, and one-half to be distributed to my spouse's heirs as if my spouse had died just after me without a will.</w:t>
      </w:r>
    </w:p>
    <w:p w14:paraId="6A64F615" w14:textId="77777777" w:rsidR="00C754C0" w:rsidRDefault="00C754C0" w:rsidP="00C754C0">
      <w:pPr>
        <w:widowControl w:val="0"/>
        <w:autoSpaceDE w:val="0"/>
        <w:autoSpaceDN w:val="0"/>
        <w:adjustRightInd w:val="0"/>
      </w:pPr>
    </w:p>
    <w:p w14:paraId="3E4182EF" w14:textId="595DA80F" w:rsidR="00C754C0" w:rsidRPr="00C93216" w:rsidRDefault="008635EC" w:rsidP="00C754C0">
      <w:pPr>
        <w:widowControl w:val="0"/>
        <w:tabs>
          <w:tab w:val="left" w:pos="5040"/>
          <w:tab w:val="left" w:pos="8640"/>
        </w:tabs>
        <w:autoSpaceDE w:val="0"/>
        <w:autoSpaceDN w:val="0"/>
        <w:adjustRightInd w:val="0"/>
        <w:rPr>
          <w:u w:val="single"/>
        </w:rPr>
      </w:pPr>
      <w:proofErr w:type="gramStart"/>
      <w:r>
        <w:rPr>
          <w:u w:val="single"/>
        </w:rPr>
        <w:t>{</w:t>
      </w:r>
      <w:r w:rsidR="00502A5D">
        <w:rPr>
          <w:u w:val="single"/>
        </w:rPr>
        <w:t>{ “</w:t>
      </w:r>
      <w:proofErr w:type="gramEnd"/>
      <w:r w:rsidR="00502A5D">
        <w:rPr>
          <w:u w:val="single"/>
        </w:rPr>
        <w:t xml:space="preserve">NOT APPLICABLE.” </w:t>
      </w:r>
      <w:r>
        <w:rPr>
          <w:u w:val="single"/>
        </w:rPr>
        <w:t xml:space="preserve">if </w:t>
      </w:r>
      <w:r w:rsidR="004F5116">
        <w:rPr>
          <w:u w:val="single"/>
        </w:rPr>
        <w:t xml:space="preserve">not spouse or </w:t>
      </w:r>
      <w:proofErr w:type="spellStart"/>
      <w:r w:rsidRPr="008635EC">
        <w:rPr>
          <w:u w:val="single"/>
        </w:rPr>
        <w:t>residue_distribution</w:t>
      </w:r>
      <w:proofErr w:type="spellEnd"/>
      <w:r>
        <w:rPr>
          <w:u w:val="single"/>
        </w:rPr>
        <w:t xml:space="preserve"> == “</w:t>
      </w:r>
      <w:proofErr w:type="spellStart"/>
      <w:r w:rsidRPr="008635EC">
        <w:rPr>
          <w:u w:val="single"/>
        </w:rPr>
        <w:t>own_heirs</w:t>
      </w:r>
      <w:proofErr w:type="spellEnd"/>
      <w:proofErr w:type="gramStart"/>
      <w:r>
        <w:rPr>
          <w:u w:val="single"/>
        </w:rPr>
        <w:t xml:space="preserve">” </w:t>
      </w:r>
      <w:r w:rsidR="00D72A9B">
        <w:rPr>
          <w:u w:val="single"/>
        </w:rPr>
        <w:t>}</w:t>
      </w:r>
      <w:proofErr w:type="gramEnd"/>
      <w:r w:rsidR="00D72A9B">
        <w:rPr>
          <w:u w:val="single"/>
        </w:rPr>
        <w:t>}</w:t>
      </w:r>
      <w:r w:rsidR="00C754C0">
        <w:rPr>
          <w:u w:val="single"/>
        </w:rPr>
        <w:tab/>
      </w:r>
    </w:p>
    <w:p w14:paraId="7248D59A" w14:textId="77777777" w:rsidR="00C754C0" w:rsidRPr="000D36C4" w:rsidRDefault="00C754C0" w:rsidP="00C754C0">
      <w:pPr>
        <w:widowControl w:val="0"/>
        <w:tabs>
          <w:tab w:val="left" w:pos="5040"/>
        </w:tabs>
        <w:autoSpaceDE w:val="0"/>
        <w:autoSpaceDN w:val="0"/>
        <w:adjustRightInd w:val="0"/>
        <w:rPr>
          <w:sz w:val="16"/>
          <w:szCs w:val="16"/>
        </w:rPr>
      </w:pPr>
      <w:r w:rsidRPr="000D36C4">
        <w:rPr>
          <w:sz w:val="16"/>
          <w:szCs w:val="16"/>
        </w:rPr>
        <w:t>(Your signature)</w:t>
      </w:r>
    </w:p>
    <w:p w14:paraId="6F37596C" w14:textId="77777777" w:rsidR="00C754C0" w:rsidRPr="005C11F8" w:rsidRDefault="00C754C0" w:rsidP="00C754C0">
      <w:pPr>
        <w:widowControl w:val="0"/>
        <w:autoSpaceDE w:val="0"/>
        <w:autoSpaceDN w:val="0"/>
        <w:adjustRightInd w:val="0"/>
      </w:pPr>
    </w:p>
    <w:p w14:paraId="396E7467" w14:textId="77777777" w:rsidR="00C754C0" w:rsidRDefault="00C754C0" w:rsidP="00083BE2">
      <w:pPr>
        <w:widowControl w:val="0"/>
        <w:autoSpaceDE w:val="0"/>
        <w:autoSpaceDN w:val="0"/>
        <w:adjustRightInd w:val="0"/>
        <w:ind w:firstLine="720"/>
      </w:pPr>
      <w:r w:rsidRPr="005C11F8">
        <w:t>(b) All to be distributed to my heirs as if</w:t>
      </w:r>
      <w:r w:rsidR="00C324C6">
        <w:t xml:space="preserve"> I</w:t>
      </w:r>
      <w:r w:rsidRPr="005C11F8">
        <w:t xml:space="preserve"> did not have a will.</w:t>
      </w:r>
    </w:p>
    <w:p w14:paraId="5D746A1C" w14:textId="77777777" w:rsidR="00C754C0" w:rsidRPr="005C11F8" w:rsidRDefault="00C754C0" w:rsidP="00C754C0">
      <w:pPr>
        <w:widowControl w:val="0"/>
        <w:autoSpaceDE w:val="0"/>
        <w:autoSpaceDN w:val="0"/>
        <w:adjustRightInd w:val="0"/>
      </w:pPr>
    </w:p>
    <w:p w14:paraId="56179414" w14:textId="6B1D970C" w:rsidR="00C93216" w:rsidRPr="00C93216" w:rsidRDefault="00D72A9B" w:rsidP="00C93216">
      <w:pPr>
        <w:widowControl w:val="0"/>
        <w:tabs>
          <w:tab w:val="left" w:pos="5040"/>
          <w:tab w:val="left" w:pos="8640"/>
        </w:tabs>
        <w:autoSpaceDE w:val="0"/>
        <w:autoSpaceDN w:val="0"/>
        <w:adjustRightInd w:val="0"/>
        <w:rPr>
          <w:u w:val="single"/>
        </w:rPr>
      </w:pPr>
      <w:proofErr w:type="gramStart"/>
      <w:r>
        <w:rPr>
          <w:u w:val="single"/>
        </w:rPr>
        <w:t xml:space="preserve">{{ </w:t>
      </w:r>
      <w:r w:rsidR="00787B5A">
        <w:rPr>
          <w:u w:val="single"/>
        </w:rPr>
        <w:t>“</w:t>
      </w:r>
      <w:proofErr w:type="gramEnd"/>
      <w:r w:rsidR="00787B5A">
        <w:rPr>
          <w:u w:val="single"/>
        </w:rPr>
        <w:t xml:space="preserve">” if not spouse else </w:t>
      </w:r>
      <w:r>
        <w:rPr>
          <w:u w:val="single"/>
        </w:rPr>
        <w:t>“</w:t>
      </w:r>
      <w:r w:rsidR="00131B93">
        <w:rPr>
          <w:u w:val="single"/>
        </w:rPr>
        <w:t>NOT APPLICABLE.</w:t>
      </w:r>
      <w:r>
        <w:rPr>
          <w:u w:val="single"/>
        </w:rPr>
        <w:t xml:space="preserve">” </w:t>
      </w:r>
      <w:r w:rsidR="00502A5D">
        <w:rPr>
          <w:u w:val="single"/>
        </w:rPr>
        <w:t>if</w:t>
      </w:r>
      <w:r w:rsidR="004F5116">
        <w:rPr>
          <w:u w:val="single"/>
        </w:rPr>
        <w:t xml:space="preserve"> </w:t>
      </w:r>
      <w:proofErr w:type="spellStart"/>
      <w:r w:rsidR="00502A5D" w:rsidRPr="008635EC">
        <w:rPr>
          <w:u w:val="single"/>
        </w:rPr>
        <w:t>residue_distribution</w:t>
      </w:r>
      <w:proofErr w:type="spellEnd"/>
      <w:r w:rsidR="00502A5D">
        <w:rPr>
          <w:u w:val="single"/>
        </w:rPr>
        <w:t xml:space="preserve"> == “</w:t>
      </w:r>
      <w:proofErr w:type="spellStart"/>
      <w:r w:rsidR="00502A5D" w:rsidRPr="008635EC">
        <w:rPr>
          <w:u w:val="single"/>
        </w:rPr>
        <w:t>own_heirs_and_spouse_heirs</w:t>
      </w:r>
      <w:proofErr w:type="spellEnd"/>
      <w:proofErr w:type="gramStart"/>
      <w:r w:rsidR="00502A5D">
        <w:rPr>
          <w:u w:val="single"/>
        </w:rPr>
        <w:t xml:space="preserve">” </w:t>
      </w:r>
      <w:r>
        <w:rPr>
          <w:u w:val="single"/>
        </w:rPr>
        <w:t>}</w:t>
      </w:r>
      <w:proofErr w:type="gramEnd"/>
      <w:r>
        <w:rPr>
          <w:u w:val="single"/>
        </w:rPr>
        <w:t>}</w:t>
      </w:r>
      <w:r w:rsidR="00C93216">
        <w:rPr>
          <w:u w:val="single"/>
        </w:rPr>
        <w:tab/>
      </w:r>
    </w:p>
    <w:p w14:paraId="6198B049" w14:textId="77777777" w:rsidR="00F4594C" w:rsidRPr="000D36C4" w:rsidRDefault="00F4594C" w:rsidP="00C93216">
      <w:pPr>
        <w:widowControl w:val="0"/>
        <w:tabs>
          <w:tab w:val="left" w:pos="5040"/>
        </w:tabs>
        <w:autoSpaceDE w:val="0"/>
        <w:autoSpaceDN w:val="0"/>
        <w:adjustRightInd w:val="0"/>
        <w:rPr>
          <w:sz w:val="16"/>
          <w:szCs w:val="16"/>
        </w:rPr>
      </w:pPr>
      <w:r w:rsidRPr="000D36C4">
        <w:rPr>
          <w:sz w:val="16"/>
          <w:szCs w:val="16"/>
        </w:rPr>
        <w:t>(Your signature)</w:t>
      </w:r>
    </w:p>
    <w:p w14:paraId="39AFC560" w14:textId="77777777" w:rsidR="00F4594C" w:rsidRPr="005C11F8" w:rsidRDefault="00F4594C" w:rsidP="005C11F8">
      <w:pPr>
        <w:widowControl w:val="0"/>
        <w:autoSpaceDE w:val="0"/>
        <w:autoSpaceDN w:val="0"/>
        <w:adjustRightInd w:val="0"/>
      </w:pPr>
    </w:p>
    <w:p w14:paraId="2733BA16" w14:textId="77777777" w:rsidR="009E696D" w:rsidRDefault="00F4594C" w:rsidP="009E696D">
      <w:pPr>
        <w:widowControl w:val="0"/>
        <w:autoSpaceDE w:val="0"/>
        <w:autoSpaceDN w:val="0"/>
        <w:adjustRightInd w:val="0"/>
        <w:jc w:val="center"/>
        <w:rPr>
          <w:b/>
          <w:bCs/>
        </w:rPr>
      </w:pPr>
      <w:r w:rsidRPr="009E696D">
        <w:rPr>
          <w:b/>
          <w:bCs/>
        </w:rPr>
        <w:t>ARTICLE 3. NOMINATIONS OF PERSONAL REPRESENTATIVE,</w:t>
      </w:r>
    </w:p>
    <w:p w14:paraId="0676990A" w14:textId="77777777" w:rsidR="00F4594C" w:rsidRPr="009E696D" w:rsidRDefault="00F4594C" w:rsidP="003B5080">
      <w:pPr>
        <w:keepNext/>
        <w:autoSpaceDE w:val="0"/>
        <w:autoSpaceDN w:val="0"/>
        <w:adjustRightInd w:val="0"/>
        <w:jc w:val="center"/>
        <w:rPr>
          <w:b/>
          <w:bCs/>
        </w:rPr>
      </w:pPr>
      <w:r w:rsidRPr="009E696D">
        <w:rPr>
          <w:b/>
          <w:bCs/>
        </w:rPr>
        <w:t>GUARDIAN, AND CONSERVATOR</w:t>
      </w:r>
    </w:p>
    <w:p w14:paraId="0ED9CD35" w14:textId="77777777" w:rsidR="00F4594C" w:rsidRPr="005C11F8" w:rsidRDefault="00F4594C" w:rsidP="003B5080">
      <w:pPr>
        <w:keepNext/>
        <w:autoSpaceDE w:val="0"/>
        <w:autoSpaceDN w:val="0"/>
        <w:adjustRightInd w:val="0"/>
      </w:pPr>
    </w:p>
    <w:p w14:paraId="54A2230C" w14:textId="77777777" w:rsidR="00F4594C" w:rsidRPr="005C11F8" w:rsidRDefault="00F4594C" w:rsidP="005E1FDE">
      <w:pPr>
        <w:widowControl w:val="0"/>
        <w:autoSpaceDE w:val="0"/>
        <w:autoSpaceDN w:val="0"/>
        <w:adjustRightInd w:val="0"/>
        <w:ind w:firstLine="810"/>
      </w:pPr>
      <w:r w:rsidRPr="005C11F8">
        <w:t>Personal representatives, guardians, and conservators have a great deal of responsibility. The role of a personal representative is to collect your assets, pay debts and taxes from those assets, and distribute the remaining assets as directed in the will. A guardian is a person who will look after the physical well-being of a child. A conservator is a person who will manage a child's assets and make payments from those assets for the child's benefit. Select them carefully. Also, before you select them, ask them whether they are willing and able to serve.</w:t>
      </w:r>
    </w:p>
    <w:p w14:paraId="6B27776C" w14:textId="77777777" w:rsidR="00F4594C" w:rsidRPr="005C11F8" w:rsidRDefault="00F4594C" w:rsidP="005C11F8">
      <w:pPr>
        <w:widowControl w:val="0"/>
        <w:autoSpaceDE w:val="0"/>
        <w:autoSpaceDN w:val="0"/>
        <w:adjustRightInd w:val="0"/>
      </w:pPr>
    </w:p>
    <w:p w14:paraId="641D51EF" w14:textId="77777777" w:rsidR="00F4594C" w:rsidRPr="009E696D" w:rsidRDefault="00F4594C" w:rsidP="00DD01B8">
      <w:pPr>
        <w:keepNext/>
        <w:autoSpaceDE w:val="0"/>
        <w:autoSpaceDN w:val="0"/>
        <w:adjustRightInd w:val="0"/>
        <w:jc w:val="center"/>
        <w:rPr>
          <w:b/>
          <w:bCs/>
        </w:rPr>
      </w:pPr>
      <w:r w:rsidRPr="009E696D">
        <w:rPr>
          <w:b/>
          <w:bCs/>
        </w:rPr>
        <w:t>3.1 PERSONAL REPRESENTATIVE.</w:t>
      </w:r>
    </w:p>
    <w:p w14:paraId="53DD26A6" w14:textId="77777777" w:rsidR="00F4594C" w:rsidRPr="005C11F8" w:rsidRDefault="00F4594C" w:rsidP="003B5080">
      <w:pPr>
        <w:keepNext/>
        <w:autoSpaceDE w:val="0"/>
        <w:autoSpaceDN w:val="0"/>
        <w:adjustRightInd w:val="0"/>
      </w:pPr>
    </w:p>
    <w:p w14:paraId="66208C90" w14:textId="77777777" w:rsidR="00F4594C" w:rsidRPr="000D36C4" w:rsidRDefault="00F4594C" w:rsidP="005C11F8">
      <w:pPr>
        <w:widowControl w:val="0"/>
        <w:autoSpaceDE w:val="0"/>
        <w:autoSpaceDN w:val="0"/>
        <w:adjustRightInd w:val="0"/>
        <w:rPr>
          <w:sz w:val="16"/>
          <w:szCs w:val="16"/>
        </w:rPr>
      </w:pPr>
      <w:r w:rsidRPr="000D36C4">
        <w:rPr>
          <w:sz w:val="16"/>
          <w:szCs w:val="16"/>
        </w:rPr>
        <w:t>(Name at least 1)</w:t>
      </w:r>
    </w:p>
    <w:p w14:paraId="09BD5D7D" w14:textId="77777777" w:rsidR="00F4594C" w:rsidRPr="005C11F8" w:rsidRDefault="00F4594C" w:rsidP="005C11F8">
      <w:pPr>
        <w:widowControl w:val="0"/>
        <w:autoSpaceDE w:val="0"/>
        <w:autoSpaceDN w:val="0"/>
        <w:adjustRightInd w:val="0"/>
      </w:pPr>
    </w:p>
    <w:p w14:paraId="40B82A79" w14:textId="16D64149" w:rsidR="00F4594C" w:rsidRPr="005C11F8" w:rsidRDefault="00F4594C" w:rsidP="00DD01B8">
      <w:pPr>
        <w:widowControl w:val="0"/>
        <w:tabs>
          <w:tab w:val="left" w:pos="9270"/>
        </w:tabs>
        <w:autoSpaceDE w:val="0"/>
        <w:autoSpaceDN w:val="0"/>
        <w:adjustRightInd w:val="0"/>
        <w:ind w:firstLine="720"/>
      </w:pPr>
      <w:r w:rsidRPr="005C11F8">
        <w:t>I nominate</w:t>
      </w:r>
      <w:r w:rsidR="00F5239F">
        <w:t xml:space="preserve"> </w:t>
      </w:r>
      <w:proofErr w:type="gramStart"/>
      <w:r w:rsidR="00A37D61">
        <w:rPr>
          <w:u w:val="single"/>
        </w:rPr>
        <w:t xml:space="preserve">{{ </w:t>
      </w:r>
      <w:proofErr w:type="spellStart"/>
      <w:r w:rsidR="00A37D61" w:rsidRPr="00A37D61">
        <w:rPr>
          <w:u w:val="single"/>
        </w:rPr>
        <w:t>representatives</w:t>
      </w:r>
      <w:proofErr w:type="gramEnd"/>
      <w:r w:rsidR="00E63282">
        <w:rPr>
          <w:u w:val="single"/>
        </w:rPr>
        <w:t>.</w:t>
      </w:r>
      <w:proofErr w:type="gramStart"/>
      <w:r w:rsidR="00E63282">
        <w:rPr>
          <w:u w:val="single"/>
        </w:rPr>
        <w:t>item</w:t>
      </w:r>
      <w:proofErr w:type="spellEnd"/>
      <w:r w:rsidR="00E63282">
        <w:rPr>
          <w:u w:val="single"/>
        </w:rPr>
        <w:t>(</w:t>
      </w:r>
      <w:proofErr w:type="gramEnd"/>
      <w:r w:rsidR="00E63282">
        <w:rPr>
          <w:u w:val="single"/>
        </w:rPr>
        <w:t>0) or</w:t>
      </w:r>
      <w:r w:rsidR="00A37D61">
        <w:rPr>
          <w:u w:val="single"/>
        </w:rPr>
        <w:t xml:space="preserve"> “</w:t>
      </w:r>
      <w:r w:rsidR="00131B93">
        <w:rPr>
          <w:u w:val="single"/>
        </w:rPr>
        <w:t>NOT APPLICABLE.</w:t>
      </w:r>
      <w:proofErr w:type="gramStart"/>
      <w:r w:rsidR="00A37D61">
        <w:rPr>
          <w:u w:val="single"/>
        </w:rPr>
        <w:t>” }</w:t>
      </w:r>
      <w:proofErr w:type="gramEnd"/>
      <w:r w:rsidR="00A37D61">
        <w:rPr>
          <w:u w:val="single"/>
        </w:rPr>
        <w:t>}</w:t>
      </w:r>
      <w:r w:rsidR="008F1B2D">
        <w:rPr>
          <w:u w:val="single"/>
        </w:rPr>
        <w:tab/>
      </w:r>
    </w:p>
    <w:p w14:paraId="74424848" w14:textId="77777777" w:rsidR="00F4594C" w:rsidRPr="000D36C4" w:rsidRDefault="00F4594C" w:rsidP="00DD01B8">
      <w:pPr>
        <w:widowControl w:val="0"/>
        <w:autoSpaceDE w:val="0"/>
        <w:autoSpaceDN w:val="0"/>
        <w:adjustRightInd w:val="0"/>
        <w:jc w:val="center"/>
        <w:rPr>
          <w:sz w:val="16"/>
          <w:szCs w:val="16"/>
        </w:rPr>
      </w:pPr>
      <w:r w:rsidRPr="000D36C4">
        <w:rPr>
          <w:sz w:val="16"/>
          <w:szCs w:val="16"/>
        </w:rPr>
        <w:t>(Insert name of person or eligible financial institution)</w:t>
      </w:r>
    </w:p>
    <w:p w14:paraId="2DDBFAAD" w14:textId="77777777" w:rsidR="00F4594C" w:rsidRPr="000D36C4" w:rsidRDefault="00F4594C" w:rsidP="005C11F8">
      <w:pPr>
        <w:widowControl w:val="0"/>
        <w:autoSpaceDE w:val="0"/>
        <w:autoSpaceDN w:val="0"/>
        <w:adjustRightInd w:val="0"/>
        <w:rPr>
          <w:sz w:val="16"/>
          <w:szCs w:val="16"/>
        </w:rPr>
      </w:pPr>
    </w:p>
    <w:p w14:paraId="6B2C96E3" w14:textId="000C15E4" w:rsidR="009E696D" w:rsidRPr="005C11F8" w:rsidRDefault="00F4594C" w:rsidP="009E696D">
      <w:pPr>
        <w:widowControl w:val="0"/>
        <w:autoSpaceDE w:val="0"/>
        <w:autoSpaceDN w:val="0"/>
        <w:adjustRightInd w:val="0"/>
      </w:pPr>
      <w:r w:rsidRPr="005C11F8">
        <w:t>of</w:t>
      </w:r>
      <w:r w:rsidR="00F5239F">
        <w:t xml:space="preserve"> </w:t>
      </w:r>
      <w:proofErr w:type="gramStart"/>
      <w:r w:rsidR="00A37D61">
        <w:rPr>
          <w:u w:val="single"/>
        </w:rPr>
        <w:t xml:space="preserve">{{ </w:t>
      </w:r>
      <w:proofErr w:type="spellStart"/>
      <w:r w:rsidR="00A37D61" w:rsidRPr="00A37D61">
        <w:rPr>
          <w:u w:val="single"/>
        </w:rPr>
        <w:t>representatives</w:t>
      </w:r>
      <w:proofErr w:type="gramEnd"/>
      <w:r w:rsidR="00E63282">
        <w:rPr>
          <w:u w:val="single"/>
        </w:rPr>
        <w:t>.item</w:t>
      </w:r>
      <w:proofErr w:type="spellEnd"/>
      <w:r w:rsidR="00E63282">
        <w:rPr>
          <w:u w:val="single"/>
        </w:rPr>
        <w:t>(0</w:t>
      </w:r>
      <w:proofErr w:type="gramStart"/>
      <w:r w:rsidR="00E63282">
        <w:rPr>
          <w:u w:val="single"/>
        </w:rPr>
        <w:t>)</w:t>
      </w:r>
      <w:r w:rsidR="00A37D61" w:rsidRPr="00A37D61">
        <w:rPr>
          <w:u w:val="single"/>
        </w:rPr>
        <w:t>.</w:t>
      </w:r>
      <w:proofErr w:type="spellStart"/>
      <w:r w:rsidR="00A37D61">
        <w:rPr>
          <w:u w:val="single"/>
        </w:rPr>
        <w:t>address</w:t>
      </w:r>
      <w:proofErr w:type="gramEnd"/>
      <w:r w:rsidR="00A37D61">
        <w:rPr>
          <w:u w:val="single"/>
        </w:rPr>
        <w:t>.on_one_</w:t>
      </w:r>
      <w:proofErr w:type="gramStart"/>
      <w:r w:rsidR="00A37D61">
        <w:rPr>
          <w:u w:val="single"/>
        </w:rPr>
        <w:t>line</w:t>
      </w:r>
      <w:proofErr w:type="spellEnd"/>
      <w:r w:rsidR="00A37D61">
        <w:rPr>
          <w:u w:val="single"/>
        </w:rPr>
        <w:t>(</w:t>
      </w:r>
      <w:proofErr w:type="gramEnd"/>
      <w:r w:rsidR="00A37D61">
        <w:rPr>
          <w:u w:val="single"/>
        </w:rPr>
        <w:t xml:space="preserve">) </w:t>
      </w:r>
      <w:r w:rsidR="00E63282">
        <w:rPr>
          <w:u w:val="single"/>
        </w:rPr>
        <w:t>or</w:t>
      </w:r>
      <w:r w:rsidR="00A37D61">
        <w:rPr>
          <w:u w:val="single"/>
        </w:rPr>
        <w:t xml:space="preserve"> “</w:t>
      </w:r>
      <w:r w:rsidR="00131B93">
        <w:rPr>
          <w:u w:val="single"/>
        </w:rPr>
        <w:t>NOT APPLICABLE.</w:t>
      </w:r>
      <w:proofErr w:type="gramStart"/>
      <w:r w:rsidR="00A37D61">
        <w:rPr>
          <w:u w:val="single"/>
        </w:rPr>
        <w:t>” }</w:t>
      </w:r>
      <w:proofErr w:type="gramEnd"/>
      <w:r w:rsidR="00A37D61">
        <w:rPr>
          <w:u w:val="single"/>
        </w:rPr>
        <w:t>}</w:t>
      </w:r>
      <w:r w:rsidR="00A37D61" w:rsidRPr="00A37D61">
        <w:t xml:space="preserve"> </w:t>
      </w:r>
      <w:r w:rsidR="009E696D" w:rsidRPr="005C11F8">
        <w:t>to serve as personal representative.</w:t>
      </w:r>
    </w:p>
    <w:p w14:paraId="28A56CB7" w14:textId="77777777" w:rsidR="00F4594C" w:rsidRPr="000D36C4" w:rsidRDefault="008F1B2D" w:rsidP="005C11F8">
      <w:pPr>
        <w:widowControl w:val="0"/>
        <w:autoSpaceDE w:val="0"/>
        <w:autoSpaceDN w:val="0"/>
        <w:adjustRightInd w:val="0"/>
        <w:rPr>
          <w:sz w:val="16"/>
          <w:szCs w:val="16"/>
        </w:rPr>
      </w:pPr>
      <w:r>
        <w:t xml:space="preserve">    </w:t>
      </w:r>
      <w:r w:rsidR="00F4594C" w:rsidRPr="000D36C4">
        <w:rPr>
          <w:sz w:val="16"/>
          <w:szCs w:val="16"/>
        </w:rPr>
        <w:t>(Insert address)</w:t>
      </w:r>
    </w:p>
    <w:p w14:paraId="6D4871D5" w14:textId="77777777" w:rsidR="00F4594C" w:rsidRPr="005C11F8" w:rsidRDefault="00F4594C" w:rsidP="005C11F8">
      <w:pPr>
        <w:widowControl w:val="0"/>
        <w:autoSpaceDE w:val="0"/>
        <w:autoSpaceDN w:val="0"/>
        <w:adjustRightInd w:val="0"/>
      </w:pPr>
    </w:p>
    <w:p w14:paraId="0F43F1EA" w14:textId="77777777" w:rsidR="00F4594C" w:rsidRPr="005C11F8" w:rsidRDefault="00F4594C" w:rsidP="005C11F8">
      <w:pPr>
        <w:widowControl w:val="0"/>
        <w:autoSpaceDE w:val="0"/>
        <w:autoSpaceDN w:val="0"/>
        <w:adjustRightInd w:val="0"/>
      </w:pPr>
    </w:p>
    <w:p w14:paraId="3CA46976" w14:textId="3D172F14" w:rsidR="00F4594C" w:rsidRPr="005C11F8" w:rsidRDefault="00F4594C" w:rsidP="00DD01B8">
      <w:pPr>
        <w:widowControl w:val="0"/>
        <w:tabs>
          <w:tab w:val="left" w:pos="9270"/>
        </w:tabs>
        <w:autoSpaceDE w:val="0"/>
        <w:autoSpaceDN w:val="0"/>
        <w:adjustRightInd w:val="0"/>
        <w:ind w:firstLine="720"/>
      </w:pPr>
      <w:r w:rsidRPr="005C11F8">
        <w:t>If my first choice does not serve, I nominate</w:t>
      </w:r>
      <w:r w:rsidR="00F5239F">
        <w:t xml:space="preserve"> </w:t>
      </w:r>
      <w:proofErr w:type="gramStart"/>
      <w:r w:rsidR="00E63282">
        <w:rPr>
          <w:u w:val="single"/>
        </w:rPr>
        <w:t xml:space="preserve">{{ </w:t>
      </w:r>
      <w:proofErr w:type="spellStart"/>
      <w:r w:rsidR="00E63282" w:rsidRPr="00A37D61">
        <w:rPr>
          <w:u w:val="single"/>
        </w:rPr>
        <w:t>representatives</w:t>
      </w:r>
      <w:proofErr w:type="gramEnd"/>
      <w:r w:rsidR="00E63282">
        <w:rPr>
          <w:u w:val="single"/>
        </w:rPr>
        <w:t>.</w:t>
      </w:r>
      <w:proofErr w:type="gramStart"/>
      <w:r w:rsidR="00E63282">
        <w:rPr>
          <w:u w:val="single"/>
        </w:rPr>
        <w:t>item</w:t>
      </w:r>
      <w:proofErr w:type="spellEnd"/>
      <w:r w:rsidR="00E63282">
        <w:rPr>
          <w:u w:val="single"/>
        </w:rPr>
        <w:t>(</w:t>
      </w:r>
      <w:proofErr w:type="gramEnd"/>
      <w:r w:rsidR="00E63282">
        <w:rPr>
          <w:u w:val="single"/>
        </w:rPr>
        <w:t>1) or “NOT APPLICABLE.</w:t>
      </w:r>
      <w:proofErr w:type="gramStart"/>
      <w:r w:rsidR="00E63282">
        <w:rPr>
          <w:u w:val="single"/>
        </w:rPr>
        <w:t>” }</w:t>
      </w:r>
      <w:proofErr w:type="gramEnd"/>
      <w:r w:rsidR="00E63282">
        <w:rPr>
          <w:u w:val="single"/>
        </w:rPr>
        <w:t>}</w:t>
      </w:r>
      <w:r w:rsidR="008F1B2D">
        <w:rPr>
          <w:u w:val="single"/>
        </w:rPr>
        <w:tab/>
      </w:r>
    </w:p>
    <w:p w14:paraId="0A6EAA57" w14:textId="77777777" w:rsidR="00F4594C" w:rsidRPr="000D36C4" w:rsidRDefault="00F4594C" w:rsidP="00DD01B8">
      <w:pPr>
        <w:widowControl w:val="0"/>
        <w:tabs>
          <w:tab w:val="left" w:pos="4320"/>
        </w:tabs>
        <w:autoSpaceDE w:val="0"/>
        <w:autoSpaceDN w:val="0"/>
        <w:adjustRightInd w:val="0"/>
        <w:jc w:val="center"/>
        <w:rPr>
          <w:sz w:val="16"/>
          <w:szCs w:val="16"/>
        </w:rPr>
      </w:pPr>
      <w:r w:rsidRPr="000D36C4">
        <w:rPr>
          <w:sz w:val="16"/>
          <w:szCs w:val="16"/>
        </w:rPr>
        <w:t>(Insert name of person or eligible financial institution)</w:t>
      </w:r>
    </w:p>
    <w:p w14:paraId="5289703F" w14:textId="77777777" w:rsidR="00F4594C" w:rsidRPr="005C11F8" w:rsidRDefault="00F4594C" w:rsidP="005C11F8">
      <w:pPr>
        <w:widowControl w:val="0"/>
        <w:autoSpaceDE w:val="0"/>
        <w:autoSpaceDN w:val="0"/>
        <w:adjustRightInd w:val="0"/>
      </w:pPr>
    </w:p>
    <w:p w14:paraId="7DA3F3E7" w14:textId="2C2A7CBF" w:rsidR="009E696D" w:rsidRPr="005C11F8" w:rsidRDefault="00F4594C" w:rsidP="009E696D">
      <w:pPr>
        <w:widowControl w:val="0"/>
        <w:autoSpaceDE w:val="0"/>
        <w:autoSpaceDN w:val="0"/>
        <w:adjustRightInd w:val="0"/>
      </w:pPr>
      <w:r w:rsidRPr="005C11F8">
        <w:t>of</w:t>
      </w:r>
      <w:r w:rsidR="00F5239F">
        <w:t xml:space="preserve"> </w:t>
      </w:r>
      <w:proofErr w:type="gramStart"/>
      <w:r w:rsidR="00E63282">
        <w:rPr>
          <w:u w:val="single"/>
        </w:rPr>
        <w:t xml:space="preserve">{{ </w:t>
      </w:r>
      <w:proofErr w:type="spellStart"/>
      <w:r w:rsidR="00E63282" w:rsidRPr="00A37D61">
        <w:rPr>
          <w:u w:val="single"/>
        </w:rPr>
        <w:t>representatives</w:t>
      </w:r>
      <w:proofErr w:type="gramEnd"/>
      <w:r w:rsidR="00E63282">
        <w:rPr>
          <w:u w:val="single"/>
        </w:rPr>
        <w:t>.item</w:t>
      </w:r>
      <w:proofErr w:type="spellEnd"/>
      <w:r w:rsidR="00E63282">
        <w:rPr>
          <w:u w:val="single"/>
        </w:rPr>
        <w:t>(1</w:t>
      </w:r>
      <w:proofErr w:type="gramStart"/>
      <w:r w:rsidR="00E63282">
        <w:rPr>
          <w:u w:val="single"/>
        </w:rPr>
        <w:t>)</w:t>
      </w:r>
      <w:r w:rsidR="00E63282" w:rsidRPr="00A37D61">
        <w:rPr>
          <w:u w:val="single"/>
        </w:rPr>
        <w:t>.</w:t>
      </w:r>
      <w:proofErr w:type="spellStart"/>
      <w:r w:rsidR="00E63282">
        <w:rPr>
          <w:u w:val="single"/>
        </w:rPr>
        <w:t>address</w:t>
      </w:r>
      <w:proofErr w:type="gramEnd"/>
      <w:r w:rsidR="00E63282">
        <w:rPr>
          <w:u w:val="single"/>
        </w:rPr>
        <w:t>.on_one_</w:t>
      </w:r>
      <w:proofErr w:type="gramStart"/>
      <w:r w:rsidR="00E63282">
        <w:rPr>
          <w:u w:val="single"/>
        </w:rPr>
        <w:t>line</w:t>
      </w:r>
      <w:proofErr w:type="spellEnd"/>
      <w:r w:rsidR="00E63282">
        <w:rPr>
          <w:u w:val="single"/>
        </w:rPr>
        <w:t>(</w:t>
      </w:r>
      <w:proofErr w:type="gramEnd"/>
      <w:r w:rsidR="00E63282">
        <w:rPr>
          <w:u w:val="single"/>
        </w:rPr>
        <w:t>) or “NOT APPLICABLE.</w:t>
      </w:r>
      <w:proofErr w:type="gramStart"/>
      <w:r w:rsidR="00E63282">
        <w:rPr>
          <w:u w:val="single"/>
        </w:rPr>
        <w:t>” }</w:t>
      </w:r>
      <w:proofErr w:type="gramEnd"/>
      <w:r w:rsidR="00E63282">
        <w:rPr>
          <w:u w:val="single"/>
        </w:rPr>
        <w:t>}</w:t>
      </w:r>
      <w:r w:rsidR="00A37D61" w:rsidRPr="00A37D61">
        <w:t xml:space="preserve"> </w:t>
      </w:r>
      <w:r w:rsidR="009E696D" w:rsidRPr="005C11F8">
        <w:t>to serve as personal representative.</w:t>
      </w:r>
    </w:p>
    <w:p w14:paraId="15D0EF04" w14:textId="77777777" w:rsidR="00F4594C" w:rsidRPr="000D36C4" w:rsidRDefault="00907A7C" w:rsidP="005C11F8">
      <w:pPr>
        <w:widowControl w:val="0"/>
        <w:autoSpaceDE w:val="0"/>
        <w:autoSpaceDN w:val="0"/>
        <w:adjustRightInd w:val="0"/>
        <w:rPr>
          <w:sz w:val="16"/>
          <w:szCs w:val="16"/>
        </w:rPr>
      </w:pPr>
      <w:r>
        <w:t xml:space="preserve">     </w:t>
      </w:r>
      <w:r w:rsidR="00F4594C" w:rsidRPr="000D36C4">
        <w:rPr>
          <w:sz w:val="16"/>
          <w:szCs w:val="16"/>
        </w:rPr>
        <w:t>(Insert address)</w:t>
      </w:r>
    </w:p>
    <w:p w14:paraId="0B6E16F1" w14:textId="77777777" w:rsidR="00F4594C" w:rsidRPr="005C11F8" w:rsidRDefault="00F4594C" w:rsidP="005C11F8">
      <w:pPr>
        <w:widowControl w:val="0"/>
        <w:autoSpaceDE w:val="0"/>
        <w:autoSpaceDN w:val="0"/>
        <w:adjustRightInd w:val="0"/>
      </w:pPr>
    </w:p>
    <w:p w14:paraId="1972CEA8" w14:textId="77777777" w:rsidR="00F4594C" w:rsidRPr="009E696D" w:rsidRDefault="00F4594C" w:rsidP="00DD01B8">
      <w:pPr>
        <w:keepNext/>
        <w:autoSpaceDE w:val="0"/>
        <w:autoSpaceDN w:val="0"/>
        <w:adjustRightInd w:val="0"/>
        <w:jc w:val="center"/>
        <w:rPr>
          <w:b/>
          <w:bCs/>
        </w:rPr>
      </w:pPr>
      <w:r w:rsidRPr="009E696D">
        <w:rPr>
          <w:b/>
          <w:bCs/>
        </w:rPr>
        <w:t>3.2 GUARDIAN AND CONSERVATOR.</w:t>
      </w:r>
    </w:p>
    <w:p w14:paraId="646EB1DC" w14:textId="77777777" w:rsidR="00F4594C" w:rsidRPr="005C11F8" w:rsidRDefault="00F4594C" w:rsidP="005C11F8">
      <w:pPr>
        <w:widowControl w:val="0"/>
        <w:autoSpaceDE w:val="0"/>
        <w:autoSpaceDN w:val="0"/>
        <w:adjustRightInd w:val="0"/>
      </w:pPr>
    </w:p>
    <w:p w14:paraId="05AA32EC" w14:textId="77777777" w:rsidR="00F4594C" w:rsidRPr="005C11F8" w:rsidRDefault="00F4594C" w:rsidP="00DD01B8">
      <w:pPr>
        <w:widowControl w:val="0"/>
        <w:autoSpaceDE w:val="0"/>
        <w:autoSpaceDN w:val="0"/>
        <w:adjustRightInd w:val="0"/>
        <w:ind w:firstLine="720"/>
      </w:pPr>
      <w:r w:rsidRPr="005C11F8">
        <w:t>Your spouse may die before you. Therefore, if you have a child under age 18, name an individual as guardian of the child, and an individual or eligible financial institution as conservator of the child's assets. The guardian and the conservator may, but need not be, the same person.</w:t>
      </w:r>
    </w:p>
    <w:p w14:paraId="6D702DB8" w14:textId="77777777" w:rsidR="00F4594C" w:rsidRPr="005C11F8" w:rsidRDefault="00F4594C" w:rsidP="005C11F8">
      <w:pPr>
        <w:widowControl w:val="0"/>
        <w:autoSpaceDE w:val="0"/>
        <w:autoSpaceDN w:val="0"/>
        <w:adjustRightInd w:val="0"/>
      </w:pPr>
    </w:p>
    <w:p w14:paraId="0396EF92" w14:textId="77777777" w:rsidR="00907A7C" w:rsidRDefault="00F4594C" w:rsidP="00DD01B8">
      <w:pPr>
        <w:widowControl w:val="0"/>
        <w:autoSpaceDE w:val="0"/>
        <w:autoSpaceDN w:val="0"/>
        <w:adjustRightInd w:val="0"/>
        <w:ind w:firstLine="720"/>
      </w:pPr>
      <w:r w:rsidRPr="005C11F8">
        <w:t>If a guardian or conservator is needed for a child of mine, I nominate</w:t>
      </w:r>
      <w:r w:rsidR="00F5239F">
        <w:t xml:space="preserve"> </w:t>
      </w:r>
    </w:p>
    <w:p w14:paraId="5071741A" w14:textId="474F80FA" w:rsidR="009E696D" w:rsidRPr="00907A7C" w:rsidRDefault="00E63282" w:rsidP="00907A7C">
      <w:pPr>
        <w:widowControl w:val="0"/>
        <w:tabs>
          <w:tab w:val="left" w:pos="9270"/>
        </w:tabs>
        <w:autoSpaceDE w:val="0"/>
        <w:autoSpaceDN w:val="0"/>
        <w:adjustRightInd w:val="0"/>
        <w:rPr>
          <w:u w:val="single"/>
        </w:rPr>
      </w:pPr>
      <w:proofErr w:type="gramStart"/>
      <w:r>
        <w:rPr>
          <w:u w:val="single"/>
        </w:rPr>
        <w:t xml:space="preserve">{{ </w:t>
      </w:r>
      <w:proofErr w:type="spellStart"/>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Pr>
          <w:u w:val="single"/>
        </w:rPr>
        <w:t>guardians.item</w:t>
      </w:r>
      <w:proofErr w:type="spellEnd"/>
      <w:proofErr w:type="gramEnd"/>
      <w:r>
        <w:rPr>
          <w:u w:val="single"/>
        </w:rPr>
        <w:t>(0) or “NOT APPLICABLE.</w:t>
      </w:r>
      <w:proofErr w:type="gramStart"/>
      <w:r>
        <w:rPr>
          <w:u w:val="single"/>
        </w:rPr>
        <w:t>” }</w:t>
      </w:r>
      <w:proofErr w:type="gramEnd"/>
      <w:r>
        <w:rPr>
          <w:u w:val="single"/>
        </w:rPr>
        <w:t>}</w:t>
      </w:r>
      <w:r w:rsidR="00907A7C">
        <w:rPr>
          <w:u w:val="single"/>
        </w:rPr>
        <w:tab/>
      </w:r>
    </w:p>
    <w:p w14:paraId="2B7FEEE6" w14:textId="77777777" w:rsidR="00F4594C" w:rsidRPr="000D36C4" w:rsidRDefault="00F4594C" w:rsidP="005C11F8">
      <w:pPr>
        <w:widowControl w:val="0"/>
        <w:autoSpaceDE w:val="0"/>
        <w:autoSpaceDN w:val="0"/>
        <w:adjustRightInd w:val="0"/>
        <w:rPr>
          <w:sz w:val="16"/>
          <w:szCs w:val="16"/>
        </w:rPr>
      </w:pPr>
      <w:r w:rsidRPr="000D36C4">
        <w:rPr>
          <w:sz w:val="16"/>
          <w:szCs w:val="16"/>
        </w:rPr>
        <w:t>(Insert name of individual)</w:t>
      </w:r>
    </w:p>
    <w:p w14:paraId="65FCC525" w14:textId="77777777" w:rsidR="00F4594C" w:rsidRPr="005C11F8" w:rsidRDefault="00F4594C" w:rsidP="005C11F8">
      <w:pPr>
        <w:widowControl w:val="0"/>
        <w:autoSpaceDE w:val="0"/>
        <w:autoSpaceDN w:val="0"/>
        <w:adjustRightInd w:val="0"/>
      </w:pPr>
    </w:p>
    <w:p w14:paraId="2D24033F" w14:textId="57B08368" w:rsidR="009E696D" w:rsidRPr="005C11F8" w:rsidRDefault="00F4594C" w:rsidP="009E696D">
      <w:pPr>
        <w:widowControl w:val="0"/>
        <w:autoSpaceDE w:val="0"/>
        <w:autoSpaceDN w:val="0"/>
        <w:adjustRightInd w:val="0"/>
      </w:pPr>
      <w:r w:rsidRPr="005C11F8">
        <w:t>of</w:t>
      </w:r>
      <w:r w:rsidR="00F5239F">
        <w:t xml:space="preserve"> </w:t>
      </w:r>
      <w:proofErr w:type="gramStart"/>
      <w:r w:rsidR="00E63282">
        <w:rPr>
          <w:u w:val="single"/>
        </w:rPr>
        <w:t xml:space="preserve">{{ </w:t>
      </w:r>
      <w:proofErr w:type="spellStart"/>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sidR="00E63282">
        <w:rPr>
          <w:u w:val="single"/>
        </w:rPr>
        <w:t>guardians.item</w:t>
      </w:r>
      <w:proofErr w:type="spellEnd"/>
      <w:proofErr w:type="gramEnd"/>
      <w:r w:rsidR="00E63282">
        <w:rPr>
          <w:u w:val="single"/>
        </w:rPr>
        <w:t>(0</w:t>
      </w:r>
      <w:proofErr w:type="gramStart"/>
      <w:r w:rsidR="00E63282">
        <w:rPr>
          <w:u w:val="single"/>
        </w:rPr>
        <w:t>)</w:t>
      </w:r>
      <w:r w:rsidR="00E63282" w:rsidRPr="00A37D61">
        <w:rPr>
          <w:u w:val="single"/>
        </w:rPr>
        <w:t>.</w:t>
      </w:r>
      <w:proofErr w:type="spellStart"/>
      <w:r w:rsidR="00E63282">
        <w:rPr>
          <w:u w:val="single"/>
        </w:rPr>
        <w:t>address</w:t>
      </w:r>
      <w:proofErr w:type="gramEnd"/>
      <w:r w:rsidR="00E63282">
        <w:rPr>
          <w:u w:val="single"/>
        </w:rPr>
        <w:t>.on_one_</w:t>
      </w:r>
      <w:proofErr w:type="gramStart"/>
      <w:r w:rsidR="00E63282">
        <w:rPr>
          <w:u w:val="single"/>
        </w:rPr>
        <w:t>line</w:t>
      </w:r>
      <w:proofErr w:type="spellEnd"/>
      <w:r w:rsidR="00E63282">
        <w:rPr>
          <w:u w:val="single"/>
        </w:rPr>
        <w:t>(</w:t>
      </w:r>
      <w:proofErr w:type="gramEnd"/>
      <w:r w:rsidR="00E63282">
        <w:rPr>
          <w:u w:val="single"/>
        </w:rPr>
        <w:t>) or “NOT APPLICABLE.</w:t>
      </w:r>
      <w:proofErr w:type="gramStart"/>
      <w:r w:rsidR="00E63282">
        <w:rPr>
          <w:u w:val="single"/>
        </w:rPr>
        <w:t>” }</w:t>
      </w:r>
      <w:proofErr w:type="gramEnd"/>
      <w:r w:rsidR="00E63282">
        <w:rPr>
          <w:u w:val="single"/>
        </w:rPr>
        <w:t>}</w:t>
      </w:r>
      <w:r w:rsidR="00E63282">
        <w:t xml:space="preserve"> </w:t>
      </w:r>
      <w:r w:rsidR="009E696D" w:rsidRPr="005C11F8">
        <w:t>as guardian and</w:t>
      </w:r>
      <w:r w:rsidR="009E696D">
        <w:t xml:space="preserve"> </w:t>
      </w:r>
    </w:p>
    <w:p w14:paraId="599D4374" w14:textId="77777777" w:rsidR="00F4594C" w:rsidRPr="000D36C4" w:rsidRDefault="00907A7C" w:rsidP="005C11F8">
      <w:pPr>
        <w:widowControl w:val="0"/>
        <w:autoSpaceDE w:val="0"/>
        <w:autoSpaceDN w:val="0"/>
        <w:adjustRightInd w:val="0"/>
        <w:rPr>
          <w:sz w:val="16"/>
          <w:szCs w:val="16"/>
        </w:rPr>
      </w:pPr>
      <w:r w:rsidRPr="000D36C4">
        <w:rPr>
          <w:sz w:val="16"/>
          <w:szCs w:val="16"/>
        </w:rPr>
        <w:t xml:space="preserve">     </w:t>
      </w:r>
      <w:r w:rsidR="00F4594C" w:rsidRPr="000D36C4">
        <w:rPr>
          <w:sz w:val="16"/>
          <w:szCs w:val="16"/>
        </w:rPr>
        <w:t>(Insert address)</w:t>
      </w:r>
    </w:p>
    <w:p w14:paraId="0131A27E" w14:textId="77777777" w:rsidR="00F4594C" w:rsidRPr="005C11F8" w:rsidRDefault="00F4594C" w:rsidP="005C11F8">
      <w:pPr>
        <w:widowControl w:val="0"/>
        <w:autoSpaceDE w:val="0"/>
        <w:autoSpaceDN w:val="0"/>
        <w:adjustRightInd w:val="0"/>
      </w:pPr>
    </w:p>
    <w:p w14:paraId="68337E15" w14:textId="5EB049FD" w:rsidR="00F4594C" w:rsidRPr="00907A7C" w:rsidRDefault="00502A5D" w:rsidP="00907A7C">
      <w:pPr>
        <w:widowControl w:val="0"/>
        <w:tabs>
          <w:tab w:val="left" w:pos="9360"/>
        </w:tabs>
        <w:autoSpaceDE w:val="0"/>
        <w:autoSpaceDN w:val="0"/>
        <w:adjustRightInd w:val="0"/>
        <w:rPr>
          <w:u w:val="single"/>
        </w:rPr>
      </w:pPr>
      <w:proofErr w:type="gramStart"/>
      <w:r>
        <w:rPr>
          <w:u w:val="single"/>
        </w:rPr>
        <w:t xml:space="preserve">{{ </w:t>
      </w:r>
      <w:proofErr w:type="spellStart"/>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Pr>
          <w:u w:val="single"/>
        </w:rPr>
        <w:t>conservators.item</w:t>
      </w:r>
      <w:proofErr w:type="spellEnd"/>
      <w:proofErr w:type="gramEnd"/>
      <w:r>
        <w:rPr>
          <w:u w:val="single"/>
        </w:rPr>
        <w:t>(0) or “NOT APPLICABLE.</w:t>
      </w:r>
      <w:proofErr w:type="gramStart"/>
      <w:r>
        <w:rPr>
          <w:u w:val="single"/>
        </w:rPr>
        <w:t>” }</w:t>
      </w:r>
      <w:proofErr w:type="gramEnd"/>
      <w:r>
        <w:rPr>
          <w:u w:val="single"/>
        </w:rPr>
        <w:t>}</w:t>
      </w:r>
      <w:r w:rsidR="00907A7C">
        <w:rPr>
          <w:u w:val="single"/>
        </w:rPr>
        <w:tab/>
      </w:r>
    </w:p>
    <w:p w14:paraId="1A78E252" w14:textId="77777777" w:rsidR="00F4594C" w:rsidRPr="000D36C4" w:rsidRDefault="00F4594C" w:rsidP="005C11F8">
      <w:pPr>
        <w:widowControl w:val="0"/>
        <w:autoSpaceDE w:val="0"/>
        <w:autoSpaceDN w:val="0"/>
        <w:adjustRightInd w:val="0"/>
        <w:rPr>
          <w:sz w:val="16"/>
          <w:szCs w:val="16"/>
        </w:rPr>
      </w:pPr>
      <w:r w:rsidRPr="000D36C4">
        <w:rPr>
          <w:sz w:val="16"/>
          <w:szCs w:val="16"/>
        </w:rPr>
        <w:t>(Insert name of individual or eligible financial institution)</w:t>
      </w:r>
    </w:p>
    <w:p w14:paraId="2A8F17F1" w14:textId="77777777" w:rsidR="00F4594C" w:rsidRPr="005C11F8" w:rsidRDefault="00F4594C" w:rsidP="005C11F8">
      <w:pPr>
        <w:widowControl w:val="0"/>
        <w:autoSpaceDE w:val="0"/>
        <w:autoSpaceDN w:val="0"/>
        <w:adjustRightInd w:val="0"/>
      </w:pPr>
    </w:p>
    <w:p w14:paraId="4E963C36" w14:textId="655791BD" w:rsidR="009E696D" w:rsidRPr="005C11F8" w:rsidRDefault="00F4594C" w:rsidP="009E696D">
      <w:pPr>
        <w:widowControl w:val="0"/>
        <w:autoSpaceDE w:val="0"/>
        <w:autoSpaceDN w:val="0"/>
        <w:adjustRightInd w:val="0"/>
      </w:pPr>
      <w:r w:rsidRPr="005C11F8">
        <w:lastRenderedPageBreak/>
        <w:t>of</w:t>
      </w:r>
      <w:r w:rsidR="00F5239F">
        <w:t xml:space="preserve"> </w:t>
      </w:r>
      <w:proofErr w:type="gramStart"/>
      <w:r w:rsidR="00502A5D">
        <w:rPr>
          <w:u w:val="single"/>
        </w:rPr>
        <w:t xml:space="preserve">{{ </w:t>
      </w:r>
      <w:proofErr w:type="spellStart"/>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sidR="00502A5D">
        <w:rPr>
          <w:u w:val="single"/>
        </w:rPr>
        <w:t>conservators.item</w:t>
      </w:r>
      <w:proofErr w:type="spellEnd"/>
      <w:proofErr w:type="gramEnd"/>
      <w:r w:rsidR="00502A5D">
        <w:rPr>
          <w:u w:val="single"/>
        </w:rPr>
        <w:t>(0</w:t>
      </w:r>
      <w:proofErr w:type="gramStart"/>
      <w:r w:rsidR="00502A5D">
        <w:rPr>
          <w:u w:val="single"/>
        </w:rPr>
        <w:t>)</w:t>
      </w:r>
      <w:r w:rsidR="00502A5D" w:rsidRPr="00A37D61">
        <w:rPr>
          <w:u w:val="single"/>
        </w:rPr>
        <w:t>.</w:t>
      </w:r>
      <w:proofErr w:type="spellStart"/>
      <w:r w:rsidR="00502A5D">
        <w:rPr>
          <w:u w:val="single"/>
        </w:rPr>
        <w:t>address</w:t>
      </w:r>
      <w:proofErr w:type="gramEnd"/>
      <w:r w:rsidR="00502A5D">
        <w:rPr>
          <w:u w:val="single"/>
        </w:rPr>
        <w:t>.on_one_</w:t>
      </w:r>
      <w:proofErr w:type="gramStart"/>
      <w:r w:rsidR="00502A5D">
        <w:rPr>
          <w:u w:val="single"/>
        </w:rPr>
        <w:t>line</w:t>
      </w:r>
      <w:proofErr w:type="spellEnd"/>
      <w:r w:rsidR="00502A5D">
        <w:rPr>
          <w:u w:val="single"/>
        </w:rPr>
        <w:t>(</w:t>
      </w:r>
      <w:proofErr w:type="gramEnd"/>
      <w:r w:rsidR="00502A5D">
        <w:rPr>
          <w:u w:val="single"/>
        </w:rPr>
        <w:t>) or “NOT APPLICABLE.</w:t>
      </w:r>
      <w:proofErr w:type="gramStart"/>
      <w:r w:rsidR="00502A5D">
        <w:rPr>
          <w:u w:val="single"/>
        </w:rPr>
        <w:t>” }</w:t>
      </w:r>
      <w:proofErr w:type="gramEnd"/>
      <w:r w:rsidR="00502A5D">
        <w:rPr>
          <w:u w:val="single"/>
        </w:rPr>
        <w:t>}</w:t>
      </w:r>
      <w:r w:rsidR="00502A5D">
        <w:t xml:space="preserve"> </w:t>
      </w:r>
      <w:r w:rsidR="009E696D" w:rsidRPr="005C11F8">
        <w:t>to serve as conservator.</w:t>
      </w:r>
    </w:p>
    <w:p w14:paraId="7490BE47" w14:textId="77777777" w:rsidR="00F4594C" w:rsidRPr="000D36C4" w:rsidRDefault="00907A7C" w:rsidP="005C11F8">
      <w:pPr>
        <w:widowControl w:val="0"/>
        <w:autoSpaceDE w:val="0"/>
        <w:autoSpaceDN w:val="0"/>
        <w:adjustRightInd w:val="0"/>
        <w:rPr>
          <w:sz w:val="16"/>
          <w:szCs w:val="16"/>
        </w:rPr>
      </w:pPr>
      <w:r w:rsidRPr="000D36C4">
        <w:rPr>
          <w:sz w:val="16"/>
          <w:szCs w:val="16"/>
        </w:rPr>
        <w:t xml:space="preserve">     </w:t>
      </w:r>
      <w:r w:rsidR="00F4594C" w:rsidRPr="000D36C4">
        <w:rPr>
          <w:sz w:val="16"/>
          <w:szCs w:val="16"/>
        </w:rPr>
        <w:t>(Insert address)</w:t>
      </w:r>
    </w:p>
    <w:p w14:paraId="6FE0A1C0" w14:textId="77777777" w:rsidR="00F4594C" w:rsidRPr="005C11F8" w:rsidRDefault="00F4594C" w:rsidP="005C11F8">
      <w:pPr>
        <w:widowControl w:val="0"/>
        <w:autoSpaceDE w:val="0"/>
        <w:autoSpaceDN w:val="0"/>
        <w:adjustRightInd w:val="0"/>
      </w:pPr>
    </w:p>
    <w:p w14:paraId="17AA3B9D" w14:textId="77777777" w:rsidR="00F4594C" w:rsidRDefault="00F4594C" w:rsidP="00DD01B8">
      <w:pPr>
        <w:widowControl w:val="0"/>
        <w:autoSpaceDE w:val="0"/>
        <w:autoSpaceDN w:val="0"/>
        <w:adjustRightInd w:val="0"/>
        <w:ind w:firstLine="720"/>
      </w:pPr>
      <w:r w:rsidRPr="005C11F8">
        <w:t>If my first choice cannot serve, I nominate</w:t>
      </w:r>
      <w:r w:rsidR="00F5239F">
        <w:t xml:space="preserve"> </w:t>
      </w:r>
    </w:p>
    <w:p w14:paraId="78BDA90F" w14:textId="3EE0383B" w:rsidR="00F4594C" w:rsidRPr="00907A7C" w:rsidRDefault="00502A5D" w:rsidP="00F4594C">
      <w:pPr>
        <w:widowControl w:val="0"/>
        <w:tabs>
          <w:tab w:val="left" w:pos="9270"/>
        </w:tabs>
        <w:autoSpaceDE w:val="0"/>
        <w:autoSpaceDN w:val="0"/>
        <w:adjustRightInd w:val="0"/>
        <w:rPr>
          <w:u w:val="single"/>
        </w:rPr>
      </w:pPr>
      <w:proofErr w:type="gramStart"/>
      <w:r>
        <w:rPr>
          <w:u w:val="single"/>
        </w:rPr>
        <w:t xml:space="preserve">{{ </w:t>
      </w:r>
      <w:proofErr w:type="spellStart"/>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Pr>
          <w:u w:val="single"/>
        </w:rPr>
        <w:t>guardians.item</w:t>
      </w:r>
      <w:proofErr w:type="spellEnd"/>
      <w:proofErr w:type="gramEnd"/>
      <w:r>
        <w:rPr>
          <w:u w:val="single"/>
        </w:rPr>
        <w:t>(1) or “NOT APPLICABLE.</w:t>
      </w:r>
      <w:proofErr w:type="gramStart"/>
      <w:r>
        <w:rPr>
          <w:u w:val="single"/>
        </w:rPr>
        <w:t>” }</w:t>
      </w:r>
      <w:proofErr w:type="gramEnd"/>
      <w:r>
        <w:rPr>
          <w:u w:val="single"/>
        </w:rPr>
        <w:t>}</w:t>
      </w:r>
      <w:r w:rsidR="00F4594C">
        <w:rPr>
          <w:u w:val="single"/>
        </w:rPr>
        <w:tab/>
      </w:r>
    </w:p>
    <w:p w14:paraId="1F0B990A" w14:textId="77777777" w:rsidR="00F4594C" w:rsidRPr="000D36C4" w:rsidRDefault="00F4594C" w:rsidP="00F4594C">
      <w:pPr>
        <w:widowControl w:val="0"/>
        <w:autoSpaceDE w:val="0"/>
        <w:autoSpaceDN w:val="0"/>
        <w:adjustRightInd w:val="0"/>
        <w:rPr>
          <w:sz w:val="16"/>
          <w:szCs w:val="16"/>
        </w:rPr>
      </w:pPr>
      <w:r w:rsidRPr="000D36C4">
        <w:rPr>
          <w:sz w:val="16"/>
          <w:szCs w:val="16"/>
        </w:rPr>
        <w:t>(Insert name of individual)</w:t>
      </w:r>
    </w:p>
    <w:p w14:paraId="1AFAE063" w14:textId="77777777" w:rsidR="00F4594C" w:rsidRPr="005C11F8" w:rsidRDefault="00F4594C" w:rsidP="00F4594C">
      <w:pPr>
        <w:widowControl w:val="0"/>
        <w:autoSpaceDE w:val="0"/>
        <w:autoSpaceDN w:val="0"/>
        <w:adjustRightInd w:val="0"/>
      </w:pPr>
    </w:p>
    <w:p w14:paraId="257F01F2" w14:textId="753A06F9" w:rsidR="00F4594C" w:rsidRPr="005C11F8" w:rsidRDefault="00F4594C" w:rsidP="00F4594C">
      <w:pPr>
        <w:widowControl w:val="0"/>
        <w:autoSpaceDE w:val="0"/>
        <w:autoSpaceDN w:val="0"/>
        <w:adjustRightInd w:val="0"/>
      </w:pPr>
      <w:r w:rsidRPr="005C11F8">
        <w:t>of</w:t>
      </w:r>
      <w:r>
        <w:t xml:space="preserve"> </w:t>
      </w:r>
      <w:proofErr w:type="gramStart"/>
      <w:r w:rsidR="00502A5D">
        <w:rPr>
          <w:u w:val="single"/>
        </w:rPr>
        <w:t xml:space="preserve">{{ </w:t>
      </w:r>
      <w:proofErr w:type="spellStart"/>
      <w:r w:rsidR="00D27134">
        <w:rPr>
          <w:u w:val="single"/>
        </w:rPr>
        <w:t>guardians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sidR="00502A5D">
        <w:rPr>
          <w:u w:val="single"/>
        </w:rPr>
        <w:t>guardians.item</w:t>
      </w:r>
      <w:proofErr w:type="spellEnd"/>
      <w:proofErr w:type="gramEnd"/>
      <w:r w:rsidR="00502A5D">
        <w:rPr>
          <w:u w:val="single"/>
        </w:rPr>
        <w:t>(1</w:t>
      </w:r>
      <w:proofErr w:type="gramStart"/>
      <w:r w:rsidR="00502A5D">
        <w:rPr>
          <w:u w:val="single"/>
        </w:rPr>
        <w:t>)</w:t>
      </w:r>
      <w:r w:rsidR="00502A5D" w:rsidRPr="00A37D61">
        <w:rPr>
          <w:u w:val="single"/>
        </w:rPr>
        <w:t>.</w:t>
      </w:r>
      <w:proofErr w:type="spellStart"/>
      <w:r w:rsidR="00502A5D">
        <w:rPr>
          <w:u w:val="single"/>
        </w:rPr>
        <w:t>address</w:t>
      </w:r>
      <w:proofErr w:type="gramEnd"/>
      <w:r w:rsidR="00502A5D">
        <w:rPr>
          <w:u w:val="single"/>
        </w:rPr>
        <w:t>.on_one_</w:t>
      </w:r>
      <w:proofErr w:type="gramStart"/>
      <w:r w:rsidR="00502A5D">
        <w:rPr>
          <w:u w:val="single"/>
        </w:rPr>
        <w:t>line</w:t>
      </w:r>
      <w:proofErr w:type="spellEnd"/>
      <w:r w:rsidR="00502A5D">
        <w:rPr>
          <w:u w:val="single"/>
        </w:rPr>
        <w:t>(</w:t>
      </w:r>
      <w:proofErr w:type="gramEnd"/>
      <w:r w:rsidR="00502A5D">
        <w:rPr>
          <w:u w:val="single"/>
        </w:rPr>
        <w:t>) or “NOT APPLICABLE.</w:t>
      </w:r>
      <w:proofErr w:type="gramStart"/>
      <w:r w:rsidR="00502A5D">
        <w:rPr>
          <w:u w:val="single"/>
        </w:rPr>
        <w:t>” }</w:t>
      </w:r>
      <w:proofErr w:type="gramEnd"/>
      <w:r w:rsidR="00502A5D">
        <w:rPr>
          <w:u w:val="single"/>
        </w:rPr>
        <w:t>}</w:t>
      </w:r>
      <w:r w:rsidR="00502A5D">
        <w:t xml:space="preserve"> </w:t>
      </w:r>
      <w:r w:rsidRPr="005C11F8">
        <w:t>as guardian and</w:t>
      </w:r>
      <w:r>
        <w:t xml:space="preserve"> </w:t>
      </w:r>
    </w:p>
    <w:p w14:paraId="147A5B70" w14:textId="77777777" w:rsidR="00F4594C" w:rsidRPr="000D36C4" w:rsidRDefault="00F4594C" w:rsidP="00F4594C">
      <w:pPr>
        <w:widowControl w:val="0"/>
        <w:autoSpaceDE w:val="0"/>
        <w:autoSpaceDN w:val="0"/>
        <w:adjustRightInd w:val="0"/>
        <w:rPr>
          <w:sz w:val="16"/>
          <w:szCs w:val="16"/>
        </w:rPr>
      </w:pPr>
      <w:r w:rsidRPr="000D36C4">
        <w:rPr>
          <w:sz w:val="16"/>
          <w:szCs w:val="16"/>
        </w:rPr>
        <w:t xml:space="preserve">     (Insert address)</w:t>
      </w:r>
    </w:p>
    <w:p w14:paraId="351285D8" w14:textId="77777777" w:rsidR="00F4594C" w:rsidRPr="005C11F8" w:rsidRDefault="00F4594C" w:rsidP="00F4594C">
      <w:pPr>
        <w:widowControl w:val="0"/>
        <w:autoSpaceDE w:val="0"/>
        <w:autoSpaceDN w:val="0"/>
        <w:adjustRightInd w:val="0"/>
      </w:pPr>
    </w:p>
    <w:p w14:paraId="22A5851D" w14:textId="6E1FB57B" w:rsidR="00F4594C" w:rsidRPr="00907A7C" w:rsidRDefault="00502A5D" w:rsidP="00F4594C">
      <w:pPr>
        <w:widowControl w:val="0"/>
        <w:tabs>
          <w:tab w:val="left" w:pos="9360"/>
        </w:tabs>
        <w:autoSpaceDE w:val="0"/>
        <w:autoSpaceDN w:val="0"/>
        <w:adjustRightInd w:val="0"/>
        <w:rPr>
          <w:u w:val="single"/>
        </w:rPr>
      </w:pPr>
      <w:proofErr w:type="gramStart"/>
      <w:r>
        <w:rPr>
          <w:u w:val="single"/>
        </w:rPr>
        <w:t xml:space="preserve">{{ </w:t>
      </w:r>
      <w:proofErr w:type="spellStart"/>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Pr>
          <w:u w:val="single"/>
        </w:rPr>
        <w:t>conservators.item</w:t>
      </w:r>
      <w:proofErr w:type="spellEnd"/>
      <w:proofErr w:type="gramEnd"/>
      <w:r>
        <w:rPr>
          <w:u w:val="single"/>
        </w:rPr>
        <w:t>(1) or “NOT APPLICABLE.</w:t>
      </w:r>
      <w:proofErr w:type="gramStart"/>
      <w:r>
        <w:rPr>
          <w:u w:val="single"/>
        </w:rPr>
        <w:t>” }</w:t>
      </w:r>
      <w:proofErr w:type="gramEnd"/>
      <w:r>
        <w:rPr>
          <w:u w:val="single"/>
        </w:rPr>
        <w:t>}</w:t>
      </w:r>
      <w:r w:rsidR="00F4594C">
        <w:rPr>
          <w:u w:val="single"/>
        </w:rPr>
        <w:tab/>
      </w:r>
    </w:p>
    <w:p w14:paraId="42F0749D" w14:textId="77777777" w:rsidR="00F4594C" w:rsidRPr="000D36C4" w:rsidRDefault="00F4594C" w:rsidP="00F4594C">
      <w:pPr>
        <w:widowControl w:val="0"/>
        <w:autoSpaceDE w:val="0"/>
        <w:autoSpaceDN w:val="0"/>
        <w:adjustRightInd w:val="0"/>
        <w:rPr>
          <w:sz w:val="16"/>
          <w:szCs w:val="16"/>
        </w:rPr>
      </w:pPr>
      <w:r w:rsidRPr="000D36C4">
        <w:rPr>
          <w:sz w:val="16"/>
          <w:szCs w:val="16"/>
        </w:rPr>
        <w:t>(Insert name of individual or eligible financial institution)</w:t>
      </w:r>
    </w:p>
    <w:p w14:paraId="1DB68507" w14:textId="77777777" w:rsidR="00F4594C" w:rsidRPr="005C11F8" w:rsidRDefault="00F4594C" w:rsidP="00F4594C">
      <w:pPr>
        <w:widowControl w:val="0"/>
        <w:autoSpaceDE w:val="0"/>
        <w:autoSpaceDN w:val="0"/>
        <w:adjustRightInd w:val="0"/>
      </w:pPr>
    </w:p>
    <w:p w14:paraId="7E1A16C9" w14:textId="0EC721A0" w:rsidR="00F4594C" w:rsidRPr="005C11F8" w:rsidRDefault="00F4594C" w:rsidP="00F4594C">
      <w:pPr>
        <w:widowControl w:val="0"/>
        <w:autoSpaceDE w:val="0"/>
        <w:autoSpaceDN w:val="0"/>
        <w:adjustRightInd w:val="0"/>
      </w:pPr>
      <w:r w:rsidRPr="005C11F8">
        <w:t>of</w:t>
      </w:r>
      <w:r>
        <w:t xml:space="preserve"> </w:t>
      </w:r>
      <w:proofErr w:type="gramStart"/>
      <w:r w:rsidR="00502A5D">
        <w:rPr>
          <w:u w:val="single"/>
        </w:rPr>
        <w:t xml:space="preserve">{{ </w:t>
      </w:r>
      <w:proofErr w:type="spellStart"/>
      <w:r w:rsidR="00D27134">
        <w:rPr>
          <w:u w:val="single"/>
        </w:rPr>
        <w:t>conservators</w:t>
      </w:r>
      <w:r w:rsidR="005A5E19">
        <w:rPr>
          <w:u w:val="single"/>
        </w:rPr>
        <w:t>.</w:t>
      </w:r>
      <w:r w:rsidR="005A5E19" w:rsidRPr="005A5E19">
        <w:rPr>
          <w:u w:val="single"/>
        </w:rPr>
        <w:t>has</w:t>
      </w:r>
      <w:proofErr w:type="gramEnd"/>
      <w:r w:rsidR="005A5E19" w:rsidRPr="005A5E19">
        <w:rPr>
          <w:u w:val="single"/>
        </w:rPr>
        <w:t>_been_</w:t>
      </w:r>
      <w:proofErr w:type="gramStart"/>
      <w:r w:rsidR="005A5E19" w:rsidRPr="005A5E19">
        <w:rPr>
          <w:u w:val="single"/>
        </w:rPr>
        <w:t>gathered</w:t>
      </w:r>
      <w:proofErr w:type="spellEnd"/>
      <w:r w:rsidR="005A5E19" w:rsidRPr="005A5E19">
        <w:rPr>
          <w:u w:val="single"/>
        </w:rPr>
        <w:t>(</w:t>
      </w:r>
      <w:proofErr w:type="gramEnd"/>
      <w:r w:rsidR="005A5E19" w:rsidRPr="005A5E19">
        <w:rPr>
          <w:u w:val="single"/>
        </w:rPr>
        <w:t>)</w:t>
      </w:r>
      <w:r w:rsidR="00D27134">
        <w:rPr>
          <w:u w:val="single"/>
        </w:rPr>
        <w:t xml:space="preserve"> and </w:t>
      </w:r>
      <w:proofErr w:type="spellStart"/>
      <w:proofErr w:type="gramStart"/>
      <w:r w:rsidR="00502A5D">
        <w:rPr>
          <w:u w:val="single"/>
        </w:rPr>
        <w:t>conservators.item</w:t>
      </w:r>
      <w:proofErr w:type="spellEnd"/>
      <w:proofErr w:type="gramEnd"/>
      <w:r w:rsidR="00502A5D">
        <w:rPr>
          <w:u w:val="single"/>
        </w:rPr>
        <w:t>(1</w:t>
      </w:r>
      <w:proofErr w:type="gramStart"/>
      <w:r w:rsidR="00502A5D">
        <w:rPr>
          <w:u w:val="single"/>
        </w:rPr>
        <w:t>)</w:t>
      </w:r>
      <w:r w:rsidR="00502A5D" w:rsidRPr="00A37D61">
        <w:rPr>
          <w:u w:val="single"/>
        </w:rPr>
        <w:t>.</w:t>
      </w:r>
      <w:proofErr w:type="spellStart"/>
      <w:r w:rsidR="00502A5D">
        <w:rPr>
          <w:u w:val="single"/>
        </w:rPr>
        <w:t>address</w:t>
      </w:r>
      <w:proofErr w:type="gramEnd"/>
      <w:r w:rsidR="00502A5D">
        <w:rPr>
          <w:u w:val="single"/>
        </w:rPr>
        <w:t>.on_one_</w:t>
      </w:r>
      <w:proofErr w:type="gramStart"/>
      <w:r w:rsidR="00502A5D">
        <w:rPr>
          <w:u w:val="single"/>
        </w:rPr>
        <w:t>line</w:t>
      </w:r>
      <w:proofErr w:type="spellEnd"/>
      <w:r w:rsidR="00502A5D">
        <w:rPr>
          <w:u w:val="single"/>
        </w:rPr>
        <w:t>(</w:t>
      </w:r>
      <w:proofErr w:type="gramEnd"/>
      <w:r w:rsidR="00502A5D">
        <w:rPr>
          <w:u w:val="single"/>
        </w:rPr>
        <w:t>) or “NOT APPLICABLE.</w:t>
      </w:r>
      <w:proofErr w:type="gramStart"/>
      <w:r w:rsidR="00502A5D">
        <w:rPr>
          <w:u w:val="single"/>
        </w:rPr>
        <w:t>” }</w:t>
      </w:r>
      <w:proofErr w:type="gramEnd"/>
      <w:r w:rsidR="00502A5D">
        <w:rPr>
          <w:u w:val="single"/>
        </w:rPr>
        <w:t>}</w:t>
      </w:r>
      <w:r w:rsidR="00502A5D">
        <w:t xml:space="preserve"> </w:t>
      </w:r>
      <w:r w:rsidRPr="005C11F8">
        <w:t>to serve as conservator.</w:t>
      </w:r>
    </w:p>
    <w:p w14:paraId="49E91488" w14:textId="77777777" w:rsidR="00F4594C" w:rsidRPr="000D36C4" w:rsidRDefault="00F4594C" w:rsidP="00F4594C">
      <w:pPr>
        <w:widowControl w:val="0"/>
        <w:autoSpaceDE w:val="0"/>
        <w:autoSpaceDN w:val="0"/>
        <w:adjustRightInd w:val="0"/>
        <w:rPr>
          <w:sz w:val="16"/>
          <w:szCs w:val="16"/>
        </w:rPr>
      </w:pPr>
      <w:r>
        <w:t xml:space="preserve">     </w:t>
      </w:r>
      <w:r w:rsidRPr="000D36C4">
        <w:rPr>
          <w:sz w:val="16"/>
          <w:szCs w:val="16"/>
        </w:rPr>
        <w:t>(Insert address)</w:t>
      </w:r>
    </w:p>
    <w:p w14:paraId="0DC57476" w14:textId="77777777" w:rsidR="00F4594C" w:rsidRPr="005C11F8" w:rsidRDefault="00F4594C" w:rsidP="00F4594C">
      <w:pPr>
        <w:widowControl w:val="0"/>
        <w:autoSpaceDE w:val="0"/>
        <w:autoSpaceDN w:val="0"/>
        <w:adjustRightInd w:val="0"/>
      </w:pPr>
    </w:p>
    <w:p w14:paraId="6B11782E" w14:textId="77777777" w:rsidR="00F4594C" w:rsidRPr="005C11F8" w:rsidRDefault="00F4594C" w:rsidP="005C11F8">
      <w:pPr>
        <w:widowControl w:val="0"/>
        <w:autoSpaceDE w:val="0"/>
        <w:autoSpaceDN w:val="0"/>
        <w:adjustRightInd w:val="0"/>
      </w:pPr>
    </w:p>
    <w:p w14:paraId="183C6816" w14:textId="77777777" w:rsidR="00F4594C" w:rsidRPr="009E696D" w:rsidRDefault="00F4594C" w:rsidP="00DD01B8">
      <w:pPr>
        <w:keepNext/>
        <w:autoSpaceDE w:val="0"/>
        <w:autoSpaceDN w:val="0"/>
        <w:adjustRightInd w:val="0"/>
        <w:jc w:val="center"/>
        <w:rPr>
          <w:b/>
          <w:bCs/>
        </w:rPr>
      </w:pPr>
      <w:r w:rsidRPr="009E696D">
        <w:rPr>
          <w:b/>
          <w:bCs/>
        </w:rPr>
        <w:t>3.3 BOND.</w:t>
      </w:r>
    </w:p>
    <w:p w14:paraId="6071D2B5" w14:textId="77777777" w:rsidR="00F4594C" w:rsidRPr="005C11F8" w:rsidRDefault="00F4594C" w:rsidP="005C11F8">
      <w:pPr>
        <w:widowControl w:val="0"/>
        <w:autoSpaceDE w:val="0"/>
        <w:autoSpaceDN w:val="0"/>
        <w:adjustRightInd w:val="0"/>
      </w:pPr>
    </w:p>
    <w:p w14:paraId="09AD44DF" w14:textId="77777777" w:rsidR="00F4594C" w:rsidRPr="005C11F8" w:rsidRDefault="00F4594C" w:rsidP="00DD01B8">
      <w:pPr>
        <w:widowControl w:val="0"/>
        <w:autoSpaceDE w:val="0"/>
        <w:autoSpaceDN w:val="0"/>
        <w:adjustRightInd w:val="0"/>
        <w:ind w:firstLine="720"/>
      </w:pPr>
      <w:r w:rsidRPr="005C11F8">
        <w:t>A bond is a form of insurance in case your personal representative or a conservator performs improperly and jeopardizes your assets. A bond is not required. You may choose whether you wish to require your personal representative and any conservator to serve with or without bond. Bond premiums would be paid out of your assets.</w:t>
      </w:r>
      <w:r w:rsidRPr="00F4594C">
        <w:rPr>
          <w:sz w:val="20"/>
          <w:szCs w:val="20"/>
        </w:rPr>
        <w:t xml:space="preserve"> </w:t>
      </w:r>
      <w:r w:rsidRPr="000D36C4">
        <w:rPr>
          <w:sz w:val="16"/>
          <w:szCs w:val="16"/>
        </w:rPr>
        <w:t>(Select only 1)</w:t>
      </w:r>
    </w:p>
    <w:p w14:paraId="5737CDB1" w14:textId="77777777" w:rsidR="00F4594C" w:rsidRDefault="00F4594C" w:rsidP="005C11F8">
      <w:pPr>
        <w:widowControl w:val="0"/>
        <w:autoSpaceDE w:val="0"/>
        <w:autoSpaceDN w:val="0"/>
        <w:adjustRightInd w:val="0"/>
      </w:pPr>
    </w:p>
    <w:p w14:paraId="12DADF5D" w14:textId="77777777" w:rsidR="000801CA" w:rsidRPr="005C11F8" w:rsidRDefault="000801CA" w:rsidP="00DD01B8">
      <w:pPr>
        <w:widowControl w:val="0"/>
        <w:autoSpaceDE w:val="0"/>
        <w:autoSpaceDN w:val="0"/>
        <w:adjustRightInd w:val="0"/>
        <w:ind w:firstLine="720"/>
      </w:pPr>
      <w:r w:rsidRPr="005C11F8">
        <w:t>(a) My personal representative and any conservator I have named shall serve with bond.</w:t>
      </w:r>
    </w:p>
    <w:p w14:paraId="71B7A103" w14:textId="77777777" w:rsidR="000801CA" w:rsidRDefault="000801CA" w:rsidP="000801CA">
      <w:pPr>
        <w:widowControl w:val="0"/>
        <w:autoSpaceDE w:val="0"/>
        <w:autoSpaceDN w:val="0"/>
        <w:adjustRightInd w:val="0"/>
      </w:pPr>
    </w:p>
    <w:p w14:paraId="2CA8F311" w14:textId="489EAFB5" w:rsidR="000801CA" w:rsidRPr="00C93216" w:rsidRDefault="008635EC" w:rsidP="000801CA">
      <w:pPr>
        <w:widowControl w:val="0"/>
        <w:tabs>
          <w:tab w:val="left" w:pos="5040"/>
          <w:tab w:val="left" w:pos="8640"/>
        </w:tabs>
        <w:autoSpaceDE w:val="0"/>
        <w:autoSpaceDN w:val="0"/>
        <w:adjustRightInd w:val="0"/>
        <w:rPr>
          <w:u w:val="single"/>
        </w:rPr>
      </w:pPr>
      <w:proofErr w:type="gramStart"/>
      <w:r>
        <w:rPr>
          <w:u w:val="single"/>
        </w:rPr>
        <w:t>{</w:t>
      </w:r>
      <w:r w:rsidR="00502A5D">
        <w:rPr>
          <w:u w:val="single"/>
        </w:rPr>
        <w:t>{ “</w:t>
      </w:r>
      <w:proofErr w:type="gramEnd"/>
      <w:r w:rsidR="00502A5D">
        <w:rPr>
          <w:u w:val="single"/>
        </w:rPr>
        <w:t>NOT APPLICABLE.”</w:t>
      </w:r>
      <w:r>
        <w:rPr>
          <w:u w:val="single"/>
        </w:rPr>
        <w:t xml:space="preserve"> </w:t>
      </w:r>
      <w:r w:rsidR="00502A5D">
        <w:rPr>
          <w:u w:val="single"/>
        </w:rPr>
        <w:t>i</w:t>
      </w:r>
      <w:r>
        <w:rPr>
          <w:u w:val="single"/>
        </w:rPr>
        <w:t>f</w:t>
      </w:r>
      <w:r w:rsidR="00502A5D">
        <w:rPr>
          <w:u w:val="single"/>
        </w:rPr>
        <w:t xml:space="preserve"> not</w:t>
      </w:r>
      <w:r>
        <w:rPr>
          <w:u w:val="single"/>
        </w:rPr>
        <w:t xml:space="preserve"> </w:t>
      </w:r>
      <w:proofErr w:type="spellStart"/>
      <w:r w:rsidRPr="008635EC">
        <w:rPr>
          <w:u w:val="single"/>
        </w:rPr>
        <w:t>require_</w:t>
      </w:r>
      <w:proofErr w:type="gramStart"/>
      <w:r w:rsidRPr="008635EC">
        <w:rPr>
          <w:u w:val="single"/>
        </w:rPr>
        <w:t>bond</w:t>
      </w:r>
      <w:proofErr w:type="spellEnd"/>
      <w:r w:rsidR="00D72A9B">
        <w:rPr>
          <w:u w:val="single"/>
        </w:rPr>
        <w:t xml:space="preserve"> }</w:t>
      </w:r>
      <w:proofErr w:type="gramEnd"/>
      <w:r w:rsidR="00D72A9B">
        <w:rPr>
          <w:u w:val="single"/>
        </w:rPr>
        <w:t>}</w:t>
      </w:r>
      <w:r w:rsidR="000801CA">
        <w:rPr>
          <w:u w:val="single"/>
        </w:rPr>
        <w:tab/>
      </w:r>
    </w:p>
    <w:p w14:paraId="68819A21" w14:textId="77777777" w:rsidR="000801CA" w:rsidRPr="000D36C4" w:rsidRDefault="000801CA" w:rsidP="000801CA">
      <w:pPr>
        <w:widowControl w:val="0"/>
        <w:tabs>
          <w:tab w:val="left" w:pos="5040"/>
        </w:tabs>
        <w:autoSpaceDE w:val="0"/>
        <w:autoSpaceDN w:val="0"/>
        <w:adjustRightInd w:val="0"/>
        <w:rPr>
          <w:sz w:val="16"/>
          <w:szCs w:val="16"/>
        </w:rPr>
      </w:pPr>
      <w:r w:rsidRPr="000D36C4">
        <w:rPr>
          <w:sz w:val="16"/>
          <w:szCs w:val="16"/>
        </w:rPr>
        <w:t>(Your signature)</w:t>
      </w:r>
    </w:p>
    <w:p w14:paraId="4F02E4B7" w14:textId="77777777" w:rsidR="000801CA" w:rsidRPr="005C11F8" w:rsidRDefault="000801CA" w:rsidP="000801CA">
      <w:pPr>
        <w:widowControl w:val="0"/>
        <w:autoSpaceDE w:val="0"/>
        <w:autoSpaceDN w:val="0"/>
        <w:adjustRightInd w:val="0"/>
      </w:pPr>
    </w:p>
    <w:p w14:paraId="3D0D1C91" w14:textId="77777777" w:rsidR="000801CA" w:rsidRPr="005C11F8" w:rsidRDefault="000801CA" w:rsidP="00DD01B8">
      <w:pPr>
        <w:widowControl w:val="0"/>
        <w:autoSpaceDE w:val="0"/>
        <w:autoSpaceDN w:val="0"/>
        <w:adjustRightInd w:val="0"/>
        <w:ind w:firstLine="720"/>
      </w:pPr>
      <w:r w:rsidRPr="005C11F8">
        <w:t>(b) My personal representative and any conservator I have named shall serve without</w:t>
      </w:r>
      <w:r w:rsidR="00797E0A">
        <w:t xml:space="preserve"> </w:t>
      </w:r>
      <w:r w:rsidRPr="005C11F8">
        <w:t>bond.</w:t>
      </w:r>
    </w:p>
    <w:p w14:paraId="3B0DC995" w14:textId="77777777" w:rsidR="000801CA" w:rsidRDefault="000801CA" w:rsidP="000801CA">
      <w:pPr>
        <w:widowControl w:val="0"/>
        <w:autoSpaceDE w:val="0"/>
        <w:autoSpaceDN w:val="0"/>
        <w:adjustRightInd w:val="0"/>
      </w:pPr>
    </w:p>
    <w:p w14:paraId="1AFB29FB" w14:textId="0AC78B79" w:rsidR="00B202B6" w:rsidRPr="00C93216" w:rsidRDefault="008635EC" w:rsidP="00B202B6">
      <w:pPr>
        <w:widowControl w:val="0"/>
        <w:tabs>
          <w:tab w:val="left" w:pos="5040"/>
          <w:tab w:val="left" w:pos="8640"/>
        </w:tabs>
        <w:autoSpaceDE w:val="0"/>
        <w:autoSpaceDN w:val="0"/>
        <w:adjustRightInd w:val="0"/>
        <w:rPr>
          <w:u w:val="single"/>
        </w:rPr>
      </w:pPr>
      <w:proofErr w:type="gramStart"/>
      <w:r>
        <w:rPr>
          <w:u w:val="single"/>
        </w:rPr>
        <w:t>{</w:t>
      </w:r>
      <w:r w:rsidR="00502A5D">
        <w:rPr>
          <w:u w:val="single"/>
        </w:rPr>
        <w:t>{ “</w:t>
      </w:r>
      <w:proofErr w:type="gramEnd"/>
      <w:r w:rsidR="00502A5D">
        <w:rPr>
          <w:u w:val="single"/>
        </w:rPr>
        <w:t>NOT APPLICABLE.”</w:t>
      </w:r>
      <w:r>
        <w:rPr>
          <w:u w:val="single"/>
        </w:rPr>
        <w:t xml:space="preserve"> if </w:t>
      </w:r>
      <w:proofErr w:type="spellStart"/>
      <w:r w:rsidRPr="008635EC">
        <w:rPr>
          <w:u w:val="single"/>
        </w:rPr>
        <w:t>require_</w:t>
      </w:r>
      <w:proofErr w:type="gramStart"/>
      <w:r w:rsidRPr="008635EC">
        <w:rPr>
          <w:u w:val="single"/>
        </w:rPr>
        <w:t>bond</w:t>
      </w:r>
      <w:proofErr w:type="spellEnd"/>
      <w:r>
        <w:rPr>
          <w:u w:val="single"/>
        </w:rPr>
        <w:t xml:space="preserve"> </w:t>
      </w:r>
      <w:r w:rsidR="00502A5D">
        <w:rPr>
          <w:u w:val="single"/>
        </w:rPr>
        <w:t>}</w:t>
      </w:r>
      <w:proofErr w:type="gramEnd"/>
      <w:r>
        <w:rPr>
          <w:u w:val="single"/>
        </w:rPr>
        <w:t>}</w:t>
      </w:r>
      <w:r w:rsidR="00B202B6">
        <w:rPr>
          <w:u w:val="single"/>
        </w:rPr>
        <w:tab/>
      </w:r>
    </w:p>
    <w:p w14:paraId="30863549" w14:textId="77777777" w:rsidR="00B202B6" w:rsidRPr="000D36C4" w:rsidRDefault="00B202B6" w:rsidP="00B202B6">
      <w:pPr>
        <w:widowControl w:val="0"/>
        <w:tabs>
          <w:tab w:val="left" w:pos="5040"/>
        </w:tabs>
        <w:autoSpaceDE w:val="0"/>
        <w:autoSpaceDN w:val="0"/>
        <w:adjustRightInd w:val="0"/>
        <w:rPr>
          <w:sz w:val="16"/>
          <w:szCs w:val="16"/>
        </w:rPr>
      </w:pPr>
      <w:r w:rsidRPr="000D36C4">
        <w:rPr>
          <w:sz w:val="16"/>
          <w:szCs w:val="16"/>
        </w:rPr>
        <w:t>(Your signature)</w:t>
      </w:r>
    </w:p>
    <w:p w14:paraId="27B706B7" w14:textId="77777777" w:rsidR="00B202B6" w:rsidRPr="005C11F8" w:rsidRDefault="00B202B6" w:rsidP="00B202B6">
      <w:pPr>
        <w:widowControl w:val="0"/>
        <w:autoSpaceDE w:val="0"/>
        <w:autoSpaceDN w:val="0"/>
        <w:adjustRightInd w:val="0"/>
      </w:pPr>
    </w:p>
    <w:p w14:paraId="3389621D" w14:textId="77777777" w:rsidR="00F4594C" w:rsidRPr="00B202B6" w:rsidRDefault="00F4594C" w:rsidP="00DD01B8">
      <w:pPr>
        <w:keepNext/>
        <w:autoSpaceDE w:val="0"/>
        <w:autoSpaceDN w:val="0"/>
        <w:adjustRightInd w:val="0"/>
        <w:jc w:val="center"/>
        <w:rPr>
          <w:b/>
          <w:bCs/>
        </w:rPr>
      </w:pPr>
      <w:r w:rsidRPr="00B202B6">
        <w:rPr>
          <w:b/>
          <w:bCs/>
        </w:rPr>
        <w:t>3.4 DEFINITIONS AND ADDITIONAL CLAUSES.</w:t>
      </w:r>
    </w:p>
    <w:p w14:paraId="3885BEE3" w14:textId="77777777" w:rsidR="00F4594C" w:rsidRPr="005C11F8" w:rsidRDefault="00F4594C" w:rsidP="005C11F8">
      <w:pPr>
        <w:widowControl w:val="0"/>
        <w:autoSpaceDE w:val="0"/>
        <w:autoSpaceDN w:val="0"/>
        <w:adjustRightInd w:val="0"/>
      </w:pPr>
    </w:p>
    <w:p w14:paraId="7DF8E7D2" w14:textId="77777777" w:rsidR="00F4594C" w:rsidRPr="005C11F8" w:rsidRDefault="00F4594C" w:rsidP="00DD01B8">
      <w:pPr>
        <w:widowControl w:val="0"/>
        <w:autoSpaceDE w:val="0"/>
        <w:autoSpaceDN w:val="0"/>
        <w:adjustRightInd w:val="0"/>
        <w:ind w:firstLine="720"/>
      </w:pPr>
      <w:r w:rsidRPr="005C11F8">
        <w:t>Definitions and additional clauses found at the end of this form are part of this will.</w:t>
      </w:r>
    </w:p>
    <w:p w14:paraId="50E26FEE" w14:textId="77777777" w:rsidR="00F4594C" w:rsidRPr="005C11F8" w:rsidRDefault="00F4594C" w:rsidP="005C11F8">
      <w:pPr>
        <w:widowControl w:val="0"/>
        <w:autoSpaceDE w:val="0"/>
        <w:autoSpaceDN w:val="0"/>
        <w:adjustRightInd w:val="0"/>
      </w:pPr>
    </w:p>
    <w:p w14:paraId="19ECD50E" w14:textId="77777777" w:rsidR="00F4594C" w:rsidRPr="005C11F8" w:rsidRDefault="00F4594C" w:rsidP="00DD01B8">
      <w:pPr>
        <w:widowControl w:val="0"/>
        <w:autoSpaceDE w:val="0"/>
        <w:autoSpaceDN w:val="0"/>
        <w:adjustRightInd w:val="0"/>
        <w:ind w:firstLine="720"/>
      </w:pPr>
      <w:r w:rsidRPr="005C11F8">
        <w:t>I sign my name to this Michigan statutory will on</w:t>
      </w:r>
      <w:r w:rsidR="00F5239F">
        <w:t xml:space="preserve"> __________</w:t>
      </w:r>
    </w:p>
    <w:p w14:paraId="2DB63A87" w14:textId="77777777" w:rsidR="00B202B6" w:rsidRDefault="00B202B6" w:rsidP="00B202B6">
      <w:pPr>
        <w:widowControl w:val="0"/>
        <w:autoSpaceDE w:val="0"/>
        <w:autoSpaceDN w:val="0"/>
        <w:adjustRightInd w:val="0"/>
      </w:pPr>
    </w:p>
    <w:p w14:paraId="42F0089C" w14:textId="77777777" w:rsidR="00B202B6" w:rsidRPr="00C93216" w:rsidRDefault="00B202B6" w:rsidP="00B202B6">
      <w:pPr>
        <w:widowControl w:val="0"/>
        <w:tabs>
          <w:tab w:val="left" w:pos="5040"/>
          <w:tab w:val="left" w:pos="8640"/>
        </w:tabs>
        <w:autoSpaceDE w:val="0"/>
        <w:autoSpaceDN w:val="0"/>
        <w:adjustRightInd w:val="0"/>
        <w:rPr>
          <w:u w:val="single"/>
        </w:rPr>
      </w:pPr>
      <w:r>
        <w:rPr>
          <w:u w:val="single"/>
        </w:rPr>
        <w:tab/>
      </w:r>
    </w:p>
    <w:p w14:paraId="0D873206" w14:textId="77777777" w:rsidR="00B202B6" w:rsidRPr="000D36C4" w:rsidRDefault="00B202B6" w:rsidP="00B202B6">
      <w:pPr>
        <w:widowControl w:val="0"/>
        <w:tabs>
          <w:tab w:val="left" w:pos="5040"/>
        </w:tabs>
        <w:autoSpaceDE w:val="0"/>
        <w:autoSpaceDN w:val="0"/>
        <w:adjustRightInd w:val="0"/>
        <w:rPr>
          <w:sz w:val="16"/>
          <w:szCs w:val="16"/>
        </w:rPr>
      </w:pPr>
      <w:r w:rsidRPr="000D36C4">
        <w:rPr>
          <w:sz w:val="16"/>
          <w:szCs w:val="16"/>
        </w:rPr>
        <w:t>(Your signature)</w:t>
      </w:r>
    </w:p>
    <w:p w14:paraId="1696D27E" w14:textId="77777777" w:rsidR="00B202B6" w:rsidRPr="005C11F8" w:rsidRDefault="00B202B6" w:rsidP="00B202B6">
      <w:pPr>
        <w:widowControl w:val="0"/>
        <w:autoSpaceDE w:val="0"/>
        <w:autoSpaceDN w:val="0"/>
        <w:adjustRightInd w:val="0"/>
      </w:pPr>
    </w:p>
    <w:p w14:paraId="3315FC19" w14:textId="77777777" w:rsidR="00F4594C" w:rsidRPr="00B202B6" w:rsidRDefault="00F4594C" w:rsidP="003B5080">
      <w:pPr>
        <w:keepNext/>
        <w:autoSpaceDE w:val="0"/>
        <w:autoSpaceDN w:val="0"/>
        <w:adjustRightInd w:val="0"/>
        <w:jc w:val="center"/>
        <w:rPr>
          <w:b/>
          <w:bCs/>
        </w:rPr>
      </w:pPr>
      <w:r w:rsidRPr="00B202B6">
        <w:rPr>
          <w:b/>
          <w:bCs/>
        </w:rPr>
        <w:lastRenderedPageBreak/>
        <w:t>NOTICE REGARDING WITNESSES</w:t>
      </w:r>
    </w:p>
    <w:p w14:paraId="6D751A21" w14:textId="77777777" w:rsidR="00F5239F" w:rsidRDefault="00F5239F" w:rsidP="003B5080">
      <w:pPr>
        <w:keepNext/>
        <w:autoSpaceDE w:val="0"/>
        <w:autoSpaceDN w:val="0"/>
        <w:adjustRightInd w:val="0"/>
      </w:pPr>
    </w:p>
    <w:p w14:paraId="40785608" w14:textId="77777777" w:rsidR="00F4594C" w:rsidRPr="005C11F8" w:rsidRDefault="00F4594C" w:rsidP="00DD01B8">
      <w:pPr>
        <w:widowControl w:val="0"/>
        <w:autoSpaceDE w:val="0"/>
        <w:autoSpaceDN w:val="0"/>
        <w:adjustRightInd w:val="0"/>
        <w:ind w:firstLine="720"/>
      </w:pPr>
      <w:r w:rsidRPr="005C11F8">
        <w:t xml:space="preserve">You must use 2 adults as witnesses. It is preferable to have 3 adult witnesses. All the witnesses must observe you sign the will, have you </w:t>
      </w:r>
      <w:proofErr w:type="gramStart"/>
      <w:r w:rsidRPr="005C11F8">
        <w:t>tell</w:t>
      </w:r>
      <w:proofErr w:type="gramEnd"/>
      <w:r w:rsidRPr="005C11F8">
        <w:t xml:space="preserve"> them you signed the will, or have you </w:t>
      </w:r>
      <w:proofErr w:type="gramStart"/>
      <w:r w:rsidRPr="005C11F8">
        <w:t>tell</w:t>
      </w:r>
      <w:proofErr w:type="gramEnd"/>
      <w:r w:rsidRPr="005C11F8">
        <w:t xml:space="preserve"> them the will was signed at your direction in your presence.</w:t>
      </w:r>
    </w:p>
    <w:p w14:paraId="63893610" w14:textId="77777777" w:rsidR="00F4594C" w:rsidRPr="005C11F8" w:rsidRDefault="00F4594C" w:rsidP="005C11F8">
      <w:pPr>
        <w:widowControl w:val="0"/>
        <w:autoSpaceDE w:val="0"/>
        <w:autoSpaceDN w:val="0"/>
        <w:adjustRightInd w:val="0"/>
      </w:pPr>
    </w:p>
    <w:p w14:paraId="21EBF6C1" w14:textId="77777777" w:rsidR="00F4594C" w:rsidRPr="00B202B6" w:rsidRDefault="00F4594C" w:rsidP="003B5080">
      <w:pPr>
        <w:keepNext/>
        <w:autoSpaceDE w:val="0"/>
        <w:autoSpaceDN w:val="0"/>
        <w:adjustRightInd w:val="0"/>
        <w:jc w:val="center"/>
        <w:rPr>
          <w:b/>
          <w:bCs/>
        </w:rPr>
      </w:pPr>
      <w:r w:rsidRPr="00B202B6">
        <w:rPr>
          <w:b/>
          <w:bCs/>
        </w:rPr>
        <w:t>STATEMENT OF WITNESSES</w:t>
      </w:r>
    </w:p>
    <w:p w14:paraId="74661603" w14:textId="77777777" w:rsidR="00F4594C" w:rsidRPr="005C11F8" w:rsidRDefault="00F4594C" w:rsidP="003B5080">
      <w:pPr>
        <w:keepNext/>
        <w:autoSpaceDE w:val="0"/>
        <w:autoSpaceDN w:val="0"/>
        <w:adjustRightInd w:val="0"/>
      </w:pPr>
    </w:p>
    <w:p w14:paraId="0B67715F" w14:textId="77777777" w:rsidR="00F4594C" w:rsidRDefault="009C5502" w:rsidP="00DD01B8">
      <w:pPr>
        <w:widowControl w:val="0"/>
        <w:autoSpaceDE w:val="0"/>
        <w:autoSpaceDN w:val="0"/>
        <w:adjustRightInd w:val="0"/>
        <w:ind w:firstLine="720"/>
      </w:pPr>
      <w:r w:rsidRPr="00282A0E">
        <w:t>We sign below as witnesses, declaring that the individual who is making this will appears to have sufficient mental capacity to make this will and appears to be making this will freely, without duress, fraud, or undue influence, and that the individual making this will acknowledges that he or she has read the will, or has had it read to him or her, and understands the contents of this will.</w:t>
      </w:r>
    </w:p>
    <w:p w14:paraId="1A74FBCB" w14:textId="77777777" w:rsidR="009C7333" w:rsidRPr="005C11F8" w:rsidRDefault="009C7333" w:rsidP="005C11F8">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965"/>
        <w:gridCol w:w="2070"/>
        <w:gridCol w:w="1541"/>
      </w:tblGrid>
      <w:tr w:rsidR="00B202B6" w14:paraId="37B32E58" w14:textId="77777777" w:rsidTr="00351C6D">
        <w:tc>
          <w:tcPr>
            <w:tcW w:w="5965" w:type="dxa"/>
          </w:tcPr>
          <w:p w14:paraId="14EC49A7" w14:textId="77777777" w:rsidR="00B202B6" w:rsidRDefault="00351C6D" w:rsidP="00351C6D">
            <w:pPr>
              <w:widowControl w:val="0"/>
              <w:tabs>
                <w:tab w:val="left" w:pos="5670"/>
              </w:tabs>
              <w:autoSpaceDE w:val="0"/>
              <w:autoSpaceDN w:val="0"/>
              <w:adjustRightInd w:val="0"/>
              <w:rPr>
                <w:u w:val="single"/>
              </w:rPr>
            </w:pPr>
            <w:r>
              <w:rPr>
                <w:u w:val="single"/>
              </w:rPr>
              <w:tab/>
            </w:r>
          </w:p>
          <w:p w14:paraId="47D25A45" w14:textId="77777777" w:rsidR="00351C6D" w:rsidRPr="000D36C4" w:rsidRDefault="00351C6D" w:rsidP="00351C6D">
            <w:pPr>
              <w:widowControl w:val="0"/>
              <w:tabs>
                <w:tab w:val="left" w:pos="5670"/>
              </w:tabs>
              <w:autoSpaceDE w:val="0"/>
              <w:autoSpaceDN w:val="0"/>
              <w:adjustRightInd w:val="0"/>
              <w:rPr>
                <w:sz w:val="16"/>
                <w:szCs w:val="16"/>
                <w:u w:val="single"/>
              </w:rPr>
            </w:pPr>
            <w:r w:rsidRPr="000D36C4">
              <w:rPr>
                <w:sz w:val="16"/>
                <w:szCs w:val="16"/>
              </w:rPr>
              <w:t>(Print name)</w:t>
            </w:r>
          </w:p>
        </w:tc>
        <w:tc>
          <w:tcPr>
            <w:tcW w:w="3611" w:type="dxa"/>
            <w:gridSpan w:val="2"/>
          </w:tcPr>
          <w:p w14:paraId="6BDDD14C" w14:textId="77777777" w:rsidR="00B202B6" w:rsidRDefault="00B202B6" w:rsidP="005C11F8">
            <w:pPr>
              <w:widowControl w:val="0"/>
              <w:autoSpaceDE w:val="0"/>
              <w:autoSpaceDN w:val="0"/>
              <w:adjustRightInd w:val="0"/>
            </w:pPr>
          </w:p>
        </w:tc>
      </w:tr>
      <w:tr w:rsidR="00351C6D" w14:paraId="5B8C0AB7" w14:textId="77777777" w:rsidTr="00351C6D">
        <w:tc>
          <w:tcPr>
            <w:tcW w:w="5965" w:type="dxa"/>
          </w:tcPr>
          <w:p w14:paraId="7005C8CC" w14:textId="77777777" w:rsidR="00351C6D" w:rsidRDefault="00351C6D" w:rsidP="00654B75">
            <w:pPr>
              <w:widowControl w:val="0"/>
              <w:tabs>
                <w:tab w:val="left" w:pos="5670"/>
              </w:tabs>
              <w:autoSpaceDE w:val="0"/>
              <w:autoSpaceDN w:val="0"/>
              <w:adjustRightInd w:val="0"/>
              <w:rPr>
                <w:u w:val="single"/>
              </w:rPr>
            </w:pPr>
            <w:r>
              <w:rPr>
                <w:u w:val="single"/>
              </w:rPr>
              <w:tab/>
            </w:r>
          </w:p>
          <w:p w14:paraId="28F52A5B" w14:textId="77777777" w:rsidR="00351C6D" w:rsidRPr="000D36C4" w:rsidRDefault="00351C6D" w:rsidP="00654B75">
            <w:pPr>
              <w:widowControl w:val="0"/>
              <w:tabs>
                <w:tab w:val="left" w:pos="5670"/>
              </w:tabs>
              <w:autoSpaceDE w:val="0"/>
              <w:autoSpaceDN w:val="0"/>
              <w:adjustRightInd w:val="0"/>
              <w:rPr>
                <w:sz w:val="16"/>
                <w:szCs w:val="16"/>
                <w:u w:val="single"/>
              </w:rPr>
            </w:pPr>
            <w:r w:rsidRPr="000D36C4">
              <w:rPr>
                <w:sz w:val="16"/>
                <w:szCs w:val="16"/>
              </w:rPr>
              <w:t>(Signature of witness)</w:t>
            </w:r>
          </w:p>
        </w:tc>
        <w:tc>
          <w:tcPr>
            <w:tcW w:w="3611" w:type="dxa"/>
            <w:gridSpan w:val="2"/>
          </w:tcPr>
          <w:p w14:paraId="60669C6E" w14:textId="77777777" w:rsidR="00351C6D" w:rsidRDefault="00351C6D" w:rsidP="005C11F8">
            <w:pPr>
              <w:widowControl w:val="0"/>
              <w:autoSpaceDE w:val="0"/>
              <w:autoSpaceDN w:val="0"/>
              <w:adjustRightInd w:val="0"/>
            </w:pPr>
          </w:p>
        </w:tc>
      </w:tr>
      <w:tr w:rsidR="00351C6D" w14:paraId="1F3F5EF9" w14:textId="77777777" w:rsidTr="00351C6D">
        <w:tc>
          <w:tcPr>
            <w:tcW w:w="5965" w:type="dxa"/>
          </w:tcPr>
          <w:p w14:paraId="2683F7C2" w14:textId="77777777" w:rsidR="00351C6D" w:rsidRDefault="00351C6D" w:rsidP="00654B75">
            <w:pPr>
              <w:widowControl w:val="0"/>
              <w:tabs>
                <w:tab w:val="left" w:pos="5670"/>
              </w:tabs>
              <w:autoSpaceDE w:val="0"/>
              <w:autoSpaceDN w:val="0"/>
              <w:adjustRightInd w:val="0"/>
              <w:rPr>
                <w:u w:val="single"/>
              </w:rPr>
            </w:pPr>
            <w:r>
              <w:rPr>
                <w:u w:val="single"/>
              </w:rPr>
              <w:tab/>
            </w:r>
          </w:p>
          <w:p w14:paraId="2FC488D2" w14:textId="77777777" w:rsidR="00351C6D" w:rsidRPr="000D36C4" w:rsidRDefault="00351C6D" w:rsidP="00654B75">
            <w:pPr>
              <w:widowControl w:val="0"/>
              <w:tabs>
                <w:tab w:val="left" w:pos="5670"/>
              </w:tabs>
              <w:autoSpaceDE w:val="0"/>
              <w:autoSpaceDN w:val="0"/>
              <w:adjustRightInd w:val="0"/>
              <w:rPr>
                <w:sz w:val="16"/>
                <w:szCs w:val="16"/>
                <w:u w:val="single"/>
              </w:rPr>
            </w:pPr>
            <w:r w:rsidRPr="000D36C4">
              <w:rPr>
                <w:sz w:val="16"/>
                <w:szCs w:val="16"/>
              </w:rPr>
              <w:t>(Address)</w:t>
            </w:r>
          </w:p>
        </w:tc>
        <w:tc>
          <w:tcPr>
            <w:tcW w:w="3611" w:type="dxa"/>
            <w:gridSpan w:val="2"/>
          </w:tcPr>
          <w:p w14:paraId="21C1B4BC" w14:textId="77777777" w:rsidR="00351C6D" w:rsidRDefault="00351C6D" w:rsidP="005C11F8">
            <w:pPr>
              <w:widowControl w:val="0"/>
              <w:autoSpaceDE w:val="0"/>
              <w:autoSpaceDN w:val="0"/>
              <w:adjustRightInd w:val="0"/>
            </w:pPr>
          </w:p>
        </w:tc>
      </w:tr>
      <w:tr w:rsidR="00351C6D" w14:paraId="784509BB" w14:textId="77777777" w:rsidTr="00351C6D">
        <w:tc>
          <w:tcPr>
            <w:tcW w:w="5965" w:type="dxa"/>
          </w:tcPr>
          <w:p w14:paraId="5D2B45A8" w14:textId="77777777" w:rsidR="00351C6D" w:rsidRDefault="00351C6D" w:rsidP="00654B75">
            <w:pPr>
              <w:widowControl w:val="0"/>
              <w:tabs>
                <w:tab w:val="left" w:pos="5670"/>
              </w:tabs>
              <w:autoSpaceDE w:val="0"/>
              <w:autoSpaceDN w:val="0"/>
              <w:adjustRightInd w:val="0"/>
              <w:rPr>
                <w:u w:val="single"/>
              </w:rPr>
            </w:pPr>
            <w:r>
              <w:rPr>
                <w:u w:val="single"/>
              </w:rPr>
              <w:tab/>
            </w:r>
          </w:p>
          <w:p w14:paraId="601C17A5" w14:textId="77777777" w:rsidR="00351C6D" w:rsidRPr="000D36C4" w:rsidRDefault="00351C6D" w:rsidP="00654B75">
            <w:pPr>
              <w:widowControl w:val="0"/>
              <w:tabs>
                <w:tab w:val="left" w:pos="5670"/>
              </w:tabs>
              <w:autoSpaceDE w:val="0"/>
              <w:autoSpaceDN w:val="0"/>
              <w:adjustRightInd w:val="0"/>
              <w:rPr>
                <w:sz w:val="16"/>
                <w:szCs w:val="16"/>
                <w:u w:val="single"/>
              </w:rPr>
            </w:pPr>
            <w:r w:rsidRPr="000D36C4">
              <w:rPr>
                <w:sz w:val="16"/>
                <w:szCs w:val="16"/>
              </w:rPr>
              <w:t>(City)</w:t>
            </w:r>
          </w:p>
        </w:tc>
        <w:tc>
          <w:tcPr>
            <w:tcW w:w="2070" w:type="dxa"/>
          </w:tcPr>
          <w:p w14:paraId="30C3F813" w14:textId="77777777" w:rsidR="00351C6D" w:rsidRDefault="00351C6D" w:rsidP="00351C6D">
            <w:pPr>
              <w:widowControl w:val="0"/>
              <w:tabs>
                <w:tab w:val="left" w:pos="1775"/>
              </w:tabs>
              <w:autoSpaceDE w:val="0"/>
              <w:autoSpaceDN w:val="0"/>
              <w:adjustRightInd w:val="0"/>
              <w:rPr>
                <w:u w:val="single"/>
              </w:rPr>
            </w:pPr>
            <w:r>
              <w:rPr>
                <w:u w:val="single"/>
              </w:rPr>
              <w:tab/>
            </w:r>
          </w:p>
          <w:p w14:paraId="6910B04A" w14:textId="77777777" w:rsidR="00351C6D" w:rsidRPr="00F4594C" w:rsidRDefault="009C7333" w:rsidP="00351C6D">
            <w:pPr>
              <w:widowControl w:val="0"/>
              <w:tabs>
                <w:tab w:val="left" w:pos="1775"/>
              </w:tabs>
              <w:autoSpaceDE w:val="0"/>
              <w:autoSpaceDN w:val="0"/>
              <w:adjustRightInd w:val="0"/>
              <w:rPr>
                <w:sz w:val="20"/>
                <w:szCs w:val="20"/>
                <w:u w:val="single"/>
              </w:rPr>
            </w:pPr>
            <w:r w:rsidRPr="00F4594C">
              <w:rPr>
                <w:sz w:val="20"/>
                <w:szCs w:val="20"/>
              </w:rPr>
              <w:t>(</w:t>
            </w:r>
            <w:r w:rsidRPr="000D36C4">
              <w:rPr>
                <w:sz w:val="16"/>
                <w:szCs w:val="16"/>
              </w:rPr>
              <w:t>State)</w:t>
            </w:r>
          </w:p>
        </w:tc>
        <w:tc>
          <w:tcPr>
            <w:tcW w:w="1541" w:type="dxa"/>
          </w:tcPr>
          <w:p w14:paraId="4047FA59" w14:textId="77777777" w:rsidR="00351C6D" w:rsidRDefault="00351C6D" w:rsidP="00351C6D">
            <w:pPr>
              <w:widowControl w:val="0"/>
              <w:tabs>
                <w:tab w:val="left" w:pos="1235"/>
              </w:tabs>
              <w:autoSpaceDE w:val="0"/>
              <w:autoSpaceDN w:val="0"/>
              <w:adjustRightInd w:val="0"/>
              <w:rPr>
                <w:u w:val="single"/>
              </w:rPr>
            </w:pPr>
            <w:r>
              <w:rPr>
                <w:u w:val="single"/>
              </w:rPr>
              <w:tab/>
            </w:r>
          </w:p>
          <w:p w14:paraId="245BFEA7" w14:textId="77777777" w:rsidR="00351C6D" w:rsidRPr="000D36C4" w:rsidRDefault="009C7333" w:rsidP="00351C6D">
            <w:pPr>
              <w:widowControl w:val="0"/>
              <w:tabs>
                <w:tab w:val="left" w:pos="1235"/>
              </w:tabs>
              <w:autoSpaceDE w:val="0"/>
              <w:autoSpaceDN w:val="0"/>
              <w:adjustRightInd w:val="0"/>
              <w:rPr>
                <w:sz w:val="16"/>
                <w:szCs w:val="16"/>
                <w:u w:val="single"/>
              </w:rPr>
            </w:pPr>
            <w:r w:rsidRPr="000D36C4">
              <w:rPr>
                <w:sz w:val="16"/>
                <w:szCs w:val="16"/>
              </w:rPr>
              <w:t>(Zip)</w:t>
            </w:r>
          </w:p>
        </w:tc>
      </w:tr>
    </w:tbl>
    <w:p w14:paraId="0B934C90" w14:textId="77777777" w:rsidR="009C7333" w:rsidRDefault="009C7333" w:rsidP="009C7333">
      <w:pPr>
        <w:widowControl w:val="0"/>
        <w:autoSpaceDE w:val="0"/>
        <w:autoSpaceDN w:val="0"/>
        <w:adjustRightInd w:val="0"/>
      </w:pPr>
    </w:p>
    <w:p w14:paraId="2CECED15" w14:textId="77777777" w:rsidR="00F4594C" w:rsidRPr="005C11F8" w:rsidRDefault="00F4594C" w:rsidP="00F4594C">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965"/>
        <w:gridCol w:w="2070"/>
        <w:gridCol w:w="1541"/>
      </w:tblGrid>
      <w:tr w:rsidR="00F4594C" w14:paraId="2188DE5F" w14:textId="77777777" w:rsidTr="00654B75">
        <w:tc>
          <w:tcPr>
            <w:tcW w:w="5965" w:type="dxa"/>
          </w:tcPr>
          <w:p w14:paraId="184FFE05" w14:textId="77777777" w:rsidR="00F4594C" w:rsidRDefault="00F4594C" w:rsidP="00654B75">
            <w:pPr>
              <w:widowControl w:val="0"/>
              <w:tabs>
                <w:tab w:val="left" w:pos="5670"/>
              </w:tabs>
              <w:autoSpaceDE w:val="0"/>
              <w:autoSpaceDN w:val="0"/>
              <w:adjustRightInd w:val="0"/>
              <w:rPr>
                <w:u w:val="single"/>
              </w:rPr>
            </w:pPr>
            <w:r>
              <w:rPr>
                <w:u w:val="single"/>
              </w:rPr>
              <w:tab/>
            </w:r>
          </w:p>
          <w:p w14:paraId="4FD0D2EB"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(Print name)</w:t>
            </w:r>
          </w:p>
        </w:tc>
        <w:tc>
          <w:tcPr>
            <w:tcW w:w="3611" w:type="dxa"/>
            <w:gridSpan w:val="2"/>
          </w:tcPr>
          <w:p w14:paraId="193857B1" w14:textId="77777777" w:rsidR="00F4594C" w:rsidRDefault="00F4594C" w:rsidP="00654B75">
            <w:pPr>
              <w:widowControl w:val="0"/>
              <w:autoSpaceDE w:val="0"/>
              <w:autoSpaceDN w:val="0"/>
              <w:adjustRightInd w:val="0"/>
            </w:pPr>
          </w:p>
        </w:tc>
      </w:tr>
      <w:tr w:rsidR="00F4594C" w14:paraId="0371C566" w14:textId="77777777" w:rsidTr="00654B75">
        <w:tc>
          <w:tcPr>
            <w:tcW w:w="5965" w:type="dxa"/>
          </w:tcPr>
          <w:p w14:paraId="1AC7976A" w14:textId="77777777" w:rsidR="00F4594C" w:rsidRDefault="00F4594C" w:rsidP="00654B75">
            <w:pPr>
              <w:widowControl w:val="0"/>
              <w:tabs>
                <w:tab w:val="left" w:pos="5670"/>
              </w:tabs>
              <w:autoSpaceDE w:val="0"/>
              <w:autoSpaceDN w:val="0"/>
              <w:adjustRightInd w:val="0"/>
              <w:rPr>
                <w:u w:val="single"/>
              </w:rPr>
            </w:pPr>
            <w:r>
              <w:rPr>
                <w:u w:val="single"/>
              </w:rPr>
              <w:tab/>
            </w:r>
          </w:p>
          <w:p w14:paraId="76087A1F"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(Signature of witness)</w:t>
            </w:r>
          </w:p>
        </w:tc>
        <w:tc>
          <w:tcPr>
            <w:tcW w:w="3611" w:type="dxa"/>
            <w:gridSpan w:val="2"/>
          </w:tcPr>
          <w:p w14:paraId="3E41F571" w14:textId="77777777" w:rsidR="00F4594C" w:rsidRDefault="00F4594C" w:rsidP="00654B75">
            <w:pPr>
              <w:widowControl w:val="0"/>
              <w:autoSpaceDE w:val="0"/>
              <w:autoSpaceDN w:val="0"/>
              <w:adjustRightInd w:val="0"/>
            </w:pPr>
          </w:p>
        </w:tc>
      </w:tr>
      <w:tr w:rsidR="00F4594C" w14:paraId="394263B3" w14:textId="77777777" w:rsidTr="00654B75">
        <w:tc>
          <w:tcPr>
            <w:tcW w:w="5965" w:type="dxa"/>
          </w:tcPr>
          <w:p w14:paraId="3EAE8943" w14:textId="77777777" w:rsidR="00F4594C" w:rsidRDefault="00F4594C" w:rsidP="00654B75">
            <w:pPr>
              <w:widowControl w:val="0"/>
              <w:tabs>
                <w:tab w:val="left" w:pos="5670"/>
              </w:tabs>
              <w:autoSpaceDE w:val="0"/>
              <w:autoSpaceDN w:val="0"/>
              <w:adjustRightInd w:val="0"/>
              <w:rPr>
                <w:u w:val="single"/>
              </w:rPr>
            </w:pPr>
            <w:r>
              <w:rPr>
                <w:u w:val="single"/>
              </w:rPr>
              <w:tab/>
            </w:r>
          </w:p>
          <w:p w14:paraId="48D49373"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(Address)</w:t>
            </w:r>
          </w:p>
        </w:tc>
        <w:tc>
          <w:tcPr>
            <w:tcW w:w="3611" w:type="dxa"/>
            <w:gridSpan w:val="2"/>
          </w:tcPr>
          <w:p w14:paraId="1E2980E4" w14:textId="77777777" w:rsidR="00F4594C" w:rsidRDefault="00F4594C" w:rsidP="00654B75">
            <w:pPr>
              <w:widowControl w:val="0"/>
              <w:autoSpaceDE w:val="0"/>
              <w:autoSpaceDN w:val="0"/>
              <w:adjustRightInd w:val="0"/>
            </w:pPr>
          </w:p>
        </w:tc>
      </w:tr>
      <w:tr w:rsidR="00F4594C" w14:paraId="48E49E44" w14:textId="77777777" w:rsidTr="00654B75">
        <w:tc>
          <w:tcPr>
            <w:tcW w:w="5965" w:type="dxa"/>
          </w:tcPr>
          <w:p w14:paraId="42F79EB2" w14:textId="77777777" w:rsidR="00F4594C" w:rsidRDefault="00F4594C" w:rsidP="00654B75">
            <w:pPr>
              <w:widowControl w:val="0"/>
              <w:tabs>
                <w:tab w:val="left" w:pos="5670"/>
              </w:tabs>
              <w:autoSpaceDE w:val="0"/>
              <w:autoSpaceDN w:val="0"/>
              <w:adjustRightInd w:val="0"/>
              <w:rPr>
                <w:u w:val="single"/>
              </w:rPr>
            </w:pPr>
            <w:r>
              <w:rPr>
                <w:u w:val="single"/>
              </w:rPr>
              <w:tab/>
            </w:r>
          </w:p>
          <w:p w14:paraId="308FF63F"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(City)</w:t>
            </w:r>
          </w:p>
        </w:tc>
        <w:tc>
          <w:tcPr>
            <w:tcW w:w="2070" w:type="dxa"/>
          </w:tcPr>
          <w:p w14:paraId="1DE691BA" w14:textId="77777777" w:rsidR="00F4594C" w:rsidRDefault="00F4594C" w:rsidP="00654B75">
            <w:pPr>
              <w:widowControl w:val="0"/>
              <w:tabs>
                <w:tab w:val="left" w:pos="1775"/>
              </w:tabs>
              <w:autoSpaceDE w:val="0"/>
              <w:autoSpaceDN w:val="0"/>
              <w:adjustRightInd w:val="0"/>
              <w:rPr>
                <w:u w:val="single"/>
              </w:rPr>
            </w:pPr>
            <w:r>
              <w:rPr>
                <w:u w:val="single"/>
              </w:rPr>
              <w:tab/>
            </w:r>
          </w:p>
          <w:p w14:paraId="317140F2" w14:textId="77777777" w:rsidR="00F4594C" w:rsidRPr="000D36C4" w:rsidRDefault="00F4594C" w:rsidP="00654B75">
            <w:pPr>
              <w:widowControl w:val="0"/>
              <w:tabs>
                <w:tab w:val="left" w:pos="1775"/>
              </w:tabs>
              <w:autoSpaceDE w:val="0"/>
              <w:autoSpaceDN w:val="0"/>
              <w:adjustRightInd w:val="0"/>
              <w:rPr>
                <w:sz w:val="16"/>
                <w:szCs w:val="16"/>
                <w:u w:val="single"/>
              </w:rPr>
            </w:pPr>
            <w:r w:rsidRPr="000D36C4">
              <w:rPr>
                <w:sz w:val="16"/>
                <w:szCs w:val="16"/>
              </w:rPr>
              <w:t>(State)</w:t>
            </w:r>
          </w:p>
        </w:tc>
        <w:tc>
          <w:tcPr>
            <w:tcW w:w="1541" w:type="dxa"/>
          </w:tcPr>
          <w:p w14:paraId="60D55C7A" w14:textId="77777777" w:rsidR="00F4594C" w:rsidRDefault="00F4594C" w:rsidP="00654B75">
            <w:pPr>
              <w:widowControl w:val="0"/>
              <w:tabs>
                <w:tab w:val="left" w:pos="1235"/>
              </w:tabs>
              <w:autoSpaceDE w:val="0"/>
              <w:autoSpaceDN w:val="0"/>
              <w:adjustRightInd w:val="0"/>
              <w:rPr>
                <w:u w:val="single"/>
              </w:rPr>
            </w:pPr>
            <w:r>
              <w:rPr>
                <w:u w:val="single"/>
              </w:rPr>
              <w:tab/>
            </w:r>
          </w:p>
          <w:p w14:paraId="7449A8FB" w14:textId="77777777" w:rsidR="00F4594C" w:rsidRPr="000D36C4" w:rsidRDefault="00F4594C" w:rsidP="00654B75">
            <w:pPr>
              <w:widowControl w:val="0"/>
              <w:tabs>
                <w:tab w:val="left" w:pos="1235"/>
              </w:tabs>
              <w:autoSpaceDE w:val="0"/>
              <w:autoSpaceDN w:val="0"/>
              <w:adjustRightInd w:val="0"/>
              <w:rPr>
                <w:sz w:val="16"/>
                <w:szCs w:val="16"/>
                <w:u w:val="single"/>
              </w:rPr>
            </w:pPr>
            <w:r w:rsidRPr="000D36C4">
              <w:rPr>
                <w:sz w:val="16"/>
                <w:szCs w:val="16"/>
              </w:rPr>
              <w:t>(Zip)</w:t>
            </w:r>
          </w:p>
        </w:tc>
      </w:tr>
    </w:tbl>
    <w:p w14:paraId="059884ED" w14:textId="77777777" w:rsidR="00F4594C" w:rsidRDefault="00F4594C" w:rsidP="00F4594C">
      <w:pPr>
        <w:widowControl w:val="0"/>
        <w:autoSpaceDE w:val="0"/>
        <w:autoSpaceDN w:val="0"/>
        <w:adjustRightInd w:val="0"/>
      </w:pPr>
    </w:p>
    <w:p w14:paraId="473032FE" w14:textId="77777777" w:rsidR="00F4594C" w:rsidRPr="005C11F8" w:rsidRDefault="00F4594C" w:rsidP="00F4594C">
      <w:pPr>
        <w:widowControl w:val="0"/>
        <w:autoSpaceDE w:val="0"/>
        <w:autoSpaceDN w:val="0"/>
        <w:adjustRightInd w:val="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firstRow="1" w:lastRow="1" w:firstColumn="1" w:lastColumn="1" w:noHBand="0" w:noVBand="0"/>
      </w:tblPr>
      <w:tblGrid>
        <w:gridCol w:w="5965"/>
        <w:gridCol w:w="2070"/>
        <w:gridCol w:w="1541"/>
      </w:tblGrid>
      <w:tr w:rsidR="00F4594C" w14:paraId="3443503E" w14:textId="77777777" w:rsidTr="00654B75">
        <w:tc>
          <w:tcPr>
            <w:tcW w:w="5965" w:type="dxa"/>
          </w:tcPr>
          <w:p w14:paraId="1F210B46" w14:textId="77777777" w:rsidR="00F4594C" w:rsidRDefault="00F4594C" w:rsidP="00654B75">
            <w:pPr>
              <w:widowControl w:val="0"/>
              <w:tabs>
                <w:tab w:val="left" w:pos="5670"/>
              </w:tabs>
              <w:autoSpaceDE w:val="0"/>
              <w:autoSpaceDN w:val="0"/>
              <w:adjustRightInd w:val="0"/>
              <w:rPr>
                <w:u w:val="single"/>
              </w:rPr>
            </w:pPr>
            <w:r>
              <w:rPr>
                <w:u w:val="single"/>
              </w:rPr>
              <w:tab/>
            </w:r>
          </w:p>
          <w:p w14:paraId="51BA3D77"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(Print name)</w:t>
            </w:r>
          </w:p>
        </w:tc>
        <w:tc>
          <w:tcPr>
            <w:tcW w:w="3611" w:type="dxa"/>
            <w:gridSpan w:val="2"/>
          </w:tcPr>
          <w:p w14:paraId="70D4F18B" w14:textId="77777777" w:rsidR="00F4594C" w:rsidRDefault="00F4594C" w:rsidP="00654B75">
            <w:pPr>
              <w:widowControl w:val="0"/>
              <w:autoSpaceDE w:val="0"/>
              <w:autoSpaceDN w:val="0"/>
              <w:adjustRightInd w:val="0"/>
            </w:pPr>
          </w:p>
        </w:tc>
      </w:tr>
      <w:tr w:rsidR="00F4594C" w14:paraId="3DBAB244" w14:textId="77777777" w:rsidTr="00654B75">
        <w:tc>
          <w:tcPr>
            <w:tcW w:w="5965" w:type="dxa"/>
          </w:tcPr>
          <w:p w14:paraId="156A1FFC" w14:textId="77777777" w:rsidR="00F4594C" w:rsidRDefault="00F4594C" w:rsidP="00654B75">
            <w:pPr>
              <w:widowControl w:val="0"/>
              <w:tabs>
                <w:tab w:val="left" w:pos="5670"/>
              </w:tabs>
              <w:autoSpaceDE w:val="0"/>
              <w:autoSpaceDN w:val="0"/>
              <w:adjustRightInd w:val="0"/>
              <w:rPr>
                <w:u w:val="single"/>
              </w:rPr>
            </w:pPr>
            <w:r>
              <w:rPr>
                <w:u w:val="single"/>
              </w:rPr>
              <w:tab/>
            </w:r>
          </w:p>
          <w:p w14:paraId="2359C8A3"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(Signature of witness)</w:t>
            </w:r>
          </w:p>
        </w:tc>
        <w:tc>
          <w:tcPr>
            <w:tcW w:w="3611" w:type="dxa"/>
            <w:gridSpan w:val="2"/>
          </w:tcPr>
          <w:p w14:paraId="4672D0A2" w14:textId="77777777" w:rsidR="00F4594C" w:rsidRDefault="00F4594C" w:rsidP="00654B75">
            <w:pPr>
              <w:widowControl w:val="0"/>
              <w:autoSpaceDE w:val="0"/>
              <w:autoSpaceDN w:val="0"/>
              <w:adjustRightInd w:val="0"/>
            </w:pPr>
          </w:p>
        </w:tc>
      </w:tr>
      <w:tr w:rsidR="00F4594C" w14:paraId="34A77107" w14:textId="77777777" w:rsidTr="00654B75">
        <w:tc>
          <w:tcPr>
            <w:tcW w:w="5965" w:type="dxa"/>
          </w:tcPr>
          <w:p w14:paraId="3E55A542" w14:textId="77777777" w:rsidR="00F4594C" w:rsidRDefault="00F4594C" w:rsidP="00654B75">
            <w:pPr>
              <w:widowControl w:val="0"/>
              <w:tabs>
                <w:tab w:val="left" w:pos="5670"/>
              </w:tabs>
              <w:autoSpaceDE w:val="0"/>
              <w:autoSpaceDN w:val="0"/>
              <w:adjustRightInd w:val="0"/>
              <w:rPr>
                <w:u w:val="single"/>
              </w:rPr>
            </w:pPr>
            <w:r>
              <w:rPr>
                <w:u w:val="single"/>
              </w:rPr>
              <w:tab/>
            </w:r>
          </w:p>
          <w:p w14:paraId="76B1A48C"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(Address)</w:t>
            </w:r>
          </w:p>
        </w:tc>
        <w:tc>
          <w:tcPr>
            <w:tcW w:w="3611" w:type="dxa"/>
            <w:gridSpan w:val="2"/>
          </w:tcPr>
          <w:p w14:paraId="18028B51" w14:textId="77777777" w:rsidR="00F4594C" w:rsidRDefault="00F4594C" w:rsidP="00654B75">
            <w:pPr>
              <w:widowControl w:val="0"/>
              <w:autoSpaceDE w:val="0"/>
              <w:autoSpaceDN w:val="0"/>
              <w:adjustRightInd w:val="0"/>
            </w:pPr>
          </w:p>
        </w:tc>
      </w:tr>
      <w:tr w:rsidR="00F4594C" w14:paraId="65D70884" w14:textId="77777777" w:rsidTr="00654B75">
        <w:tc>
          <w:tcPr>
            <w:tcW w:w="5965" w:type="dxa"/>
          </w:tcPr>
          <w:p w14:paraId="16A7E1C7" w14:textId="77777777" w:rsidR="00F4594C" w:rsidRDefault="00F4594C" w:rsidP="00654B75">
            <w:pPr>
              <w:widowControl w:val="0"/>
              <w:tabs>
                <w:tab w:val="left" w:pos="5670"/>
              </w:tabs>
              <w:autoSpaceDE w:val="0"/>
              <w:autoSpaceDN w:val="0"/>
              <w:adjustRightInd w:val="0"/>
              <w:rPr>
                <w:u w:val="single"/>
              </w:rPr>
            </w:pPr>
            <w:r>
              <w:rPr>
                <w:u w:val="single"/>
              </w:rPr>
              <w:tab/>
            </w:r>
          </w:p>
          <w:p w14:paraId="418D46AA" w14:textId="77777777" w:rsidR="00F4594C" w:rsidRPr="000D36C4" w:rsidRDefault="00F4594C" w:rsidP="00654B75">
            <w:pPr>
              <w:widowControl w:val="0"/>
              <w:tabs>
                <w:tab w:val="left" w:pos="5670"/>
              </w:tabs>
              <w:autoSpaceDE w:val="0"/>
              <w:autoSpaceDN w:val="0"/>
              <w:adjustRightInd w:val="0"/>
              <w:rPr>
                <w:sz w:val="16"/>
                <w:szCs w:val="16"/>
                <w:u w:val="single"/>
              </w:rPr>
            </w:pPr>
            <w:r w:rsidRPr="000D36C4">
              <w:rPr>
                <w:sz w:val="16"/>
                <w:szCs w:val="16"/>
              </w:rPr>
              <w:t>(City)</w:t>
            </w:r>
          </w:p>
        </w:tc>
        <w:tc>
          <w:tcPr>
            <w:tcW w:w="2070" w:type="dxa"/>
          </w:tcPr>
          <w:p w14:paraId="63DCCA83" w14:textId="77777777" w:rsidR="00F4594C" w:rsidRDefault="00F4594C" w:rsidP="00654B75">
            <w:pPr>
              <w:widowControl w:val="0"/>
              <w:tabs>
                <w:tab w:val="left" w:pos="1775"/>
              </w:tabs>
              <w:autoSpaceDE w:val="0"/>
              <w:autoSpaceDN w:val="0"/>
              <w:adjustRightInd w:val="0"/>
              <w:rPr>
                <w:u w:val="single"/>
              </w:rPr>
            </w:pPr>
            <w:r>
              <w:rPr>
                <w:u w:val="single"/>
              </w:rPr>
              <w:tab/>
            </w:r>
          </w:p>
          <w:p w14:paraId="2851ECDE" w14:textId="77777777" w:rsidR="00F4594C" w:rsidRPr="000D36C4" w:rsidRDefault="00F4594C" w:rsidP="00654B75">
            <w:pPr>
              <w:widowControl w:val="0"/>
              <w:tabs>
                <w:tab w:val="left" w:pos="1775"/>
              </w:tabs>
              <w:autoSpaceDE w:val="0"/>
              <w:autoSpaceDN w:val="0"/>
              <w:adjustRightInd w:val="0"/>
              <w:rPr>
                <w:sz w:val="16"/>
                <w:szCs w:val="16"/>
                <w:u w:val="single"/>
              </w:rPr>
            </w:pPr>
            <w:r w:rsidRPr="000D36C4">
              <w:rPr>
                <w:sz w:val="16"/>
                <w:szCs w:val="16"/>
              </w:rPr>
              <w:t>(State)</w:t>
            </w:r>
          </w:p>
        </w:tc>
        <w:tc>
          <w:tcPr>
            <w:tcW w:w="1541" w:type="dxa"/>
          </w:tcPr>
          <w:p w14:paraId="69F8BBFD" w14:textId="77777777" w:rsidR="00F4594C" w:rsidRDefault="00F4594C" w:rsidP="00654B75">
            <w:pPr>
              <w:widowControl w:val="0"/>
              <w:tabs>
                <w:tab w:val="left" w:pos="1235"/>
              </w:tabs>
              <w:autoSpaceDE w:val="0"/>
              <w:autoSpaceDN w:val="0"/>
              <w:adjustRightInd w:val="0"/>
              <w:rPr>
                <w:u w:val="single"/>
              </w:rPr>
            </w:pPr>
            <w:r>
              <w:rPr>
                <w:u w:val="single"/>
              </w:rPr>
              <w:tab/>
            </w:r>
          </w:p>
          <w:p w14:paraId="0650D3B9" w14:textId="77777777" w:rsidR="00F4594C" w:rsidRPr="000D36C4" w:rsidRDefault="00F4594C" w:rsidP="00654B75">
            <w:pPr>
              <w:widowControl w:val="0"/>
              <w:tabs>
                <w:tab w:val="left" w:pos="1235"/>
              </w:tabs>
              <w:autoSpaceDE w:val="0"/>
              <w:autoSpaceDN w:val="0"/>
              <w:adjustRightInd w:val="0"/>
              <w:rPr>
                <w:sz w:val="16"/>
                <w:szCs w:val="16"/>
                <w:u w:val="single"/>
              </w:rPr>
            </w:pPr>
            <w:r w:rsidRPr="000D36C4">
              <w:rPr>
                <w:sz w:val="16"/>
                <w:szCs w:val="16"/>
              </w:rPr>
              <w:t>(Zip)</w:t>
            </w:r>
          </w:p>
        </w:tc>
      </w:tr>
    </w:tbl>
    <w:p w14:paraId="5C93A7CE" w14:textId="77777777" w:rsidR="008B7901" w:rsidRDefault="008B7901" w:rsidP="005C11F8">
      <w:pPr>
        <w:widowControl w:val="0"/>
        <w:autoSpaceDE w:val="0"/>
        <w:autoSpaceDN w:val="0"/>
        <w:adjustRightInd w:val="0"/>
        <w:sectPr w:rsidR="008B7901" w:rsidSect="005C11F8">
          <w:pgSz w:w="12240" w:h="15840"/>
          <w:pgMar w:top="1440" w:right="1440" w:bottom="1440" w:left="1440" w:header="720" w:footer="720" w:gutter="0"/>
          <w:cols w:space="720"/>
          <w:noEndnote/>
        </w:sectPr>
      </w:pPr>
    </w:p>
    <w:p w14:paraId="55FA8985" w14:textId="77777777" w:rsidR="00F4594C" w:rsidRPr="001376A5" w:rsidRDefault="00F4594C" w:rsidP="00E27139">
      <w:pPr>
        <w:widowControl w:val="0"/>
        <w:autoSpaceDE w:val="0"/>
        <w:autoSpaceDN w:val="0"/>
        <w:adjustRightInd w:val="0"/>
        <w:jc w:val="center"/>
        <w:rPr>
          <w:b/>
          <w:bCs/>
        </w:rPr>
      </w:pPr>
      <w:r w:rsidRPr="001376A5">
        <w:rPr>
          <w:b/>
          <w:bCs/>
        </w:rPr>
        <w:lastRenderedPageBreak/>
        <w:t>DEFINITIONS</w:t>
      </w:r>
    </w:p>
    <w:p w14:paraId="077AA776" w14:textId="77777777" w:rsidR="00F4594C" w:rsidRPr="005C11F8" w:rsidRDefault="00F4594C" w:rsidP="005C11F8">
      <w:pPr>
        <w:widowControl w:val="0"/>
        <w:autoSpaceDE w:val="0"/>
        <w:autoSpaceDN w:val="0"/>
        <w:adjustRightInd w:val="0"/>
      </w:pPr>
    </w:p>
    <w:p w14:paraId="0776FBD0" w14:textId="77777777" w:rsidR="00F4594C" w:rsidRPr="005C11F8" w:rsidRDefault="00F4594C" w:rsidP="001376A5">
      <w:pPr>
        <w:widowControl w:val="0"/>
        <w:autoSpaceDE w:val="0"/>
        <w:autoSpaceDN w:val="0"/>
        <w:adjustRightInd w:val="0"/>
        <w:ind w:firstLine="720"/>
      </w:pPr>
      <w:r w:rsidRPr="005C11F8">
        <w:t>The following definitions and rules of construction apply to this Michigan statutory will:</w:t>
      </w:r>
    </w:p>
    <w:p w14:paraId="7AA718E6" w14:textId="77777777" w:rsidR="00F4594C" w:rsidRPr="005C11F8" w:rsidRDefault="00F4594C" w:rsidP="001376A5">
      <w:pPr>
        <w:widowControl w:val="0"/>
        <w:autoSpaceDE w:val="0"/>
        <w:autoSpaceDN w:val="0"/>
        <w:adjustRightInd w:val="0"/>
        <w:ind w:firstLine="720"/>
      </w:pPr>
    </w:p>
    <w:p w14:paraId="7773348D" w14:textId="77777777" w:rsidR="00F4594C" w:rsidRPr="005C11F8" w:rsidRDefault="00F4594C" w:rsidP="001376A5">
      <w:pPr>
        <w:widowControl w:val="0"/>
        <w:autoSpaceDE w:val="0"/>
        <w:autoSpaceDN w:val="0"/>
        <w:adjustRightInd w:val="0"/>
        <w:ind w:firstLine="720"/>
      </w:pPr>
      <w:r w:rsidRPr="005C11F8">
        <w:t>(a) "Assets" means all types of property you can own, such as real estate, stocks and bonds, bank accounts, business interests, furniture, and automobiles.</w:t>
      </w:r>
    </w:p>
    <w:p w14:paraId="19B3EEF3" w14:textId="77777777" w:rsidR="00F4594C" w:rsidRPr="005C11F8" w:rsidRDefault="00F4594C" w:rsidP="001376A5">
      <w:pPr>
        <w:widowControl w:val="0"/>
        <w:autoSpaceDE w:val="0"/>
        <w:autoSpaceDN w:val="0"/>
        <w:adjustRightInd w:val="0"/>
        <w:ind w:firstLine="720"/>
      </w:pPr>
    </w:p>
    <w:p w14:paraId="26E29F25" w14:textId="77777777" w:rsidR="00F4594C" w:rsidRPr="005C11F8" w:rsidRDefault="00F4594C" w:rsidP="001376A5">
      <w:pPr>
        <w:widowControl w:val="0"/>
        <w:autoSpaceDE w:val="0"/>
        <w:autoSpaceDN w:val="0"/>
        <w:adjustRightInd w:val="0"/>
        <w:ind w:firstLine="720"/>
      </w:pPr>
      <w:r w:rsidRPr="005C11F8">
        <w:t>(b) "Descendants" means your children, grandchildren, and their descendants.</w:t>
      </w:r>
    </w:p>
    <w:p w14:paraId="5F001120" w14:textId="77777777" w:rsidR="00F4594C" w:rsidRPr="005C11F8" w:rsidRDefault="00F4594C" w:rsidP="001376A5">
      <w:pPr>
        <w:widowControl w:val="0"/>
        <w:autoSpaceDE w:val="0"/>
        <w:autoSpaceDN w:val="0"/>
        <w:adjustRightInd w:val="0"/>
        <w:ind w:firstLine="720"/>
      </w:pPr>
    </w:p>
    <w:p w14:paraId="209DEBCB" w14:textId="77777777" w:rsidR="00F4594C" w:rsidRPr="005C11F8" w:rsidRDefault="00F4594C" w:rsidP="001376A5">
      <w:pPr>
        <w:widowControl w:val="0"/>
        <w:autoSpaceDE w:val="0"/>
        <w:autoSpaceDN w:val="0"/>
        <w:adjustRightInd w:val="0"/>
        <w:ind w:firstLine="720"/>
      </w:pPr>
      <w:r w:rsidRPr="005C11F8">
        <w:t>(c) "Descendants" or "children" includes individuals born or conceived during marriage, individuals legally adopted, and individuals born out of wedlock who would inherit if their parent died without a will.</w:t>
      </w:r>
    </w:p>
    <w:p w14:paraId="656B8530" w14:textId="77777777" w:rsidR="00F4594C" w:rsidRPr="005C11F8" w:rsidRDefault="00F4594C" w:rsidP="001376A5">
      <w:pPr>
        <w:widowControl w:val="0"/>
        <w:autoSpaceDE w:val="0"/>
        <w:autoSpaceDN w:val="0"/>
        <w:adjustRightInd w:val="0"/>
        <w:ind w:firstLine="720"/>
      </w:pPr>
    </w:p>
    <w:p w14:paraId="68E17659" w14:textId="77777777" w:rsidR="00F4594C" w:rsidRPr="005C11F8" w:rsidRDefault="00F4594C" w:rsidP="001376A5">
      <w:pPr>
        <w:widowControl w:val="0"/>
        <w:autoSpaceDE w:val="0"/>
        <w:autoSpaceDN w:val="0"/>
        <w:adjustRightInd w:val="0"/>
        <w:ind w:firstLine="720"/>
      </w:pPr>
      <w:r w:rsidRPr="005C11F8">
        <w:t>(d) "Jointly held assets" means those assets to which ownership is transferred automatically upon the death of 1 of the owners to the remaining owner or owners.</w:t>
      </w:r>
    </w:p>
    <w:p w14:paraId="2C863476" w14:textId="77777777" w:rsidR="00F4594C" w:rsidRPr="005C11F8" w:rsidRDefault="00F4594C" w:rsidP="001376A5">
      <w:pPr>
        <w:widowControl w:val="0"/>
        <w:autoSpaceDE w:val="0"/>
        <w:autoSpaceDN w:val="0"/>
        <w:adjustRightInd w:val="0"/>
        <w:ind w:firstLine="720"/>
      </w:pPr>
    </w:p>
    <w:p w14:paraId="33975D92" w14:textId="77777777" w:rsidR="00F4594C" w:rsidRPr="005C11F8" w:rsidRDefault="00F4594C" w:rsidP="001376A5">
      <w:pPr>
        <w:widowControl w:val="0"/>
        <w:autoSpaceDE w:val="0"/>
        <w:autoSpaceDN w:val="0"/>
        <w:adjustRightInd w:val="0"/>
        <w:ind w:firstLine="720"/>
      </w:pPr>
      <w:r w:rsidRPr="005C11F8">
        <w:t>(e) "Spouse" means your husband or wife at the time you sign this will.</w:t>
      </w:r>
    </w:p>
    <w:p w14:paraId="50ED878D" w14:textId="77777777" w:rsidR="00F4594C" w:rsidRPr="005C11F8" w:rsidRDefault="00F4594C" w:rsidP="001376A5">
      <w:pPr>
        <w:widowControl w:val="0"/>
        <w:autoSpaceDE w:val="0"/>
        <w:autoSpaceDN w:val="0"/>
        <w:adjustRightInd w:val="0"/>
        <w:ind w:firstLine="720"/>
      </w:pPr>
    </w:p>
    <w:p w14:paraId="4375FA13" w14:textId="77777777" w:rsidR="00F4594C" w:rsidRPr="005C11F8" w:rsidRDefault="00F4594C" w:rsidP="001376A5">
      <w:pPr>
        <w:widowControl w:val="0"/>
        <w:autoSpaceDE w:val="0"/>
        <w:autoSpaceDN w:val="0"/>
        <w:adjustRightInd w:val="0"/>
        <w:ind w:firstLine="720"/>
      </w:pPr>
      <w:r w:rsidRPr="005C11F8">
        <w:t xml:space="preserve">(f) </w:t>
      </w:r>
      <w:r w:rsidR="009C5502" w:rsidRPr="00282A0E">
        <w:t>Whenever a distribution under a Michigan statutory will is to be made to an individual's descendants, the assets are to be divided into as many equal shares as there are then living descendants of the nearest degree of living descendants and deceased descendants of that same degree who leave living descendants. Each living descendant of the nearest degree shall receive 1 share. The remaining shares, if any, are combined and then divided in the same manner among the surviving descendants of the deceased descendants as if the surviving descendants who were allocated a share and their surviving descendants had predeceased the descendant. In this manner, all descendants who are in the same generation will take an equal share.</w:t>
      </w:r>
    </w:p>
    <w:p w14:paraId="20077A2E" w14:textId="77777777" w:rsidR="00F4594C" w:rsidRPr="005C11F8" w:rsidRDefault="00F4594C" w:rsidP="001376A5">
      <w:pPr>
        <w:widowControl w:val="0"/>
        <w:autoSpaceDE w:val="0"/>
        <w:autoSpaceDN w:val="0"/>
        <w:adjustRightInd w:val="0"/>
        <w:ind w:firstLine="720"/>
      </w:pPr>
    </w:p>
    <w:p w14:paraId="59E6F0EE" w14:textId="77777777" w:rsidR="00F4594C" w:rsidRPr="005C11F8" w:rsidRDefault="00F4594C" w:rsidP="001376A5">
      <w:pPr>
        <w:widowControl w:val="0"/>
        <w:autoSpaceDE w:val="0"/>
        <w:autoSpaceDN w:val="0"/>
        <w:adjustRightInd w:val="0"/>
        <w:ind w:firstLine="720"/>
      </w:pPr>
      <w:r w:rsidRPr="005C11F8">
        <w:t>(g) "Heirs" means those persons who would have received your assets if you had died without a will, domiciled in Michigan, under the laws that are then in effect.</w:t>
      </w:r>
    </w:p>
    <w:p w14:paraId="0BB5B979" w14:textId="77777777" w:rsidR="00F4594C" w:rsidRPr="005C11F8" w:rsidRDefault="00F4594C" w:rsidP="001376A5">
      <w:pPr>
        <w:widowControl w:val="0"/>
        <w:autoSpaceDE w:val="0"/>
        <w:autoSpaceDN w:val="0"/>
        <w:adjustRightInd w:val="0"/>
        <w:ind w:firstLine="720"/>
      </w:pPr>
    </w:p>
    <w:p w14:paraId="559916B8" w14:textId="77777777" w:rsidR="00F4594C" w:rsidRPr="005C11F8" w:rsidRDefault="00F4594C" w:rsidP="001376A5">
      <w:pPr>
        <w:widowControl w:val="0"/>
        <w:autoSpaceDE w:val="0"/>
        <w:autoSpaceDN w:val="0"/>
        <w:adjustRightInd w:val="0"/>
        <w:ind w:firstLine="720"/>
      </w:pPr>
      <w:r w:rsidRPr="005C11F8">
        <w:t>(h) "Person" includes individuals and institutions.</w:t>
      </w:r>
    </w:p>
    <w:p w14:paraId="6D0980C9" w14:textId="77777777" w:rsidR="00F4594C" w:rsidRPr="005C11F8" w:rsidRDefault="00F4594C" w:rsidP="001376A5">
      <w:pPr>
        <w:widowControl w:val="0"/>
        <w:autoSpaceDE w:val="0"/>
        <w:autoSpaceDN w:val="0"/>
        <w:adjustRightInd w:val="0"/>
        <w:ind w:firstLine="720"/>
      </w:pPr>
    </w:p>
    <w:p w14:paraId="209E8719" w14:textId="77777777" w:rsidR="00F4594C" w:rsidRPr="005C11F8" w:rsidRDefault="00F4594C" w:rsidP="001376A5">
      <w:pPr>
        <w:widowControl w:val="0"/>
        <w:autoSpaceDE w:val="0"/>
        <w:autoSpaceDN w:val="0"/>
        <w:adjustRightInd w:val="0"/>
        <w:ind w:firstLine="720"/>
      </w:pPr>
      <w:r w:rsidRPr="005C11F8">
        <w:t>(</w:t>
      </w:r>
      <w:proofErr w:type="spellStart"/>
      <w:r w:rsidRPr="005C11F8">
        <w:t>i</w:t>
      </w:r>
      <w:proofErr w:type="spellEnd"/>
      <w:r w:rsidRPr="005C11F8">
        <w:t>) Plural and singular words include each other, where appropriate.</w:t>
      </w:r>
    </w:p>
    <w:p w14:paraId="7CB18918" w14:textId="77777777" w:rsidR="00F4594C" w:rsidRPr="005C11F8" w:rsidRDefault="00F4594C" w:rsidP="001376A5">
      <w:pPr>
        <w:widowControl w:val="0"/>
        <w:autoSpaceDE w:val="0"/>
        <w:autoSpaceDN w:val="0"/>
        <w:adjustRightInd w:val="0"/>
        <w:ind w:firstLine="720"/>
      </w:pPr>
    </w:p>
    <w:p w14:paraId="41E554B5" w14:textId="77777777" w:rsidR="00F4594C" w:rsidRPr="005C11F8" w:rsidRDefault="00F4594C" w:rsidP="001376A5">
      <w:pPr>
        <w:widowControl w:val="0"/>
        <w:autoSpaceDE w:val="0"/>
        <w:autoSpaceDN w:val="0"/>
        <w:adjustRightInd w:val="0"/>
        <w:ind w:firstLine="720"/>
      </w:pPr>
      <w:r w:rsidRPr="005C11F8">
        <w:t>(j) If a Michigan statutory will states that a person shall perform an act, the person is required to perform that act. If a Michigan statutory will states that a person may do an act, the person's decision to do or not to do the act shall be made in good faith exercise of the person's powers.</w:t>
      </w:r>
    </w:p>
    <w:p w14:paraId="15EF6851" w14:textId="77777777" w:rsidR="00F4594C" w:rsidRPr="005C11F8" w:rsidRDefault="00F4594C" w:rsidP="005C11F8">
      <w:pPr>
        <w:widowControl w:val="0"/>
        <w:autoSpaceDE w:val="0"/>
        <w:autoSpaceDN w:val="0"/>
        <w:adjustRightInd w:val="0"/>
      </w:pPr>
    </w:p>
    <w:p w14:paraId="1C81A69F" w14:textId="77777777" w:rsidR="00F4594C" w:rsidRPr="001376A5" w:rsidRDefault="00F4594C" w:rsidP="001376A5">
      <w:pPr>
        <w:widowControl w:val="0"/>
        <w:autoSpaceDE w:val="0"/>
        <w:autoSpaceDN w:val="0"/>
        <w:adjustRightInd w:val="0"/>
        <w:jc w:val="center"/>
        <w:rPr>
          <w:b/>
          <w:bCs/>
        </w:rPr>
      </w:pPr>
      <w:r w:rsidRPr="001376A5">
        <w:rPr>
          <w:b/>
          <w:bCs/>
        </w:rPr>
        <w:t>ADDITIONAL CLAUSES</w:t>
      </w:r>
    </w:p>
    <w:p w14:paraId="34E1E845" w14:textId="77777777" w:rsidR="00F4594C" w:rsidRPr="005C11F8" w:rsidRDefault="00F4594C" w:rsidP="005C11F8">
      <w:pPr>
        <w:widowControl w:val="0"/>
        <w:autoSpaceDE w:val="0"/>
        <w:autoSpaceDN w:val="0"/>
        <w:adjustRightInd w:val="0"/>
      </w:pPr>
    </w:p>
    <w:p w14:paraId="599875FB" w14:textId="77777777" w:rsidR="00F4594C" w:rsidRPr="001376A5" w:rsidRDefault="00F4594C" w:rsidP="00DD01B8">
      <w:pPr>
        <w:widowControl w:val="0"/>
        <w:autoSpaceDE w:val="0"/>
        <w:autoSpaceDN w:val="0"/>
        <w:adjustRightInd w:val="0"/>
        <w:jc w:val="center"/>
        <w:rPr>
          <w:b/>
          <w:bCs/>
        </w:rPr>
      </w:pPr>
      <w:r w:rsidRPr="001376A5">
        <w:rPr>
          <w:b/>
          <w:bCs/>
        </w:rPr>
        <w:t>Powers of Personal Representative</w:t>
      </w:r>
    </w:p>
    <w:p w14:paraId="48F312FF" w14:textId="77777777" w:rsidR="00F4594C" w:rsidRPr="005C11F8" w:rsidRDefault="00F4594C" w:rsidP="005C11F8">
      <w:pPr>
        <w:widowControl w:val="0"/>
        <w:autoSpaceDE w:val="0"/>
        <w:autoSpaceDN w:val="0"/>
        <w:adjustRightInd w:val="0"/>
      </w:pPr>
    </w:p>
    <w:p w14:paraId="302CA14C" w14:textId="77777777" w:rsidR="00F4594C" w:rsidRPr="005C11F8" w:rsidRDefault="00F4594C" w:rsidP="001376A5">
      <w:pPr>
        <w:widowControl w:val="0"/>
        <w:autoSpaceDE w:val="0"/>
        <w:autoSpaceDN w:val="0"/>
        <w:adjustRightInd w:val="0"/>
        <w:ind w:firstLine="720"/>
      </w:pPr>
      <w:r w:rsidRPr="005C11F8">
        <w:t xml:space="preserve">1. </w:t>
      </w:r>
      <w:r w:rsidR="009C5502" w:rsidRPr="00282A0E">
        <w:t xml:space="preserve">A personal representative has all powers of administration given by Michigan law to personal representatives and, to the extent funds are not needed to meet debts and expenses currently payable and are not immediately distributable, the power to invest and reinvest the </w:t>
      </w:r>
      <w:r w:rsidR="009C5502" w:rsidRPr="00282A0E">
        <w:lastRenderedPageBreak/>
        <w:t>estate from time to time in accordance with the Michigan prudent investor rule. In dividing and distributing the estate, the personal representative may distribute partially or totally in kind, may determine the value of distributions in kind without reference to income tax bases, and may make non-pro rata distributions.</w:t>
      </w:r>
    </w:p>
    <w:p w14:paraId="3B34A039" w14:textId="77777777" w:rsidR="00F4594C" w:rsidRPr="005C11F8" w:rsidRDefault="00F4594C" w:rsidP="001376A5">
      <w:pPr>
        <w:widowControl w:val="0"/>
        <w:autoSpaceDE w:val="0"/>
        <w:autoSpaceDN w:val="0"/>
        <w:adjustRightInd w:val="0"/>
        <w:ind w:firstLine="720"/>
      </w:pPr>
    </w:p>
    <w:p w14:paraId="6CF38CB6" w14:textId="77777777" w:rsidR="00F4594C" w:rsidRPr="005C11F8" w:rsidRDefault="00F4594C" w:rsidP="001376A5">
      <w:pPr>
        <w:widowControl w:val="0"/>
        <w:autoSpaceDE w:val="0"/>
        <w:autoSpaceDN w:val="0"/>
        <w:adjustRightInd w:val="0"/>
        <w:ind w:firstLine="720"/>
      </w:pPr>
      <w:r w:rsidRPr="005C11F8">
        <w:t xml:space="preserve">2. </w:t>
      </w:r>
      <w:r w:rsidR="009C5502" w:rsidRPr="00282A0E">
        <w:t>The personal representative may distribute estate assets otherwise distributable to a minor beneficiary to the minor's conservator or, in amounts not exceeding $5,000.00 per year, either to the minor, if married; to a parent or another adult with whom the minor resides and who has the care, custody, or control of the minor; or to the guardian. The personal representative is free of liability and is discharged from further accountability for distributing assets in compliance with the provisions of this paragraph.</w:t>
      </w:r>
    </w:p>
    <w:p w14:paraId="566A126F" w14:textId="77777777" w:rsidR="00F4594C" w:rsidRPr="005C11F8" w:rsidRDefault="00F4594C" w:rsidP="005C11F8">
      <w:pPr>
        <w:widowControl w:val="0"/>
        <w:autoSpaceDE w:val="0"/>
        <w:autoSpaceDN w:val="0"/>
        <w:adjustRightInd w:val="0"/>
      </w:pPr>
    </w:p>
    <w:p w14:paraId="3E5210F4" w14:textId="77777777" w:rsidR="00F4594C" w:rsidRPr="001376A5" w:rsidRDefault="00F4594C" w:rsidP="00DD01B8">
      <w:pPr>
        <w:widowControl w:val="0"/>
        <w:autoSpaceDE w:val="0"/>
        <w:autoSpaceDN w:val="0"/>
        <w:adjustRightInd w:val="0"/>
        <w:jc w:val="center"/>
        <w:rPr>
          <w:b/>
          <w:bCs/>
        </w:rPr>
      </w:pPr>
      <w:r w:rsidRPr="001376A5">
        <w:rPr>
          <w:b/>
          <w:bCs/>
        </w:rPr>
        <w:t>Powers of Guardian and Conservator</w:t>
      </w:r>
    </w:p>
    <w:p w14:paraId="6D61384E" w14:textId="77777777" w:rsidR="00F4594C" w:rsidRPr="005C11F8" w:rsidRDefault="00F4594C" w:rsidP="005C11F8">
      <w:pPr>
        <w:widowControl w:val="0"/>
        <w:autoSpaceDE w:val="0"/>
        <w:autoSpaceDN w:val="0"/>
        <w:adjustRightInd w:val="0"/>
      </w:pPr>
    </w:p>
    <w:p w14:paraId="0A2347B3" w14:textId="31BB5AFC" w:rsidR="00E27139" w:rsidRDefault="00F4594C" w:rsidP="00D029A6">
      <w:pPr>
        <w:widowControl w:val="0"/>
        <w:autoSpaceDE w:val="0"/>
        <w:autoSpaceDN w:val="0"/>
        <w:adjustRightInd w:val="0"/>
        <w:ind w:firstLine="720"/>
      </w:pPr>
      <w:r w:rsidRPr="005C11F8">
        <w:t xml:space="preserve">A guardian named in this will has the same authority with respect to the child as a parent having legal custody would have. A conservator named in this will has </w:t>
      </w:r>
      <w:proofErr w:type="gramStart"/>
      <w:r w:rsidRPr="005C11F8">
        <w:t>all of</w:t>
      </w:r>
      <w:proofErr w:type="gramEnd"/>
      <w:r w:rsidRPr="005C11F8">
        <w:t xml:space="preserve"> the powers conferred by law.</w:t>
      </w:r>
    </w:p>
    <w:p w14:paraId="7B9E39CE" w14:textId="77777777" w:rsidR="00E27139" w:rsidRDefault="00E27139">
      <w:pPr>
        <w:spacing w:after="160" w:line="259" w:lineRule="auto"/>
      </w:pPr>
      <w:r>
        <w:br w:type="page"/>
      </w:r>
    </w:p>
    <w:p w14:paraId="7D52606A" w14:textId="77777777" w:rsidR="00E27139" w:rsidRDefault="00E27139" w:rsidP="00E27139">
      <w:pPr>
        <w:tabs>
          <w:tab w:val="left" w:pos="-720"/>
        </w:tabs>
        <w:suppressAutoHyphens/>
        <w:jc w:val="center"/>
        <w:rPr>
          <w:b/>
          <w:bCs/>
        </w:rPr>
      </w:pPr>
      <w:r w:rsidRPr="00E27139">
        <w:rPr>
          <w:b/>
          <w:bCs/>
        </w:rPr>
        <w:lastRenderedPageBreak/>
        <w:t>List Disposing of Tangible Personal Property</w:t>
      </w:r>
    </w:p>
    <w:p w14:paraId="5C49BB11" w14:textId="77777777" w:rsidR="00E27139" w:rsidRPr="00E27139" w:rsidRDefault="00E27139" w:rsidP="00E27139">
      <w:pPr>
        <w:tabs>
          <w:tab w:val="left" w:pos="-720"/>
        </w:tabs>
        <w:suppressAutoHyphens/>
        <w:jc w:val="center"/>
        <w:rPr>
          <w:b/>
          <w:bCs/>
        </w:rPr>
      </w:pPr>
    </w:p>
    <w:p w14:paraId="139A5F0F" w14:textId="77777777" w:rsidR="00E27139" w:rsidRDefault="00E27139" w:rsidP="00E27139">
      <w:pPr>
        <w:tabs>
          <w:tab w:val="left" w:pos="-720"/>
        </w:tabs>
        <w:suppressAutoHyphens/>
      </w:pPr>
      <w:r>
        <w:t xml:space="preserve">Article 2 of my will says that I can leave this separate list to say who should get my personal property after I die. The law that allows me to do this is MCL 700.2513. </w:t>
      </w:r>
    </w:p>
    <w:p w14:paraId="243D7ACC" w14:textId="77777777" w:rsidR="00E27139" w:rsidRDefault="00E27139" w:rsidP="00E27139">
      <w:pPr>
        <w:tabs>
          <w:tab w:val="left" w:pos="-720"/>
        </w:tabs>
        <w:suppressAutoHyphens/>
      </w:pPr>
    </w:p>
    <w:p w14:paraId="659CAE5D" w14:textId="77777777" w:rsidR="00E27139" w:rsidRDefault="00E27139" w:rsidP="00E27139">
      <w:pPr>
        <w:tabs>
          <w:tab w:val="left" w:pos="-720"/>
        </w:tabs>
        <w:suppressAutoHyphens/>
      </w:pPr>
      <w:r>
        <w:t>After my death, I want my personal representative to give my tangible personal property to the recipients listed below:</w:t>
      </w:r>
    </w:p>
    <w:p w14:paraId="46D9FFD9" w14:textId="77777777" w:rsidR="00E27139" w:rsidRPr="008B7901" w:rsidRDefault="00E27139" w:rsidP="00E27139">
      <w:pPr>
        <w:tabs>
          <w:tab w:val="left" w:pos="-720"/>
        </w:tabs>
        <w:suppressAutoHyphens/>
      </w:pP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720"/>
        <w:gridCol w:w="3960"/>
      </w:tblGrid>
      <w:tr w:rsidR="00E27139" w:rsidRPr="008B7901" w14:paraId="0609E66F" w14:textId="77777777" w:rsidTr="00807900">
        <w:trPr>
          <w:trHeight w:val="576"/>
        </w:trPr>
        <w:tc>
          <w:tcPr>
            <w:tcW w:w="4855" w:type="dxa"/>
          </w:tcPr>
          <w:p w14:paraId="34390E69" w14:textId="77777777" w:rsidR="00E27139" w:rsidRPr="00E27139" w:rsidRDefault="00E27139" w:rsidP="00807900">
            <w:pPr>
              <w:tabs>
                <w:tab w:val="left" w:pos="-720"/>
              </w:tabs>
              <w:suppressAutoHyphens/>
              <w:rPr>
                <w:b/>
                <w:bCs/>
              </w:rPr>
            </w:pPr>
            <w:r w:rsidRPr="00E27139">
              <w:rPr>
                <w:b/>
                <w:bCs/>
              </w:rPr>
              <w:t>Description of the Item</w:t>
            </w:r>
          </w:p>
        </w:tc>
        <w:tc>
          <w:tcPr>
            <w:tcW w:w="720" w:type="dxa"/>
          </w:tcPr>
          <w:p w14:paraId="0BEA9F2D" w14:textId="77777777" w:rsidR="00E27139" w:rsidRPr="008B7901" w:rsidRDefault="00E27139" w:rsidP="00807900">
            <w:pPr>
              <w:tabs>
                <w:tab w:val="left" w:pos="-720"/>
              </w:tabs>
              <w:suppressAutoHyphens/>
            </w:pPr>
          </w:p>
        </w:tc>
        <w:tc>
          <w:tcPr>
            <w:tcW w:w="3960" w:type="dxa"/>
          </w:tcPr>
          <w:p w14:paraId="42E92A55" w14:textId="77777777" w:rsidR="00E27139" w:rsidRPr="00E27139" w:rsidRDefault="00E27139" w:rsidP="00807900">
            <w:pPr>
              <w:tabs>
                <w:tab w:val="left" w:pos="-720"/>
              </w:tabs>
              <w:suppressAutoHyphens/>
              <w:rPr>
                <w:b/>
                <w:bCs/>
              </w:rPr>
            </w:pPr>
            <w:r w:rsidRPr="00E27139">
              <w:rPr>
                <w:b/>
                <w:bCs/>
              </w:rPr>
              <w:t>Name of the Person to Receive It</w:t>
            </w:r>
          </w:p>
        </w:tc>
      </w:tr>
    </w:tbl>
    <w:p w14:paraId="44D9E4D9" w14:textId="77777777" w:rsidR="00E27139" w:rsidRDefault="00E27139" w:rsidP="00E27139">
      <w:r>
        <w:t xml:space="preserve">{%p if </w:t>
      </w:r>
      <w:proofErr w:type="spellStart"/>
      <w:r w:rsidRPr="00617CEF">
        <w:t>tangible_</w:t>
      </w:r>
      <w:proofErr w:type="gramStart"/>
      <w:r w:rsidRPr="00617CEF">
        <w:t>property.there</w:t>
      </w:r>
      <w:proofErr w:type="gramEnd"/>
      <w:r w:rsidRPr="00617CEF">
        <w:t>_are_any</w:t>
      </w:r>
      <w:proofErr w:type="spellEnd"/>
      <w:r>
        <w:t>%}</w:t>
      </w:r>
    </w:p>
    <w:p w14:paraId="762D3F55" w14:textId="77777777" w:rsidR="00E27139" w:rsidRDefault="00E27139" w:rsidP="00E27139">
      <w:r>
        <w:t xml:space="preserve">{%p for property in </w:t>
      </w:r>
      <w:proofErr w:type="spellStart"/>
      <w:r w:rsidRPr="00E42814">
        <w:t>tangible_property</w:t>
      </w:r>
      <w:proofErr w:type="spellEnd"/>
      <w:r>
        <w:t xml:space="preserve"> %}</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720"/>
        <w:gridCol w:w="3960"/>
      </w:tblGrid>
      <w:tr w:rsidR="00E27139" w:rsidRPr="008B7901" w14:paraId="64927885" w14:textId="77777777" w:rsidTr="00807900">
        <w:trPr>
          <w:trHeight w:val="576"/>
        </w:trPr>
        <w:tc>
          <w:tcPr>
            <w:tcW w:w="4855" w:type="dxa"/>
          </w:tcPr>
          <w:p w14:paraId="40E38C4D" w14:textId="77777777" w:rsidR="00E27139" w:rsidRPr="007940B3" w:rsidRDefault="00E27139" w:rsidP="00807900">
            <w:pPr>
              <w:tabs>
                <w:tab w:val="left" w:pos="-720"/>
                <w:tab w:val="right" w:pos="4639"/>
              </w:tabs>
              <w:suppressAutoHyphens/>
              <w:ind w:left="-108"/>
              <w:rPr>
                <w:u w:val="single"/>
              </w:rPr>
            </w:pPr>
            <w:proofErr w:type="gramStart"/>
            <w:r>
              <w:rPr>
                <w:u w:val="single"/>
              </w:rPr>
              <w:t xml:space="preserve">{{ </w:t>
            </w:r>
            <w:proofErr w:type="spellStart"/>
            <w:r w:rsidRPr="00E42814">
              <w:rPr>
                <w:u w:val="single"/>
              </w:rPr>
              <w:t>property</w:t>
            </w:r>
            <w:proofErr w:type="gramEnd"/>
            <w:r>
              <w:rPr>
                <w:u w:val="single"/>
              </w:rPr>
              <w:t>.</w:t>
            </w:r>
            <w:proofErr w:type="gramStart"/>
            <w:r>
              <w:rPr>
                <w:u w:val="single"/>
              </w:rPr>
              <w:t>item</w:t>
            </w:r>
            <w:proofErr w:type="spellEnd"/>
            <w:r>
              <w:rPr>
                <w:u w:val="single"/>
              </w:rPr>
              <w:t xml:space="preserve"> }}</w:t>
            </w:r>
            <w:r>
              <w:rPr>
                <w:u w:val="single"/>
              </w:rPr>
              <w:tab/>
            </w:r>
            <w:proofErr w:type="gramEnd"/>
          </w:p>
        </w:tc>
        <w:tc>
          <w:tcPr>
            <w:tcW w:w="720" w:type="dxa"/>
          </w:tcPr>
          <w:p w14:paraId="748A3984" w14:textId="77777777" w:rsidR="00E27139" w:rsidRPr="008B7901" w:rsidRDefault="00E27139" w:rsidP="00807900">
            <w:pPr>
              <w:tabs>
                <w:tab w:val="left" w:pos="-720"/>
              </w:tabs>
              <w:suppressAutoHyphens/>
            </w:pPr>
          </w:p>
        </w:tc>
        <w:tc>
          <w:tcPr>
            <w:tcW w:w="3960" w:type="dxa"/>
          </w:tcPr>
          <w:p w14:paraId="75CD6B18" w14:textId="77777777" w:rsidR="00E27139" w:rsidRPr="007940B3" w:rsidRDefault="00E27139" w:rsidP="00807900">
            <w:pPr>
              <w:tabs>
                <w:tab w:val="left" w:pos="-720"/>
                <w:tab w:val="right" w:pos="3744"/>
              </w:tabs>
              <w:suppressAutoHyphens/>
              <w:ind w:left="-103"/>
              <w:rPr>
                <w:u w:val="single"/>
              </w:rPr>
            </w:pPr>
            <w:proofErr w:type="gramStart"/>
            <w:r>
              <w:rPr>
                <w:u w:val="single"/>
              </w:rPr>
              <w:t xml:space="preserve">{{ </w:t>
            </w:r>
            <w:proofErr w:type="spellStart"/>
            <w:r w:rsidRPr="00E42814">
              <w:rPr>
                <w:u w:val="single"/>
              </w:rPr>
              <w:t>property</w:t>
            </w:r>
            <w:proofErr w:type="gramEnd"/>
            <w:r>
              <w:rPr>
                <w:u w:val="single"/>
              </w:rPr>
              <w:t>.recipient_</w:t>
            </w:r>
            <w:proofErr w:type="gramStart"/>
            <w:r>
              <w:rPr>
                <w:u w:val="single"/>
              </w:rPr>
              <w:t>name</w:t>
            </w:r>
            <w:proofErr w:type="spellEnd"/>
            <w:r>
              <w:rPr>
                <w:u w:val="single"/>
              </w:rPr>
              <w:t xml:space="preserve"> }}</w:t>
            </w:r>
            <w:r>
              <w:rPr>
                <w:u w:val="single"/>
              </w:rPr>
              <w:tab/>
            </w:r>
            <w:proofErr w:type="gramEnd"/>
          </w:p>
        </w:tc>
      </w:tr>
    </w:tbl>
    <w:p w14:paraId="62266972" w14:textId="77777777" w:rsidR="00E27139" w:rsidRDefault="00E27139" w:rsidP="00E27139">
      <w:r>
        <w:t xml:space="preserve">{%p </w:t>
      </w:r>
      <w:proofErr w:type="spellStart"/>
      <w:r>
        <w:t>endfor</w:t>
      </w:r>
      <w:proofErr w:type="spellEnd"/>
      <w:r>
        <w:t xml:space="preserve"> %}</w:t>
      </w:r>
    </w:p>
    <w:p w14:paraId="76A8202A" w14:textId="77777777" w:rsidR="00E27139" w:rsidRDefault="00E27139" w:rsidP="00E27139">
      <w:r>
        <w:t>{%p endif %}</w:t>
      </w:r>
    </w:p>
    <w:p w14:paraId="2AE6DEB9" w14:textId="77777777" w:rsidR="00E27139" w:rsidRPr="008B7901" w:rsidRDefault="00E27139" w:rsidP="00E27139"/>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720"/>
        <w:gridCol w:w="3960"/>
      </w:tblGrid>
      <w:tr w:rsidR="00E27139" w:rsidRPr="008B7901" w14:paraId="65D44F81" w14:textId="77777777" w:rsidTr="00807900">
        <w:trPr>
          <w:trHeight w:val="576"/>
        </w:trPr>
        <w:tc>
          <w:tcPr>
            <w:tcW w:w="4855" w:type="dxa"/>
            <w:tcBorders>
              <w:top w:val="single" w:sz="4" w:space="0" w:color="auto"/>
              <w:bottom w:val="single" w:sz="4" w:space="0" w:color="auto"/>
            </w:tcBorders>
          </w:tcPr>
          <w:p w14:paraId="75FB3599" w14:textId="77777777" w:rsidR="00E27139" w:rsidRPr="008B7901" w:rsidRDefault="00E27139" w:rsidP="00807900">
            <w:pPr>
              <w:tabs>
                <w:tab w:val="left" w:pos="-720"/>
              </w:tabs>
              <w:suppressAutoHyphens/>
            </w:pPr>
          </w:p>
        </w:tc>
        <w:tc>
          <w:tcPr>
            <w:tcW w:w="720" w:type="dxa"/>
          </w:tcPr>
          <w:p w14:paraId="414418FB" w14:textId="77777777" w:rsidR="00E27139" w:rsidRPr="008B7901" w:rsidRDefault="00E27139" w:rsidP="00807900">
            <w:pPr>
              <w:tabs>
                <w:tab w:val="left" w:pos="-720"/>
              </w:tabs>
              <w:suppressAutoHyphens/>
            </w:pPr>
          </w:p>
        </w:tc>
        <w:tc>
          <w:tcPr>
            <w:tcW w:w="3960" w:type="dxa"/>
            <w:tcBorders>
              <w:top w:val="single" w:sz="4" w:space="0" w:color="auto"/>
              <w:bottom w:val="single" w:sz="4" w:space="0" w:color="auto"/>
            </w:tcBorders>
          </w:tcPr>
          <w:p w14:paraId="6C7F2C53" w14:textId="77777777" w:rsidR="00E27139" w:rsidRPr="008B7901" w:rsidRDefault="00E27139" w:rsidP="00807900">
            <w:pPr>
              <w:tabs>
                <w:tab w:val="left" w:pos="-720"/>
              </w:tabs>
              <w:suppressAutoHyphens/>
            </w:pPr>
          </w:p>
        </w:tc>
      </w:tr>
      <w:tr w:rsidR="00E27139" w:rsidRPr="008B7901" w14:paraId="09EE1D56" w14:textId="77777777" w:rsidTr="00807900">
        <w:trPr>
          <w:trHeight w:val="576"/>
        </w:trPr>
        <w:tc>
          <w:tcPr>
            <w:tcW w:w="4855" w:type="dxa"/>
            <w:tcBorders>
              <w:top w:val="single" w:sz="4" w:space="0" w:color="auto"/>
              <w:bottom w:val="single" w:sz="4" w:space="0" w:color="auto"/>
            </w:tcBorders>
          </w:tcPr>
          <w:p w14:paraId="1CFB02AC" w14:textId="77777777" w:rsidR="00E27139" w:rsidRPr="008B7901" w:rsidRDefault="00E27139" w:rsidP="00807900">
            <w:pPr>
              <w:tabs>
                <w:tab w:val="left" w:pos="-720"/>
              </w:tabs>
              <w:suppressAutoHyphens/>
            </w:pPr>
          </w:p>
        </w:tc>
        <w:tc>
          <w:tcPr>
            <w:tcW w:w="720" w:type="dxa"/>
          </w:tcPr>
          <w:p w14:paraId="64A24F28" w14:textId="77777777" w:rsidR="00E27139" w:rsidRPr="008B7901" w:rsidRDefault="00E27139" w:rsidP="00807900">
            <w:pPr>
              <w:tabs>
                <w:tab w:val="left" w:pos="-720"/>
              </w:tabs>
              <w:suppressAutoHyphens/>
            </w:pPr>
          </w:p>
        </w:tc>
        <w:tc>
          <w:tcPr>
            <w:tcW w:w="3960" w:type="dxa"/>
            <w:tcBorders>
              <w:top w:val="single" w:sz="4" w:space="0" w:color="auto"/>
              <w:bottom w:val="single" w:sz="4" w:space="0" w:color="auto"/>
            </w:tcBorders>
          </w:tcPr>
          <w:p w14:paraId="41C3A718" w14:textId="77777777" w:rsidR="00E27139" w:rsidRPr="008B7901" w:rsidRDefault="00E27139" w:rsidP="00807900">
            <w:pPr>
              <w:tabs>
                <w:tab w:val="left" w:pos="-720"/>
              </w:tabs>
              <w:suppressAutoHyphens/>
            </w:pPr>
          </w:p>
        </w:tc>
      </w:tr>
      <w:tr w:rsidR="00E27139" w:rsidRPr="008B7901" w14:paraId="571C7369" w14:textId="77777777" w:rsidTr="00807900">
        <w:trPr>
          <w:trHeight w:val="576"/>
        </w:trPr>
        <w:tc>
          <w:tcPr>
            <w:tcW w:w="4855" w:type="dxa"/>
            <w:tcBorders>
              <w:top w:val="single" w:sz="4" w:space="0" w:color="auto"/>
              <w:bottom w:val="single" w:sz="4" w:space="0" w:color="auto"/>
            </w:tcBorders>
          </w:tcPr>
          <w:p w14:paraId="0EE82903" w14:textId="77777777" w:rsidR="00E27139" w:rsidRPr="008B7901" w:rsidRDefault="00E27139" w:rsidP="00807900">
            <w:pPr>
              <w:tabs>
                <w:tab w:val="left" w:pos="-720"/>
              </w:tabs>
              <w:suppressAutoHyphens/>
            </w:pPr>
          </w:p>
        </w:tc>
        <w:tc>
          <w:tcPr>
            <w:tcW w:w="720" w:type="dxa"/>
          </w:tcPr>
          <w:p w14:paraId="7B7A177A" w14:textId="77777777" w:rsidR="00E27139" w:rsidRPr="008B7901" w:rsidRDefault="00E27139" w:rsidP="00807900">
            <w:pPr>
              <w:tabs>
                <w:tab w:val="left" w:pos="-720"/>
              </w:tabs>
              <w:suppressAutoHyphens/>
            </w:pPr>
          </w:p>
        </w:tc>
        <w:tc>
          <w:tcPr>
            <w:tcW w:w="3960" w:type="dxa"/>
            <w:tcBorders>
              <w:top w:val="single" w:sz="4" w:space="0" w:color="auto"/>
              <w:bottom w:val="single" w:sz="4" w:space="0" w:color="auto"/>
            </w:tcBorders>
          </w:tcPr>
          <w:p w14:paraId="15E396CA" w14:textId="77777777" w:rsidR="00E27139" w:rsidRPr="008B7901" w:rsidRDefault="00E27139" w:rsidP="00807900">
            <w:pPr>
              <w:tabs>
                <w:tab w:val="left" w:pos="-720"/>
              </w:tabs>
              <w:suppressAutoHyphens/>
            </w:pPr>
          </w:p>
        </w:tc>
      </w:tr>
      <w:tr w:rsidR="00E27139" w:rsidRPr="008B7901" w14:paraId="6B000934" w14:textId="77777777" w:rsidTr="00807900">
        <w:trPr>
          <w:trHeight w:val="576"/>
        </w:trPr>
        <w:tc>
          <w:tcPr>
            <w:tcW w:w="4855" w:type="dxa"/>
            <w:tcBorders>
              <w:top w:val="single" w:sz="4" w:space="0" w:color="auto"/>
              <w:bottom w:val="single" w:sz="4" w:space="0" w:color="auto"/>
            </w:tcBorders>
          </w:tcPr>
          <w:p w14:paraId="79846D8A" w14:textId="77777777" w:rsidR="00E27139" w:rsidRPr="008B7901" w:rsidRDefault="00E27139" w:rsidP="00807900">
            <w:pPr>
              <w:tabs>
                <w:tab w:val="left" w:pos="-720"/>
              </w:tabs>
              <w:suppressAutoHyphens/>
            </w:pPr>
          </w:p>
        </w:tc>
        <w:tc>
          <w:tcPr>
            <w:tcW w:w="720" w:type="dxa"/>
          </w:tcPr>
          <w:p w14:paraId="686B44A3" w14:textId="77777777" w:rsidR="00E27139" w:rsidRPr="008B7901" w:rsidRDefault="00E27139" w:rsidP="00807900">
            <w:pPr>
              <w:tabs>
                <w:tab w:val="left" w:pos="-720"/>
              </w:tabs>
              <w:suppressAutoHyphens/>
            </w:pPr>
          </w:p>
        </w:tc>
        <w:tc>
          <w:tcPr>
            <w:tcW w:w="3960" w:type="dxa"/>
            <w:tcBorders>
              <w:top w:val="single" w:sz="4" w:space="0" w:color="auto"/>
              <w:bottom w:val="single" w:sz="4" w:space="0" w:color="auto"/>
            </w:tcBorders>
          </w:tcPr>
          <w:p w14:paraId="763504A4" w14:textId="77777777" w:rsidR="00E27139" w:rsidRPr="008B7901" w:rsidRDefault="00E27139" w:rsidP="00807900">
            <w:pPr>
              <w:tabs>
                <w:tab w:val="left" w:pos="-720"/>
              </w:tabs>
              <w:suppressAutoHyphens/>
            </w:pPr>
          </w:p>
        </w:tc>
      </w:tr>
      <w:tr w:rsidR="00E27139" w:rsidRPr="008B7901" w14:paraId="0E4E0729" w14:textId="77777777" w:rsidTr="00807900">
        <w:trPr>
          <w:trHeight w:val="576"/>
        </w:trPr>
        <w:tc>
          <w:tcPr>
            <w:tcW w:w="4855" w:type="dxa"/>
            <w:tcBorders>
              <w:top w:val="single" w:sz="4" w:space="0" w:color="auto"/>
              <w:bottom w:val="single" w:sz="4" w:space="0" w:color="auto"/>
            </w:tcBorders>
          </w:tcPr>
          <w:p w14:paraId="7B6DF304" w14:textId="77777777" w:rsidR="00E27139" w:rsidRPr="008B7901" w:rsidRDefault="00E27139" w:rsidP="00807900">
            <w:pPr>
              <w:tabs>
                <w:tab w:val="left" w:pos="-720"/>
              </w:tabs>
              <w:suppressAutoHyphens/>
            </w:pPr>
          </w:p>
        </w:tc>
        <w:tc>
          <w:tcPr>
            <w:tcW w:w="720" w:type="dxa"/>
          </w:tcPr>
          <w:p w14:paraId="4410ECA5" w14:textId="77777777" w:rsidR="00E27139" w:rsidRPr="008B7901" w:rsidRDefault="00E27139" w:rsidP="00807900">
            <w:pPr>
              <w:tabs>
                <w:tab w:val="left" w:pos="-720"/>
              </w:tabs>
              <w:suppressAutoHyphens/>
            </w:pPr>
          </w:p>
        </w:tc>
        <w:tc>
          <w:tcPr>
            <w:tcW w:w="3960" w:type="dxa"/>
            <w:tcBorders>
              <w:top w:val="single" w:sz="4" w:space="0" w:color="auto"/>
              <w:bottom w:val="single" w:sz="4" w:space="0" w:color="auto"/>
            </w:tcBorders>
          </w:tcPr>
          <w:p w14:paraId="58534A16" w14:textId="77777777" w:rsidR="00E27139" w:rsidRPr="008B7901" w:rsidRDefault="00E27139" w:rsidP="00807900">
            <w:pPr>
              <w:tabs>
                <w:tab w:val="left" w:pos="-720"/>
              </w:tabs>
              <w:suppressAutoHyphens/>
            </w:pPr>
          </w:p>
        </w:tc>
      </w:tr>
      <w:tr w:rsidR="00E27139" w:rsidRPr="008B7901" w14:paraId="54A7D445" w14:textId="77777777" w:rsidTr="00807900">
        <w:trPr>
          <w:trHeight w:val="576"/>
        </w:trPr>
        <w:tc>
          <w:tcPr>
            <w:tcW w:w="4855" w:type="dxa"/>
            <w:tcBorders>
              <w:top w:val="single" w:sz="4" w:space="0" w:color="auto"/>
              <w:bottom w:val="single" w:sz="4" w:space="0" w:color="auto"/>
            </w:tcBorders>
          </w:tcPr>
          <w:p w14:paraId="62756937" w14:textId="77777777" w:rsidR="00E27139" w:rsidRPr="008B7901" w:rsidRDefault="00E27139" w:rsidP="00807900">
            <w:pPr>
              <w:tabs>
                <w:tab w:val="left" w:pos="-720"/>
              </w:tabs>
              <w:suppressAutoHyphens/>
            </w:pPr>
          </w:p>
        </w:tc>
        <w:tc>
          <w:tcPr>
            <w:tcW w:w="720" w:type="dxa"/>
          </w:tcPr>
          <w:p w14:paraId="4D523B18" w14:textId="77777777" w:rsidR="00E27139" w:rsidRPr="008B7901" w:rsidRDefault="00E27139" w:rsidP="00807900">
            <w:pPr>
              <w:tabs>
                <w:tab w:val="left" w:pos="-720"/>
              </w:tabs>
              <w:suppressAutoHyphens/>
            </w:pPr>
          </w:p>
        </w:tc>
        <w:tc>
          <w:tcPr>
            <w:tcW w:w="3960" w:type="dxa"/>
            <w:tcBorders>
              <w:top w:val="single" w:sz="4" w:space="0" w:color="auto"/>
              <w:bottom w:val="single" w:sz="4" w:space="0" w:color="auto"/>
            </w:tcBorders>
          </w:tcPr>
          <w:p w14:paraId="66B1F8EF" w14:textId="77777777" w:rsidR="00E27139" w:rsidRPr="008B7901" w:rsidRDefault="00E27139" w:rsidP="00807900">
            <w:pPr>
              <w:tabs>
                <w:tab w:val="left" w:pos="-720"/>
              </w:tabs>
              <w:suppressAutoHyphens/>
            </w:pPr>
          </w:p>
        </w:tc>
      </w:tr>
      <w:tr w:rsidR="00E27139" w:rsidRPr="008B7901" w14:paraId="6C825546" w14:textId="77777777" w:rsidTr="00807900">
        <w:trPr>
          <w:trHeight w:val="576"/>
        </w:trPr>
        <w:tc>
          <w:tcPr>
            <w:tcW w:w="4855" w:type="dxa"/>
            <w:tcBorders>
              <w:top w:val="single" w:sz="4" w:space="0" w:color="auto"/>
              <w:bottom w:val="single" w:sz="4" w:space="0" w:color="auto"/>
            </w:tcBorders>
          </w:tcPr>
          <w:p w14:paraId="4587470A" w14:textId="77777777" w:rsidR="00E27139" w:rsidRPr="008B7901" w:rsidRDefault="00E27139" w:rsidP="00807900">
            <w:pPr>
              <w:tabs>
                <w:tab w:val="left" w:pos="-720"/>
              </w:tabs>
              <w:suppressAutoHyphens/>
            </w:pPr>
          </w:p>
        </w:tc>
        <w:tc>
          <w:tcPr>
            <w:tcW w:w="720" w:type="dxa"/>
          </w:tcPr>
          <w:p w14:paraId="71BD1AA7" w14:textId="77777777" w:rsidR="00E27139" w:rsidRPr="008B7901" w:rsidRDefault="00E27139" w:rsidP="00807900">
            <w:pPr>
              <w:tabs>
                <w:tab w:val="left" w:pos="-720"/>
              </w:tabs>
              <w:suppressAutoHyphens/>
            </w:pPr>
          </w:p>
        </w:tc>
        <w:tc>
          <w:tcPr>
            <w:tcW w:w="3960" w:type="dxa"/>
            <w:tcBorders>
              <w:top w:val="single" w:sz="4" w:space="0" w:color="auto"/>
              <w:bottom w:val="single" w:sz="4" w:space="0" w:color="auto"/>
            </w:tcBorders>
          </w:tcPr>
          <w:p w14:paraId="7EB47891" w14:textId="77777777" w:rsidR="00E27139" w:rsidRPr="008B7901" w:rsidRDefault="00E27139" w:rsidP="00807900">
            <w:pPr>
              <w:tabs>
                <w:tab w:val="left" w:pos="-720"/>
              </w:tabs>
              <w:suppressAutoHyphens/>
            </w:pPr>
          </w:p>
        </w:tc>
      </w:tr>
      <w:tr w:rsidR="00E27139" w:rsidRPr="008B7901" w14:paraId="5060254A" w14:textId="77777777" w:rsidTr="00807900">
        <w:trPr>
          <w:trHeight w:val="576"/>
        </w:trPr>
        <w:tc>
          <w:tcPr>
            <w:tcW w:w="4855" w:type="dxa"/>
            <w:tcBorders>
              <w:top w:val="single" w:sz="4" w:space="0" w:color="auto"/>
              <w:bottom w:val="single" w:sz="4" w:space="0" w:color="auto"/>
            </w:tcBorders>
          </w:tcPr>
          <w:p w14:paraId="5F0E4F58" w14:textId="77777777" w:rsidR="00E27139" w:rsidRPr="008B7901" w:rsidRDefault="00E27139" w:rsidP="00807900">
            <w:pPr>
              <w:tabs>
                <w:tab w:val="left" w:pos="-720"/>
              </w:tabs>
              <w:suppressAutoHyphens/>
            </w:pPr>
          </w:p>
        </w:tc>
        <w:tc>
          <w:tcPr>
            <w:tcW w:w="720" w:type="dxa"/>
          </w:tcPr>
          <w:p w14:paraId="4306D8FB" w14:textId="77777777" w:rsidR="00E27139" w:rsidRPr="008B7901" w:rsidRDefault="00E27139" w:rsidP="00807900">
            <w:pPr>
              <w:tabs>
                <w:tab w:val="left" w:pos="-720"/>
              </w:tabs>
              <w:suppressAutoHyphens/>
            </w:pPr>
          </w:p>
        </w:tc>
        <w:tc>
          <w:tcPr>
            <w:tcW w:w="3960" w:type="dxa"/>
            <w:tcBorders>
              <w:top w:val="single" w:sz="4" w:space="0" w:color="auto"/>
              <w:bottom w:val="single" w:sz="4" w:space="0" w:color="auto"/>
            </w:tcBorders>
          </w:tcPr>
          <w:p w14:paraId="78BEF23E" w14:textId="77777777" w:rsidR="00E27139" w:rsidRPr="008B7901" w:rsidRDefault="00E27139" w:rsidP="00807900">
            <w:pPr>
              <w:tabs>
                <w:tab w:val="left" w:pos="-720"/>
              </w:tabs>
              <w:suppressAutoHyphens/>
            </w:pPr>
          </w:p>
        </w:tc>
      </w:tr>
      <w:tr w:rsidR="00E27139" w:rsidRPr="008B7901" w14:paraId="063532BE" w14:textId="77777777" w:rsidTr="00807900">
        <w:trPr>
          <w:trHeight w:val="576"/>
        </w:trPr>
        <w:tc>
          <w:tcPr>
            <w:tcW w:w="4855" w:type="dxa"/>
            <w:tcBorders>
              <w:top w:val="single" w:sz="4" w:space="0" w:color="auto"/>
              <w:bottom w:val="single" w:sz="4" w:space="0" w:color="auto"/>
            </w:tcBorders>
          </w:tcPr>
          <w:p w14:paraId="13836FF6" w14:textId="77777777" w:rsidR="00E27139" w:rsidRPr="008B7901" w:rsidRDefault="00E27139" w:rsidP="00807900">
            <w:pPr>
              <w:tabs>
                <w:tab w:val="left" w:pos="-720"/>
              </w:tabs>
              <w:suppressAutoHyphens/>
            </w:pPr>
          </w:p>
        </w:tc>
        <w:tc>
          <w:tcPr>
            <w:tcW w:w="720" w:type="dxa"/>
          </w:tcPr>
          <w:p w14:paraId="346AEF4F" w14:textId="77777777" w:rsidR="00E27139" w:rsidRPr="008B7901" w:rsidRDefault="00E27139" w:rsidP="00807900">
            <w:pPr>
              <w:tabs>
                <w:tab w:val="left" w:pos="-720"/>
              </w:tabs>
              <w:suppressAutoHyphens/>
            </w:pPr>
          </w:p>
        </w:tc>
        <w:tc>
          <w:tcPr>
            <w:tcW w:w="3960" w:type="dxa"/>
            <w:tcBorders>
              <w:top w:val="single" w:sz="4" w:space="0" w:color="auto"/>
              <w:bottom w:val="single" w:sz="4" w:space="0" w:color="auto"/>
            </w:tcBorders>
          </w:tcPr>
          <w:p w14:paraId="056B735C" w14:textId="77777777" w:rsidR="00E27139" w:rsidRPr="008B7901" w:rsidRDefault="00E27139" w:rsidP="00807900">
            <w:pPr>
              <w:tabs>
                <w:tab w:val="left" w:pos="-720"/>
              </w:tabs>
              <w:suppressAutoHyphens/>
            </w:pPr>
          </w:p>
        </w:tc>
      </w:tr>
    </w:tbl>
    <w:p w14:paraId="41E85DD8" w14:textId="77777777" w:rsidR="00E27139" w:rsidRDefault="00E27139" w:rsidP="00E27139">
      <w:pPr>
        <w:tabs>
          <w:tab w:val="left" w:pos="-720"/>
        </w:tabs>
        <w:suppressAutoHyphens/>
      </w:pPr>
    </w:p>
    <w:p w14:paraId="0A64F180" w14:textId="77777777" w:rsidR="00E27139" w:rsidRPr="008B7901" w:rsidRDefault="00E27139" w:rsidP="00E27139">
      <w:pPr>
        <w:tabs>
          <w:tab w:val="left" w:pos="-720"/>
        </w:tabs>
        <w:suppressAutoHyphens/>
      </w:pP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5485"/>
        <w:gridCol w:w="3960"/>
      </w:tblGrid>
      <w:tr w:rsidR="00E27139" w:rsidRPr="008B7901" w14:paraId="0362DF5D" w14:textId="77777777" w:rsidTr="00807900">
        <w:trPr>
          <w:trHeight w:val="432"/>
        </w:trPr>
        <w:tc>
          <w:tcPr>
            <w:tcW w:w="5485" w:type="dxa"/>
          </w:tcPr>
          <w:p w14:paraId="5D9180A8" w14:textId="77777777" w:rsidR="00E27139" w:rsidRPr="008B7901" w:rsidRDefault="00E27139" w:rsidP="00807900">
            <w:pPr>
              <w:tabs>
                <w:tab w:val="left" w:pos="-720"/>
              </w:tabs>
              <w:suppressAutoHyphens/>
            </w:pPr>
            <w:r>
              <w:t>Dated: ___________________, __</w:t>
            </w:r>
            <w:r w:rsidRPr="008B7901">
              <w:t>___</w:t>
            </w:r>
          </w:p>
        </w:tc>
        <w:tc>
          <w:tcPr>
            <w:tcW w:w="3960" w:type="dxa"/>
          </w:tcPr>
          <w:p w14:paraId="32019FF9" w14:textId="77777777" w:rsidR="00E27139" w:rsidRPr="008B7901" w:rsidRDefault="00E27139" w:rsidP="00807900">
            <w:pPr>
              <w:tabs>
                <w:tab w:val="left" w:pos="-720"/>
              </w:tabs>
              <w:suppressAutoHyphens/>
              <w:ind w:right="-120"/>
            </w:pPr>
            <w:r w:rsidRPr="008B7901">
              <w:t>_______________________________</w:t>
            </w:r>
          </w:p>
        </w:tc>
      </w:tr>
      <w:tr w:rsidR="00E27139" w:rsidRPr="008B7901" w14:paraId="70B0F85F" w14:textId="77777777" w:rsidTr="00807900">
        <w:trPr>
          <w:trHeight w:val="432"/>
        </w:trPr>
        <w:tc>
          <w:tcPr>
            <w:tcW w:w="5485" w:type="dxa"/>
          </w:tcPr>
          <w:p w14:paraId="031FA657" w14:textId="77777777" w:rsidR="00E27139" w:rsidRPr="008B7901" w:rsidRDefault="00E27139" w:rsidP="00807900">
            <w:pPr>
              <w:tabs>
                <w:tab w:val="left" w:pos="-720"/>
              </w:tabs>
              <w:suppressAutoHyphens/>
            </w:pPr>
          </w:p>
        </w:tc>
        <w:tc>
          <w:tcPr>
            <w:tcW w:w="3960" w:type="dxa"/>
          </w:tcPr>
          <w:p w14:paraId="703D09E1" w14:textId="77777777" w:rsidR="00E27139" w:rsidRPr="008B7901" w:rsidRDefault="00E27139" w:rsidP="00807900">
            <w:pPr>
              <w:tabs>
                <w:tab w:val="left" w:pos="-720"/>
              </w:tabs>
              <w:suppressAutoHyphens/>
            </w:pPr>
            <w:r w:rsidRPr="008B7901">
              <w:t>[Signature]</w:t>
            </w:r>
          </w:p>
        </w:tc>
      </w:tr>
    </w:tbl>
    <w:p w14:paraId="7E5C3071" w14:textId="77777777" w:rsidR="000502E4" w:rsidRPr="005C11F8" w:rsidRDefault="000502E4" w:rsidP="00E27139">
      <w:pPr>
        <w:widowControl w:val="0"/>
        <w:autoSpaceDE w:val="0"/>
        <w:autoSpaceDN w:val="0"/>
        <w:adjustRightInd w:val="0"/>
      </w:pPr>
    </w:p>
    <w:sectPr w:rsidR="000502E4" w:rsidRPr="005C11F8" w:rsidSect="005C11F8">
      <w:pgSz w:w="12240" w:h="15840"/>
      <w:pgMar w:top="1440" w:right="1440" w:bottom="1440" w:left="1440" w:header="720" w:footer="720" w:gutter="0"/>
      <w:cols w:space="720"/>
      <w:noEndnote/>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5FF0EF" w14:textId="77777777" w:rsidR="009C6E16" w:rsidRDefault="009C6E16">
      <w:r>
        <w:separator/>
      </w:r>
    </w:p>
  </w:endnote>
  <w:endnote w:type="continuationSeparator" w:id="0">
    <w:p w14:paraId="4B57A2AD" w14:textId="77777777" w:rsidR="009C6E16" w:rsidRDefault="009C6E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56242" w14:textId="77777777" w:rsidR="00955797" w:rsidRDefault="00955797" w:rsidP="00955797">
    <w:pPr>
      <w:pStyle w:val="Footer"/>
      <w:jc w:val="center"/>
    </w:pPr>
    <w:r>
      <w:t>-</w:t>
    </w:r>
    <w:r>
      <w:rPr>
        <w:rStyle w:val="PageNumber"/>
      </w:rPr>
      <w:fldChar w:fldCharType="begin"/>
    </w:r>
    <w:r>
      <w:rPr>
        <w:rStyle w:val="PageNumber"/>
      </w:rPr>
      <w:instrText xml:space="preserve"> PAGE </w:instrText>
    </w:r>
    <w:r>
      <w:rPr>
        <w:rStyle w:val="PageNumber"/>
      </w:rPr>
      <w:fldChar w:fldCharType="separate"/>
    </w:r>
    <w:r w:rsidR="00FC649C">
      <w:rPr>
        <w:rStyle w:val="PageNumber"/>
        <w:noProof/>
      </w:rPr>
      <w:t>6</w:t>
    </w:r>
    <w:r>
      <w:rPr>
        <w:rStyle w:val="PageNumber"/>
      </w:rPr>
      <w:fldChar w:fldCharType="end"/>
    </w:r>
    <w:r>
      <w:rPr>
        <w:rStyle w:val="PageNumbe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8EDEA7" w14:textId="77777777" w:rsidR="009C6E16" w:rsidRDefault="009C6E16">
      <w:r>
        <w:separator/>
      </w:r>
    </w:p>
  </w:footnote>
  <w:footnote w:type="continuationSeparator" w:id="0">
    <w:p w14:paraId="0CEDA0AA" w14:textId="77777777" w:rsidR="009C6E16" w:rsidRDefault="009C6E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455F53"/>
    <w:multiLevelType w:val="hybridMultilevel"/>
    <w:tmpl w:val="6A70B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1928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1F8"/>
    <w:rsid w:val="0000452F"/>
    <w:rsid w:val="000469D9"/>
    <w:rsid w:val="000502E4"/>
    <w:rsid w:val="00054F85"/>
    <w:rsid w:val="00074CB1"/>
    <w:rsid w:val="000801CA"/>
    <w:rsid w:val="00083BE2"/>
    <w:rsid w:val="00084B66"/>
    <w:rsid w:val="00097C16"/>
    <w:rsid w:val="000D36C4"/>
    <w:rsid w:val="000D5DE7"/>
    <w:rsid w:val="000F7382"/>
    <w:rsid w:val="00131B93"/>
    <w:rsid w:val="001376A5"/>
    <w:rsid w:val="00150FA7"/>
    <w:rsid w:val="00151E74"/>
    <w:rsid w:val="001556FE"/>
    <w:rsid w:val="001637EF"/>
    <w:rsid w:val="00165091"/>
    <w:rsid w:val="00173558"/>
    <w:rsid w:val="00194511"/>
    <w:rsid w:val="001B35AE"/>
    <w:rsid w:val="001B3D40"/>
    <w:rsid w:val="001B6A46"/>
    <w:rsid w:val="001C6D9F"/>
    <w:rsid w:val="001D04D5"/>
    <w:rsid w:val="001D4991"/>
    <w:rsid w:val="001F1AD3"/>
    <w:rsid w:val="001F5693"/>
    <w:rsid w:val="002239CD"/>
    <w:rsid w:val="00223A8A"/>
    <w:rsid w:val="002327F7"/>
    <w:rsid w:val="00233159"/>
    <w:rsid w:val="00272021"/>
    <w:rsid w:val="00282A0E"/>
    <w:rsid w:val="002C1DFD"/>
    <w:rsid w:val="002C5894"/>
    <w:rsid w:val="002E1674"/>
    <w:rsid w:val="002F3B58"/>
    <w:rsid w:val="0030433C"/>
    <w:rsid w:val="00304D8D"/>
    <w:rsid w:val="00336499"/>
    <w:rsid w:val="00351C6D"/>
    <w:rsid w:val="00366EF4"/>
    <w:rsid w:val="00385746"/>
    <w:rsid w:val="0039097F"/>
    <w:rsid w:val="003B5080"/>
    <w:rsid w:val="003B6F41"/>
    <w:rsid w:val="003D7BD5"/>
    <w:rsid w:val="003E33F5"/>
    <w:rsid w:val="003F51D9"/>
    <w:rsid w:val="003F7809"/>
    <w:rsid w:val="004027B7"/>
    <w:rsid w:val="004049C6"/>
    <w:rsid w:val="00410F2C"/>
    <w:rsid w:val="00423406"/>
    <w:rsid w:val="004259AD"/>
    <w:rsid w:val="00444955"/>
    <w:rsid w:val="00446153"/>
    <w:rsid w:val="004518FE"/>
    <w:rsid w:val="00473308"/>
    <w:rsid w:val="00477956"/>
    <w:rsid w:val="00486BA1"/>
    <w:rsid w:val="00492A7A"/>
    <w:rsid w:val="004B4BC0"/>
    <w:rsid w:val="004C014E"/>
    <w:rsid w:val="004D36A8"/>
    <w:rsid w:val="004E2D04"/>
    <w:rsid w:val="004F5116"/>
    <w:rsid w:val="00502A5D"/>
    <w:rsid w:val="00504631"/>
    <w:rsid w:val="00511329"/>
    <w:rsid w:val="00543372"/>
    <w:rsid w:val="005534CD"/>
    <w:rsid w:val="00554383"/>
    <w:rsid w:val="00556D35"/>
    <w:rsid w:val="00565C67"/>
    <w:rsid w:val="00570CD4"/>
    <w:rsid w:val="00575A24"/>
    <w:rsid w:val="00577F2A"/>
    <w:rsid w:val="00591981"/>
    <w:rsid w:val="005A227D"/>
    <w:rsid w:val="005A5E19"/>
    <w:rsid w:val="005B016A"/>
    <w:rsid w:val="005B7448"/>
    <w:rsid w:val="005C11F8"/>
    <w:rsid w:val="005E1FDE"/>
    <w:rsid w:val="005E64D6"/>
    <w:rsid w:val="005F2932"/>
    <w:rsid w:val="005F3568"/>
    <w:rsid w:val="005F638F"/>
    <w:rsid w:val="00605C7C"/>
    <w:rsid w:val="0060675A"/>
    <w:rsid w:val="006123E7"/>
    <w:rsid w:val="00614706"/>
    <w:rsid w:val="00617CEF"/>
    <w:rsid w:val="00620DFE"/>
    <w:rsid w:val="00627A5A"/>
    <w:rsid w:val="00633AA0"/>
    <w:rsid w:val="00635BE4"/>
    <w:rsid w:val="00636B8A"/>
    <w:rsid w:val="00654B75"/>
    <w:rsid w:val="006611C1"/>
    <w:rsid w:val="0066400F"/>
    <w:rsid w:val="00671CB8"/>
    <w:rsid w:val="006845D7"/>
    <w:rsid w:val="00685D65"/>
    <w:rsid w:val="006C7592"/>
    <w:rsid w:val="006E05D9"/>
    <w:rsid w:val="007022C9"/>
    <w:rsid w:val="007153D3"/>
    <w:rsid w:val="007266F0"/>
    <w:rsid w:val="00733CE5"/>
    <w:rsid w:val="00760DA1"/>
    <w:rsid w:val="0076426A"/>
    <w:rsid w:val="00766BB3"/>
    <w:rsid w:val="00772147"/>
    <w:rsid w:val="00780C1F"/>
    <w:rsid w:val="00781031"/>
    <w:rsid w:val="00787B5A"/>
    <w:rsid w:val="00791660"/>
    <w:rsid w:val="007940B3"/>
    <w:rsid w:val="00797E0A"/>
    <w:rsid w:val="007A1445"/>
    <w:rsid w:val="007A2D5A"/>
    <w:rsid w:val="007A5C57"/>
    <w:rsid w:val="007C567F"/>
    <w:rsid w:val="007D18F2"/>
    <w:rsid w:val="007D3E17"/>
    <w:rsid w:val="007D7C66"/>
    <w:rsid w:val="007E7247"/>
    <w:rsid w:val="008038DC"/>
    <w:rsid w:val="008048E9"/>
    <w:rsid w:val="008055CE"/>
    <w:rsid w:val="008211D7"/>
    <w:rsid w:val="00825B45"/>
    <w:rsid w:val="008268E1"/>
    <w:rsid w:val="00827C08"/>
    <w:rsid w:val="00830F15"/>
    <w:rsid w:val="00831401"/>
    <w:rsid w:val="00831777"/>
    <w:rsid w:val="00834A11"/>
    <w:rsid w:val="00835297"/>
    <w:rsid w:val="008461AC"/>
    <w:rsid w:val="008613BB"/>
    <w:rsid w:val="008635EC"/>
    <w:rsid w:val="008649F7"/>
    <w:rsid w:val="00885F75"/>
    <w:rsid w:val="008A6E3F"/>
    <w:rsid w:val="008A745C"/>
    <w:rsid w:val="008B6EDF"/>
    <w:rsid w:val="008B7901"/>
    <w:rsid w:val="008C5889"/>
    <w:rsid w:val="008D211B"/>
    <w:rsid w:val="008F19AC"/>
    <w:rsid w:val="008F1B2D"/>
    <w:rsid w:val="008F49BC"/>
    <w:rsid w:val="00907A7C"/>
    <w:rsid w:val="00910FA0"/>
    <w:rsid w:val="00913128"/>
    <w:rsid w:val="00923579"/>
    <w:rsid w:val="0093518D"/>
    <w:rsid w:val="009418F7"/>
    <w:rsid w:val="00941938"/>
    <w:rsid w:val="00955797"/>
    <w:rsid w:val="00962203"/>
    <w:rsid w:val="00966902"/>
    <w:rsid w:val="0096725C"/>
    <w:rsid w:val="0099477C"/>
    <w:rsid w:val="009B4FE4"/>
    <w:rsid w:val="009B7374"/>
    <w:rsid w:val="009C01D0"/>
    <w:rsid w:val="009C5502"/>
    <w:rsid w:val="009C6E16"/>
    <w:rsid w:val="009C7333"/>
    <w:rsid w:val="009D0F38"/>
    <w:rsid w:val="009E696D"/>
    <w:rsid w:val="009E7824"/>
    <w:rsid w:val="00A05AEB"/>
    <w:rsid w:val="00A179B9"/>
    <w:rsid w:val="00A35362"/>
    <w:rsid w:val="00A37D61"/>
    <w:rsid w:val="00A40467"/>
    <w:rsid w:val="00A4693A"/>
    <w:rsid w:val="00A53493"/>
    <w:rsid w:val="00A74393"/>
    <w:rsid w:val="00A858B0"/>
    <w:rsid w:val="00A91596"/>
    <w:rsid w:val="00A931EC"/>
    <w:rsid w:val="00AA7EE3"/>
    <w:rsid w:val="00AB497F"/>
    <w:rsid w:val="00AD1CBB"/>
    <w:rsid w:val="00AE4CC2"/>
    <w:rsid w:val="00AE6A8F"/>
    <w:rsid w:val="00AF1D27"/>
    <w:rsid w:val="00AF535A"/>
    <w:rsid w:val="00B06EB5"/>
    <w:rsid w:val="00B10A61"/>
    <w:rsid w:val="00B15757"/>
    <w:rsid w:val="00B202B6"/>
    <w:rsid w:val="00B46617"/>
    <w:rsid w:val="00B47020"/>
    <w:rsid w:val="00B5794E"/>
    <w:rsid w:val="00B67D58"/>
    <w:rsid w:val="00B74499"/>
    <w:rsid w:val="00B829BD"/>
    <w:rsid w:val="00BA5BCC"/>
    <w:rsid w:val="00BB53B1"/>
    <w:rsid w:val="00BD4436"/>
    <w:rsid w:val="00BE2A8E"/>
    <w:rsid w:val="00BF4257"/>
    <w:rsid w:val="00C15A58"/>
    <w:rsid w:val="00C1675A"/>
    <w:rsid w:val="00C21802"/>
    <w:rsid w:val="00C21BD2"/>
    <w:rsid w:val="00C30814"/>
    <w:rsid w:val="00C324C6"/>
    <w:rsid w:val="00C40C16"/>
    <w:rsid w:val="00C754C0"/>
    <w:rsid w:val="00C93216"/>
    <w:rsid w:val="00C9670C"/>
    <w:rsid w:val="00CA75DD"/>
    <w:rsid w:val="00CC4346"/>
    <w:rsid w:val="00CC5BF9"/>
    <w:rsid w:val="00CC665E"/>
    <w:rsid w:val="00CD3E37"/>
    <w:rsid w:val="00CE0A86"/>
    <w:rsid w:val="00D029A6"/>
    <w:rsid w:val="00D07FF1"/>
    <w:rsid w:val="00D13B47"/>
    <w:rsid w:val="00D22B21"/>
    <w:rsid w:val="00D23FEC"/>
    <w:rsid w:val="00D27134"/>
    <w:rsid w:val="00D36DAA"/>
    <w:rsid w:val="00D4047F"/>
    <w:rsid w:val="00D51C1C"/>
    <w:rsid w:val="00D56988"/>
    <w:rsid w:val="00D63206"/>
    <w:rsid w:val="00D724AB"/>
    <w:rsid w:val="00D72A9B"/>
    <w:rsid w:val="00D80500"/>
    <w:rsid w:val="00D82AB2"/>
    <w:rsid w:val="00D96322"/>
    <w:rsid w:val="00DB5148"/>
    <w:rsid w:val="00DD01B8"/>
    <w:rsid w:val="00DE4D87"/>
    <w:rsid w:val="00DF3D7E"/>
    <w:rsid w:val="00DF4535"/>
    <w:rsid w:val="00E0042B"/>
    <w:rsid w:val="00E143EE"/>
    <w:rsid w:val="00E17ED9"/>
    <w:rsid w:val="00E259D8"/>
    <w:rsid w:val="00E27139"/>
    <w:rsid w:val="00E33918"/>
    <w:rsid w:val="00E42814"/>
    <w:rsid w:val="00E63282"/>
    <w:rsid w:val="00E72AF8"/>
    <w:rsid w:val="00E86617"/>
    <w:rsid w:val="00E91281"/>
    <w:rsid w:val="00EA6D3C"/>
    <w:rsid w:val="00EA70F7"/>
    <w:rsid w:val="00EB3F5F"/>
    <w:rsid w:val="00EB7EAA"/>
    <w:rsid w:val="00EC12B0"/>
    <w:rsid w:val="00ED3C72"/>
    <w:rsid w:val="00EF0B28"/>
    <w:rsid w:val="00F03C13"/>
    <w:rsid w:val="00F04492"/>
    <w:rsid w:val="00F04E47"/>
    <w:rsid w:val="00F1355B"/>
    <w:rsid w:val="00F36705"/>
    <w:rsid w:val="00F427B1"/>
    <w:rsid w:val="00F4594C"/>
    <w:rsid w:val="00F45A4D"/>
    <w:rsid w:val="00F51922"/>
    <w:rsid w:val="00F5239F"/>
    <w:rsid w:val="00F57875"/>
    <w:rsid w:val="00F57C9E"/>
    <w:rsid w:val="00F6720D"/>
    <w:rsid w:val="00F7002B"/>
    <w:rsid w:val="00F70165"/>
    <w:rsid w:val="00F812AA"/>
    <w:rsid w:val="00F9556A"/>
    <w:rsid w:val="00FC34F3"/>
    <w:rsid w:val="00FC649C"/>
    <w:rsid w:val="00FC64FB"/>
    <w:rsid w:val="00FE07DC"/>
    <w:rsid w:val="00FE7ED5"/>
    <w:rsid w:val="00FF6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1C4857"/>
  <w14:defaultImageDpi w14:val="96"/>
  <w15:docId w15:val="{B4B6BDEA-8FFE-4389-8DEA-98E1E583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rPr>
  </w:style>
  <w:style w:type="paragraph" w:styleId="Heading1">
    <w:name w:val="heading 1"/>
    <w:basedOn w:val="Normal"/>
    <w:next w:val="Normal"/>
    <w:link w:val="Heading1Char"/>
    <w:qFormat/>
    <w:rsid w:val="00C30814"/>
    <w:pPr>
      <w:spacing w:after="200" w:line="276" w:lineRule="auto"/>
      <w:outlineLvl w:val="0"/>
    </w:pPr>
    <w:rPr>
      <w:rFonts w:ascii="Calibri" w:eastAsia="Calibri" w:hAnsi="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F4535"/>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955797"/>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955797"/>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955797"/>
    <w:rPr>
      <w:rFonts w:cs="Times New Roman"/>
    </w:rPr>
  </w:style>
  <w:style w:type="character" w:customStyle="1" w:styleId="Heading1Char">
    <w:name w:val="Heading 1 Char"/>
    <w:basedOn w:val="DefaultParagraphFont"/>
    <w:link w:val="Heading1"/>
    <w:rsid w:val="00C30814"/>
    <w:rPr>
      <w:rFonts w:ascii="Calibri" w:eastAsia="Calibri" w:hAnsi="Calibri"/>
      <w:b/>
    </w:rPr>
  </w:style>
  <w:style w:type="paragraph" w:styleId="ListParagraph">
    <w:name w:val="List Paragraph"/>
    <w:basedOn w:val="Normal"/>
    <w:uiPriority w:val="34"/>
    <w:qFormat/>
    <w:rsid w:val="00D80500"/>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 (x86)\HotDocs\hotdocs.dotx</Template>
  <TotalTime>730</TotalTime>
  <Pages>9</Pages>
  <Words>2079</Words>
  <Characters>11853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Statutory Will</vt:lpstr>
    </vt:vector>
  </TitlesOfParts>
  <Company>I.R.I.S.</Company>
  <LinksUpToDate>false</LinksUpToDate>
  <CharactersWithSpaces>13905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Statutory Will</dc:title>
  <dc:subject/>
  <dc:creator>Bob</dc:creator>
  <cp:keywords/>
  <dc:description/>
  <cp:lastModifiedBy>Kelly McCarthy</cp:lastModifiedBy>
  <cp:revision>189</cp:revision>
  <dcterms:created xsi:type="dcterms:W3CDTF">2016-06-19T14:06:00Z</dcterms:created>
  <dcterms:modified xsi:type="dcterms:W3CDTF">2025-07-14T19:59:00Z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Readiris</vt:lpwstr>
  </property>
</Properties>
</file>